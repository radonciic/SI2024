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6F61C6" w:rsidR="002343C5" w:rsidRDefault="002343C5" w14:paraId="672A6659" wp14:textId="77777777">
      <w:pPr>
        <w:pStyle w:val="BodyText"/>
        <w:rPr>
          <w:lang w:val="sr-Latn-CS"/>
        </w:rPr>
      </w:pPr>
    </w:p>
    <w:p xmlns:wp14="http://schemas.microsoft.com/office/word/2010/wordml" w:rsidR="006D0694" w:rsidRDefault="006F61C6" w14:paraId="65786598" wp14:textId="4B4324A2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5B76A81" w:rsidR="7F719B0C">
        <w:rPr>
          <w:lang w:val="sr-Latn-CS"/>
        </w:rPr>
        <w:t>DevConnect</w:t>
      </w:r>
    </w:p>
    <w:p xmlns:wp14="http://schemas.microsoft.com/office/word/2010/wordml" w:rsidRPr="006F61C6" w:rsidR="002343C5" w:rsidRDefault="006D0694" w14:paraId="4AA46E2B" wp14:textId="372EFFF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5B76A81" w:rsidR="6E131FFC">
        <w:rPr>
          <w:lang w:val="sr-Latn-CS"/>
        </w:rPr>
        <w:t xml:space="preserve">Web </w:t>
      </w:r>
      <w:r w:rsidRPr="05B76A81" w:rsidR="5F963509">
        <w:rPr>
          <w:lang w:val="sr-Latn-CS"/>
        </w:rPr>
        <w:t xml:space="preserve">Portal </w:t>
      </w:r>
      <w:r w:rsidRPr="05B76A81" w:rsidR="21593CDE">
        <w:rPr>
          <w:lang w:val="sr-Latn-CS"/>
        </w:rPr>
        <w:t>za IT oglase</w:t>
      </w:r>
    </w:p>
    <w:p xmlns:wp14="http://schemas.microsoft.com/office/word/2010/wordml" w:rsidR="006D0694" w:rsidRDefault="006D0694" w14:paraId="0A37501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280CEF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440b63b3427c425d"/>
        </w:sectPr>
      </w:pPr>
    </w:p>
    <w:p xmlns:wp14="http://schemas.microsoft.com/office/word/2010/wordml" w:rsidRPr="006F61C6" w:rsidR="002343C5" w:rsidRDefault="006F61C6" w14:paraId="023F6467" wp14:textId="77777777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05B76A81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05B76A81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32284DE5">
            <w:pPr>
              <w:pStyle w:val="Tabletext"/>
              <w:rPr>
                <w:lang w:val="sr-Latn-CS"/>
              </w:rPr>
            </w:pPr>
            <w:r w:rsidRPr="05B76A81" w:rsidR="3D0087BE">
              <w:rPr>
                <w:lang w:val="sr-Latn-CS"/>
              </w:rPr>
              <w:t>24</w:t>
            </w:r>
            <w:r w:rsidRPr="05B76A81" w:rsidR="4548BEBF">
              <w:rPr>
                <w:lang w:val="sr-Latn-CS"/>
              </w:rPr>
              <w:t>.</w:t>
            </w:r>
            <w:r w:rsidRPr="05B76A81" w:rsidR="77E8DFA1">
              <w:rPr>
                <w:lang w:val="sr-Latn-CS"/>
              </w:rPr>
              <w:t>10</w:t>
            </w:r>
            <w:r w:rsidRPr="05B76A81" w:rsidR="4548BEBF">
              <w:rPr>
                <w:lang w:val="sr-Latn-CS"/>
              </w:rPr>
              <w:t>.20</w:t>
            </w:r>
            <w:r w:rsidRPr="05B76A81" w:rsidR="00CFEED9">
              <w:rPr>
                <w:lang w:val="sr-Latn-CS"/>
              </w:rPr>
              <w:t>24</w:t>
            </w:r>
            <w:r w:rsidRPr="05B76A81" w:rsidR="4548BEBF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2E9B23E1">
            <w:pPr>
              <w:pStyle w:val="Tabletext"/>
              <w:rPr>
                <w:lang w:val="sr-Latn-CS"/>
              </w:rPr>
            </w:pPr>
            <w:r w:rsidRPr="05B76A81" w:rsidR="7B379141">
              <w:rPr>
                <w:lang w:val="sr-Latn-CS"/>
              </w:rPr>
              <w:t>Dzejlana</w:t>
            </w:r>
          </w:p>
        </w:tc>
      </w:tr>
      <w:tr xmlns:wp14="http://schemas.microsoft.com/office/word/2010/wordml" w:rsidRPr="006F61C6" w:rsidR="002343C5" w:rsidTr="05B76A81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5B76A81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05B76A81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382BDE" w:rsidRDefault="002343C5" w14:paraId="244A155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 w:rsidR="00382BDE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Pr="00B55C63" w:rsidR="00382BDE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xmlns:wp14="http://schemas.microsoft.com/office/word/2010/wordml" w:rsidR="00382BDE" w:rsidRDefault="00382BDE" w14:paraId="5988275C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422A3A8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5FDA0EF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3A30394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7BA13E8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0AB2B7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5170329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7FFB6790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2D56C711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0C6087D4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382BDE" w:rsidRDefault="00382BDE" w14:paraId="3B983FE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193690323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11E19A60">
      <w:pPr>
        <w:pStyle w:val="BodyText"/>
        <w:rPr>
          <w:lang w:val="sr-Latn-CS"/>
        </w:rPr>
      </w:pPr>
      <w:r w:rsidRPr="05B76A81" w:rsidR="4548BEBF">
        <w:rPr>
          <w:lang w:val="sr-Latn-CS"/>
        </w:rPr>
        <w:t xml:space="preserve">Cilj </w:t>
      </w:r>
      <w:r w:rsidRPr="05B76A81" w:rsidR="5CA66CF7">
        <w:rPr>
          <w:lang w:val="sr-Latn-CS"/>
        </w:rPr>
        <w:t xml:space="preserve">dokumenta </w:t>
      </w:r>
      <w:r w:rsidRPr="05B76A81" w:rsidR="4548BEBF">
        <w:rPr>
          <w:lang w:val="sr-Latn-CS"/>
        </w:rPr>
        <w:t xml:space="preserve">je definisanje </w:t>
      </w:r>
      <w:r w:rsidRPr="05B76A81" w:rsidR="5CA66CF7">
        <w:rPr>
          <w:lang w:val="sr-Latn-CS"/>
        </w:rPr>
        <w:t xml:space="preserve">zadataka i njihovo </w:t>
      </w:r>
      <w:r w:rsidRPr="05B76A81" w:rsidR="4548BEBF">
        <w:rPr>
          <w:lang w:val="sr-Latn-CS"/>
        </w:rPr>
        <w:t>organiz</w:t>
      </w:r>
      <w:r w:rsidRPr="05B76A81" w:rsidR="5CA66CF7">
        <w:rPr>
          <w:lang w:val="sr-Latn-CS"/>
        </w:rPr>
        <w:t>ovanje</w:t>
      </w:r>
      <w:r w:rsidRPr="05B76A81" w:rsidR="4548BEBF">
        <w:rPr>
          <w:lang w:val="sr-Latn-CS"/>
        </w:rPr>
        <w:t xml:space="preserve"> u faze i iteracije</w:t>
      </w:r>
      <w:r w:rsidRPr="05B76A81" w:rsidR="5CA66CF7">
        <w:rPr>
          <w:lang w:val="sr-Latn-CS"/>
        </w:rPr>
        <w:t xml:space="preserve"> potrebne za implementaciju portala </w:t>
      </w:r>
      <w:r w:rsidRPr="05B76A81" w:rsidR="18593F53">
        <w:rPr>
          <w:lang w:val="sr-Latn-CS"/>
        </w:rPr>
        <w:t>za IT oglase</w:t>
      </w:r>
      <w:r w:rsidRPr="05B76A81" w:rsidR="5CA66CF7">
        <w:rPr>
          <w:lang w:val="sr-Latn-CS"/>
        </w:rPr>
        <w:t xml:space="preserve"> – </w:t>
      </w:r>
      <w:r w:rsidRPr="05B76A81" w:rsidR="36CBA4DC">
        <w:rPr>
          <w:lang w:val="sr-Latn-CS"/>
        </w:rPr>
        <w:t>DevConnect</w:t>
      </w:r>
      <w:r w:rsidRPr="05B76A81" w:rsidR="5352519E">
        <w:rPr>
          <w:lang w:val="sr-Latn-CS"/>
        </w:rPr>
        <w:t xml:space="preserve">.  </w:t>
      </w:r>
    </w:p>
    <w:p xmlns:wp14="http://schemas.microsoft.com/office/word/2010/wordml" w:rsidRPr="006F61C6" w:rsidR="002343C5" w:rsidRDefault="006D0694" w14:paraId="1AA9D462" wp14:textId="77777777">
      <w:pPr>
        <w:pStyle w:val="Heading1"/>
        <w:rPr>
          <w:lang w:val="sr-Latn-CS"/>
        </w:rPr>
      </w:pPr>
      <w:bookmarkStart w:name="_Toc193690324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5F0E3EB8">
      <w:pPr>
        <w:pStyle w:val="BodyText"/>
        <w:rPr>
          <w:lang w:val="sr-Latn-CS"/>
        </w:rPr>
      </w:pPr>
      <w:r w:rsidRPr="05B76A81" w:rsidR="5CA66CF7">
        <w:rPr>
          <w:lang w:val="sr-Latn-CS"/>
        </w:rPr>
        <w:t>Dokument opisuje opšti plan koji</w:t>
      </w:r>
      <w:r w:rsidRPr="05B76A81" w:rsidR="7CE82CB1">
        <w:rPr>
          <w:lang w:val="sr-Latn-CS"/>
        </w:rPr>
        <w:t xml:space="preserve"> će biti korišćen od strane </w:t>
      </w:r>
      <w:proofErr w:type="spellStart"/>
      <w:r w:rsidRPr="05B76A81" w:rsidR="7CE82CB1">
        <w:rPr>
          <w:lang w:val="sr-Latn-CS"/>
        </w:rPr>
        <w:t>S</w:t>
      </w:r>
      <w:r w:rsidRPr="05B76A81" w:rsidR="73A0A8A6">
        <w:rPr>
          <w:lang w:val="sr-Latn-CS"/>
        </w:rPr>
        <w:t>KU</w:t>
      </w:r>
      <w:r w:rsidRPr="05B76A81" w:rsidR="5CA66CF7">
        <w:rPr>
          <w:lang w:val="sr-Latn-CS"/>
        </w:rPr>
        <w:t>eam</w:t>
      </w:r>
      <w:proofErr w:type="spellEnd"/>
      <w:r w:rsidRPr="05B76A81" w:rsidR="5CA66CF7">
        <w:rPr>
          <w:lang w:val="sr-Latn-CS"/>
        </w:rPr>
        <w:t xml:space="preserve">-a za </w:t>
      </w:r>
      <w:r w:rsidRPr="05B76A81" w:rsidR="32958A99">
        <w:rPr>
          <w:lang w:val="sr-Latn-CS"/>
        </w:rPr>
        <w:t xml:space="preserve">razvoj Web portala </w:t>
      </w:r>
      <w:proofErr w:type="spellStart"/>
      <w:r w:rsidRPr="05B76A81" w:rsidR="68ECB60D">
        <w:rPr>
          <w:lang w:val="sr-Latn-CS"/>
        </w:rPr>
        <w:t>DevConnect</w:t>
      </w:r>
      <w:proofErr w:type="spellEnd"/>
      <w:r w:rsidRPr="05B76A81" w:rsidR="32958A99">
        <w:rPr>
          <w:lang w:val="sr-Latn-CS"/>
        </w:rPr>
        <w:t xml:space="preserve"> namenjenog za </w:t>
      </w:r>
      <w:r w:rsidRPr="05B76A81" w:rsidR="4E290C4D">
        <w:rPr>
          <w:lang w:val="sr-Latn-CS"/>
        </w:rPr>
        <w:t>IT oglase</w:t>
      </w:r>
      <w:r w:rsidRPr="05B76A81" w:rsidR="32958A99">
        <w:rPr>
          <w:lang w:val="sr-Latn-CS"/>
        </w:rPr>
        <w:t xml:space="preserve">. </w:t>
      </w:r>
    </w:p>
    <w:p xmlns:wp14="http://schemas.microsoft.com/office/word/2010/wordml" w:rsidRPr="006F61C6" w:rsidR="002343C5" w:rsidRDefault="006D41CE" w14:paraId="64E1F285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Heading1"/>
        <w:rPr>
          <w:lang w:val="sr-Latn-CS"/>
        </w:rPr>
      </w:pPr>
      <w:bookmarkStart w:name="_Toc193690325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03D5CA3" w:rsidRDefault="00260B17" w14:paraId="6D446ACD" wp14:textId="5E4686C9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05B76A81" w:rsidR="3675ECF2">
        <w:rPr>
          <w:lang w:val="sr-Latn-CS"/>
        </w:rPr>
        <w:t>DevConnect</w:t>
      </w:r>
      <w:proofErr w:type="spellEnd"/>
      <w:r w:rsidRPr="05B76A81" w:rsidR="1C9A1E18">
        <w:rPr>
          <w:lang w:val="sr-Latn-CS"/>
        </w:rPr>
        <w:t xml:space="preserve"> – </w:t>
      </w:r>
      <w:r w:rsidRPr="05B76A81" w:rsidR="32958A99">
        <w:rPr>
          <w:lang w:val="sr-Latn-CS"/>
        </w:rPr>
        <w:t>Predlog</w:t>
      </w:r>
      <w:r w:rsidRPr="05B76A81" w:rsidR="1C9A1E18">
        <w:rPr>
          <w:lang w:val="sr-Latn-CS"/>
        </w:rPr>
        <w:t xml:space="preserve"> </w:t>
      </w:r>
      <w:r w:rsidRPr="05B76A81" w:rsidR="32958A99">
        <w:rPr>
          <w:lang w:val="sr-Latn-CS"/>
        </w:rPr>
        <w:t>projekta</w:t>
      </w:r>
      <w:r w:rsidRPr="05B76A81" w:rsidR="5352519E">
        <w:rPr>
          <w:lang w:val="sr-Latn-CS"/>
        </w:rPr>
        <w:t xml:space="preserve">, </w:t>
      </w:r>
      <w:r w:rsidRPr="05B76A81" w:rsidR="32958A99">
        <w:rPr>
          <w:lang w:val="sr-Latn-CS"/>
        </w:rPr>
        <w:t>S</w:t>
      </w:r>
      <w:r w:rsidRPr="05B76A81" w:rsidR="615A9F6A">
        <w:rPr>
          <w:lang w:val="sr-Latn-CS"/>
        </w:rPr>
        <w:t>KU</w:t>
      </w:r>
      <w:r w:rsidRPr="05B76A81" w:rsidR="32958A99">
        <w:rPr>
          <w:lang w:val="sr-Latn-CS"/>
        </w:rPr>
        <w:t>-</w:t>
      </w:r>
      <w:r w:rsidRPr="05B76A81" w:rsidR="617F0D2B">
        <w:rPr>
          <w:lang w:val="sr-Latn-CS"/>
        </w:rPr>
        <w:t>DevConnect</w:t>
      </w:r>
      <w:r w:rsidRPr="05B76A81" w:rsidR="32958A99">
        <w:rPr>
          <w:lang w:val="sr-Latn-CS"/>
        </w:rPr>
        <w:t>-01</w:t>
      </w:r>
      <w:r w:rsidRPr="05B76A81" w:rsidR="5352519E">
        <w:rPr>
          <w:lang w:val="sr-Latn-CS"/>
        </w:rPr>
        <w:t>, V1.0</w:t>
      </w:r>
      <w:r w:rsidRPr="05B76A81" w:rsidR="1C9A1E18">
        <w:rPr>
          <w:lang w:val="sr-Latn-CS"/>
        </w:rPr>
        <w:t>, 20</w:t>
      </w:r>
      <w:r w:rsidRPr="05B76A81" w:rsidR="4534C1ED">
        <w:rPr>
          <w:lang w:val="sr-Latn-CS"/>
        </w:rPr>
        <w:t>24</w:t>
      </w:r>
      <w:r w:rsidRPr="05B76A81" w:rsidR="5352519E">
        <w:rPr>
          <w:lang w:val="sr-Latn-CS"/>
        </w:rPr>
        <w:t xml:space="preserve">, </w:t>
      </w:r>
      <w:proofErr w:type="spellStart"/>
      <w:r w:rsidRPr="05B76A81" w:rsidR="7552A2C0">
        <w:rPr>
          <w:lang w:val="sr-Latn-CS"/>
        </w:rPr>
        <w:t>SKUT</w:t>
      </w:r>
      <w:r w:rsidRPr="05B76A81" w:rsidR="32958A99">
        <w:rPr>
          <w:lang w:val="sr-Latn-CS"/>
        </w:rPr>
        <w:t>eam</w:t>
      </w:r>
      <w:proofErr w:type="spellEnd"/>
      <w:r w:rsidRPr="05B76A81" w:rsidR="5352519E">
        <w:rPr>
          <w:lang w:val="sr-Latn-CS"/>
        </w:rPr>
        <w:t>.</w:t>
      </w:r>
    </w:p>
    <w:p xmlns:wp14="http://schemas.microsoft.com/office/word/2010/wordml" w:rsidRPr="006F61C6" w:rsidR="00260B17" w:rsidP="003D5CA3" w:rsidRDefault="0046548E" w14:paraId="1C8212EB" wp14:textId="68A28B7B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 w:rsidRPr="05B76A81" w:rsidR="272BC8A0">
        <w:rPr>
          <w:lang w:val="sr-Latn-CS"/>
        </w:rPr>
        <w:t>DevConnect</w:t>
      </w:r>
      <w:proofErr w:type="spellEnd"/>
      <w:r w:rsidRPr="05B76A81" w:rsidR="7CE82CB1">
        <w:rPr>
          <w:lang w:val="sr-Latn-CS"/>
        </w:rPr>
        <w:t xml:space="preserve"> </w:t>
      </w:r>
      <w:r w:rsidRPr="05B76A81" w:rsidR="1C9A1E18">
        <w:rPr>
          <w:lang w:val="sr-Latn-CS"/>
        </w:rPr>
        <w:t xml:space="preserve">– Planirani raspored aktivnosti na projektu, </w:t>
      </w:r>
      <w:r w:rsidRPr="05B76A81" w:rsidR="46F60078">
        <w:rPr>
          <w:lang w:val="sr-Latn-CS"/>
        </w:rPr>
        <w:t xml:space="preserve">V1.0, </w:t>
      </w:r>
      <w:r w:rsidRPr="05B76A81" w:rsidR="1C9A1E18">
        <w:rPr>
          <w:lang w:val="sr-Latn-CS"/>
        </w:rPr>
        <w:t>20</w:t>
      </w:r>
      <w:r w:rsidRPr="05B76A81" w:rsidR="36B6F3C3">
        <w:rPr>
          <w:lang w:val="sr-Latn-CS"/>
        </w:rPr>
        <w:t>24</w:t>
      </w:r>
      <w:r w:rsidRPr="05B76A81" w:rsidR="1C9A1E18">
        <w:rPr>
          <w:lang w:val="sr-Latn-CS"/>
        </w:rPr>
        <w:t>, S</w:t>
      </w:r>
      <w:r w:rsidRPr="05B76A81" w:rsidR="5F9133F2">
        <w:rPr>
          <w:lang w:val="sr-Latn-CS"/>
        </w:rPr>
        <w:t>KUT</w:t>
      </w:r>
      <w:r w:rsidRPr="05B76A81" w:rsidR="1C9A1E18">
        <w:rPr>
          <w:lang w:val="sr-Latn-CS"/>
        </w:rPr>
        <w:t>eam.</w:t>
      </w:r>
    </w:p>
    <w:p xmlns:wp14="http://schemas.microsoft.com/office/word/2010/wordml" w:rsidRPr="006F61C6" w:rsidR="002343C5" w:rsidRDefault="003D5CA3" w14:paraId="32E9A891" wp14:textId="77777777">
      <w:pPr>
        <w:pStyle w:val="Heading1"/>
        <w:rPr>
          <w:lang w:val="sr-Latn-CS"/>
        </w:rPr>
      </w:pPr>
      <w:bookmarkStart w:name="_Toc193690326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244E9A2D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xmlns:wp14="http://schemas.microsoft.com/office/word/2010/wordml" w:rsidRPr="006F61C6" w:rsidR="0010383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17D716E8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Pr="006F61C6" w:rsidR="00103833" w:rsidRDefault="00103833" w14:paraId="189B3A03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Pr="006F61C6" w:rsidR="00103833" w:rsidRDefault="00103833" w14:paraId="18357BAD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74185A0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Pr="006F61C6" w:rsidR="00103833" w:rsidRDefault="00103833" w14:paraId="649841BE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006D53B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2CE32A5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Pr="006F61C6" w:rsidR="00103833" w:rsidRDefault="00103833" w14:paraId="56B20A0C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F334DC" w14:paraId="4B70E47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103833" w14:paraId="07E86A9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Pr="006F61C6" w:rsidR="00103833" w:rsidRDefault="00C30C23" w14:paraId="18F999B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Pr="006F61C6" w:rsidR="00103833" w:rsidRDefault="00F334DC" w14:paraId="139FC29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:rsidRPr="006F61C6" w:rsidR="00103833" w:rsidRDefault="0024759A" w14:paraId="470CA88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Pr="006F61C6" w:rsidR="00103833" w:rsidRDefault="00C30C23" w14:paraId="249FAAB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Pr="006F61C6" w:rsidR="00103833" w:rsidRDefault="00103833" w14:paraId="4A0F831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xmlns:wp14="http://schemas.microsoft.com/office/word/2010/wordml" w:rsidRPr="006F61C6" w:rsidR="002343C5" w:rsidTr="00525A3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00525A3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00525A3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00525A3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00525A3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Heading1"/>
        <w:rPr>
          <w:i/>
          <w:lang w:val="sr-Latn-CS"/>
        </w:rPr>
      </w:pPr>
      <w:bookmarkStart w:name="_Toc193690327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6285D384">
      <w:pPr>
        <w:pStyle w:val="BodyText"/>
        <w:rPr>
          <w:lang w:val="sr-Latn-CS"/>
        </w:rPr>
      </w:pPr>
      <w:r w:rsidRPr="05B76A81" w:rsidR="4B48565A">
        <w:rPr>
          <w:lang w:val="sr-Latn-CS"/>
        </w:rPr>
        <w:t xml:space="preserve">Planirani raspored aktivnosti koji prikazuje faze, iteracije i očekivane rezultate projekta sadržan je u dokumentu </w:t>
      </w:r>
      <w:r w:rsidRPr="05B76A81" w:rsidR="20963ED7">
        <w:rPr>
          <w:lang w:val="sr-Latn-CS"/>
        </w:rPr>
        <w:t>DevConnect</w:t>
      </w:r>
      <w:r w:rsidRPr="05B76A81" w:rsidR="1C9A1E18">
        <w:rPr>
          <w:lang w:val="sr-Latn-CS"/>
        </w:rPr>
        <w:t xml:space="preserve"> – Planirani raspored aktivnosti</w:t>
      </w:r>
      <w:r w:rsidRPr="05B76A81" w:rsidR="5352519E">
        <w:rPr>
          <w:lang w:val="sr-Latn-CS"/>
        </w:rPr>
        <w:t xml:space="preserve"> [</w:t>
      </w:r>
      <w:r w:rsidRPr="05B76A81" w:rsidR="1C9A1E18">
        <w:rPr>
          <w:lang w:val="sr-Latn-CS"/>
        </w:rPr>
        <w:t>2</w:t>
      </w:r>
      <w:r w:rsidRPr="05B76A81" w:rsidR="5352519E">
        <w:rPr>
          <w:lang w:val="sr-Latn-CS"/>
        </w:rPr>
        <w:t>].</w:t>
      </w:r>
      <w:r w:rsidRPr="05B76A81" w:rsidR="754D3A11">
        <w:rPr>
          <w:lang w:val="sr-Latn-CS"/>
        </w:rPr>
        <w:t xml:space="preserve"> </w:t>
      </w:r>
    </w:p>
    <w:p xmlns:wp14="http://schemas.microsoft.com/office/word/2010/wordml" w:rsidRPr="004561C7" w:rsidR="004561C7" w:rsidP="05B76A81" w:rsidRDefault="004561C7" w14:paraId="2E4E6EA5" wp14:textId="5208AE0D">
      <w:pPr>
        <w:pStyle w:val="BodyText"/>
        <w:rPr>
          <w:b w:val="1"/>
          <w:bCs w:val="1"/>
          <w:lang w:val="sr-Latn-CS"/>
        </w:rPr>
      </w:pPr>
      <w:r w:rsidRPr="05B76A81" w:rsidR="754D3A11">
        <w:rPr>
          <w:lang w:val="sr-Latn-CS"/>
        </w:rPr>
        <w:t xml:space="preserve">Pogledati dokument: </w:t>
      </w:r>
      <w:r w:rsidRPr="05B76A81" w:rsidR="738E1B5E">
        <w:rPr>
          <w:lang w:val="sr-Latn-CS"/>
        </w:rPr>
        <w:t>SKU</w:t>
      </w:r>
      <w:r w:rsidRPr="05B76A81" w:rsidR="754D3A11">
        <w:rPr>
          <w:b w:val="1"/>
          <w:bCs w:val="1"/>
          <w:lang w:val="sr-Latn-CS"/>
        </w:rPr>
        <w:t>_</w:t>
      </w:r>
      <w:r w:rsidRPr="05B76A81" w:rsidR="732D7057">
        <w:rPr>
          <w:b w:val="1"/>
          <w:bCs w:val="1"/>
          <w:lang w:val="sr-Latn-CS"/>
        </w:rPr>
        <w:t>DzR</w:t>
      </w:r>
      <w:r w:rsidRPr="05B76A81" w:rsidR="754D3A11">
        <w:rPr>
          <w:b w:val="1"/>
          <w:bCs w:val="1"/>
          <w:lang w:val="sr-Latn-CS"/>
        </w:rPr>
        <w:t>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Heading1"/>
        <w:rPr>
          <w:i/>
          <w:lang w:val="sr-Latn-CS"/>
        </w:rPr>
      </w:pPr>
      <w:bookmarkStart w:name="_Toc193690328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:rsidTr="00280CEF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:rsidTr="00280CEF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:rsidTr="00280CEF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:rsidTr="00280CEF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:rsidTr="00280CEF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Heading1"/>
        <w:rPr>
          <w:i/>
          <w:lang w:val="sr-Latn-CS"/>
        </w:rPr>
      </w:pPr>
      <w:bookmarkStart w:name="_Toc193690329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Heading1"/>
        <w:rPr>
          <w:lang w:val="sr-Latn-CS"/>
        </w:rPr>
      </w:pPr>
      <w:bookmarkStart w:name="_Toc193690330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Heading2"/>
        <w:widowControl/>
        <w:rPr>
          <w:lang w:val="sr-Latn-CS"/>
        </w:rPr>
      </w:pPr>
      <w:bookmarkStart w:name="_Toc193690331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BodyText"/>
        <w:rPr>
          <w:lang w:val="sr-Latn-CS"/>
        </w:rPr>
      </w:pPr>
      <w:r w:rsidRPr="05B76A81" w:rsidR="77F0B9E9">
        <w:rPr>
          <w:lang w:val="sr-Latn-CS"/>
        </w:rPr>
        <w:t>O</w:t>
      </w:r>
      <w:r w:rsidRPr="05B76A81" w:rsidR="5624A489">
        <w:rPr>
          <w:lang w:val="sr-Latn-CS"/>
        </w:rPr>
        <w:t>rganizaciona struktura ljuds</w:t>
      </w:r>
      <w:r w:rsidRPr="05B76A81" w:rsidR="7C0D4E63">
        <w:rPr>
          <w:lang w:val="sr-Latn-CS"/>
        </w:rPr>
        <w:t>tv</w:t>
      </w:r>
      <w:r w:rsidRPr="05B76A81" w:rsidR="5624A489">
        <w:rPr>
          <w:lang w:val="sr-Latn-CS"/>
        </w:rPr>
        <w:t xml:space="preserve">a angažovanog na </w:t>
      </w:r>
      <w:r w:rsidRPr="05B76A81" w:rsidR="77F0B9E9">
        <w:rPr>
          <w:lang w:val="sr-Latn-CS"/>
        </w:rPr>
        <w:t>projekt</w:t>
      </w:r>
      <w:r w:rsidRPr="05B76A81" w:rsidR="5624A489">
        <w:rPr>
          <w:lang w:val="sr-Latn-CS"/>
        </w:rPr>
        <w:t>u</w:t>
      </w:r>
      <w:r w:rsidRPr="05B76A81" w:rsidR="77F0B9E9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476036" w14:paraId="34CE0A41" wp14:textId="0356C858">
      <w:pPr>
        <w:pStyle w:val="BodyText"/>
        <w:jc w:val="center"/>
      </w:pPr>
      <w:r w:rsidR="7059B1A4">
        <w:drawing>
          <wp:inline xmlns:wp14="http://schemas.microsoft.com/office/word/2010/wordprocessingDrawing" wp14:editId="479410FC" wp14:anchorId="0A98EC7B">
            <wp:extent cx="4381498" cy="2281958"/>
            <wp:effectExtent l="0" t="0" r="0" b="0"/>
            <wp:docPr id="47472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e1f9da0b0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98" cy="22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Heading2"/>
        <w:widowControl/>
        <w:rPr>
          <w:lang w:val="sr-Latn-CS"/>
        </w:rPr>
      </w:pPr>
      <w:bookmarkStart w:name="_Toc193690332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07C3F21D">
      <w:pPr>
        <w:pStyle w:val="BodyText"/>
        <w:rPr>
          <w:lang w:val="sr-Latn-CS"/>
        </w:rPr>
      </w:pPr>
      <w:r w:rsidRPr="05B76A81" w:rsidR="5624A489">
        <w:rPr>
          <w:lang w:val="sr-Latn-CS"/>
        </w:rPr>
        <w:t xml:space="preserve">Osobe identifikovane na organizacionom grafikonu u odeljku 8.1 čine tim koji će razvijati projekat </w:t>
      </w:r>
      <w:r w:rsidRPr="05B76A81" w:rsidR="5F09C05C">
        <w:rPr>
          <w:lang w:val="sr-Latn-CS"/>
        </w:rPr>
        <w:t>DevConnect</w:t>
      </w:r>
      <w:r w:rsidRPr="05B76A81" w:rsidR="5624A489">
        <w:rPr>
          <w:lang w:val="sr-Latn-CS"/>
        </w:rPr>
        <w:t xml:space="preserve">. Projektni tim se neće menjati </w:t>
      </w:r>
      <w:r w:rsidRPr="05B76A81" w:rsidR="79C4BB66">
        <w:rPr>
          <w:lang w:val="sr-Latn-CS"/>
        </w:rPr>
        <w:t>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Heading2"/>
        <w:widowControl/>
        <w:rPr>
          <w:lang w:val="sr-Latn-CS"/>
        </w:rPr>
      </w:pPr>
      <w:bookmarkStart w:name="_Toc193690333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RDefault="00FD0ACA" w14:paraId="74A06BDF" wp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 w:rsidR="002343C5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xmlns:wp14="http://schemas.microsoft.com/office/word/2010/wordml" w:rsidRPr="006F61C6" w:rsidR="002343C5" w:rsidRDefault="00FD0ACA" w14:paraId="41693F34" wp14:textId="5C4606B3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5B76A81" w:rsidR="660E8F24">
        <w:rPr>
          <w:lang w:val="sr-Latn-CS"/>
        </w:rPr>
        <w:t xml:space="preserve">Web programiranje u </w:t>
      </w:r>
      <w:r w:rsidRPr="05B76A81" w:rsidR="5D45C195">
        <w:rPr>
          <w:lang w:val="sr-Latn-CS"/>
        </w:rPr>
        <w:t>Reactu</w:t>
      </w:r>
    </w:p>
    <w:p xmlns:wp14="http://schemas.microsoft.com/office/word/2010/wordml" w:rsidRPr="006F61C6" w:rsidR="002343C5" w:rsidRDefault="00FD0ACA" w14:paraId="2E23FDDC" wp14:textId="77777777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Heading1"/>
        <w:rPr>
          <w:lang w:val="sr-Latn-CS"/>
        </w:rPr>
      </w:pPr>
      <w:bookmarkStart w:name="_Toc193690334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05B76A81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74826F64">
            <w:pPr>
              <w:keepLines w:val="1"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05B76A81" w:rsidR="73E46557">
              <w:rPr>
                <w:b w:val="1"/>
                <w:bCs w:val="1"/>
                <w:lang w:val="sr-Latn-CS"/>
              </w:rPr>
              <w:t xml:space="preserve">Budžet projekta </w:t>
            </w:r>
            <w:r w:rsidRPr="05B76A81" w:rsidR="30154159">
              <w:rPr>
                <w:b w:val="1"/>
                <w:bCs w:val="1"/>
                <w:lang w:val="sr-Latn-CS"/>
              </w:rPr>
              <w:t>DevConnect</w:t>
            </w:r>
            <w:r w:rsidRPr="05B76A81" w:rsidR="3FC535BF">
              <w:rPr>
                <w:b w:val="1"/>
                <w:bCs w:val="1"/>
                <w:lang w:val="sr-Latn-CS"/>
              </w:rPr>
              <w:t xml:space="preserve"> </w:t>
            </w:r>
            <w:r w:rsidRPr="05B76A81" w:rsidR="3FC535BF">
              <w:rPr>
                <w:b w:val="1"/>
                <w:bCs w:val="1"/>
                <w:lang w:val="sr-Latn-CS"/>
              </w:rPr>
              <w:t>(</w:t>
            </w:r>
            <w:r w:rsidRPr="05B76A81" w:rsidR="3FC535BF">
              <w:rPr>
                <w:b w:val="1"/>
                <w:bCs w:val="1"/>
                <w:lang w:val="sr-Latn-CS"/>
              </w:rPr>
              <w:t>primer</w:t>
            </w:r>
            <w:r w:rsidRPr="05B76A81" w:rsidR="3FC535BF">
              <w:rPr>
                <w:b w:val="1"/>
                <w:bCs w:val="1"/>
                <w:lang w:val="sr-Latn-CS"/>
              </w:rPr>
              <w:t>)</w:t>
            </w:r>
          </w:p>
        </w:tc>
      </w:tr>
      <w:tr xmlns:wp14="http://schemas.microsoft.com/office/word/2010/wordml" w:rsidRPr="00870F50" w:rsidR="00870F50" w:rsidTr="05B76A81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05B76A81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05B76A81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xmlns:wp14="http://schemas.microsoft.com/office/word/2010/wordml" w:rsidRPr="00870F50" w:rsidR="00870F50" w:rsidTr="05B76A81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xmlns:wp14="http://schemas.microsoft.com/office/word/2010/wordml" w:rsidRPr="00870F50" w:rsidR="00870F50" w:rsidTr="05B76A81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xmlns:wp14="http://schemas.microsoft.com/office/word/2010/wordml" w:rsidRPr="00870F50" w:rsidR="00870F50" w:rsidTr="05B76A81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xmlns:wp14="http://schemas.microsoft.com/office/word/2010/wordml" w:rsidRPr="00870F50" w:rsidR="00870F50" w:rsidTr="05B76A81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05B76A81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xmlns:wp14="http://schemas.microsoft.com/office/word/2010/wordml" w:rsidRPr="00870F50" w:rsidR="00870F50" w:rsidTr="05B76A81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5B76A81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5B76A81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Pr="00870F50" w:rsidR="00870F50" w:rsidTr="05B76A81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05B76A81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Pr="00870F50" w:rsidR="00870F50" w:rsidTr="05B76A81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Pr="00870F50" w:rsidR="00870F50" w:rsidTr="05B76A81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05B76A81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BodyText"/>
        <w:rPr>
          <w:lang w:val="sr-Latn-CS"/>
        </w:rPr>
      </w:pPr>
    </w:p>
    <w:sectPr w:rsidRPr="006F61C6" w:rsidR="002343C5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440F57" w:rsidRDefault="00440F57" w14:paraId="2DE403A5" wp14:textId="77777777">
      <w:r>
        <w:separator/>
      </w:r>
    </w:p>
  </w:endnote>
  <w:endnote w:type="continuationSeparator" w:id="0">
    <w:p xmlns:wp14="http://schemas.microsoft.com/office/word/2010/wordml" w:rsidR="00440F57" w:rsidRDefault="00440F57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343C5" w:rsidRDefault="002343C5" w14:paraId="1DA6542E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xmlns:wp14="http://schemas.microsoft.com/office/word/2010/wordml" w:rsidRPr="006D0694" w:rsidR="002343C5" w:rsidTr="05B76A81" w14:paraId="15E7CA3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P="05B76A81" w:rsidRDefault="002343C5" w14:paraId="0101B0DB" wp14:textId="22F60150">
          <w:pPr>
            <w:pStyle w:val="Normal"/>
            <w:jc w:val="center"/>
            <w:rPr>
              <w:lang w:val="sr-Latn-CS"/>
            </w:rPr>
          </w:pPr>
          <w:r w:rsidRPr="05B76A81" w:rsidR="05B76A81">
            <w:rPr>
              <w:rFonts w:ascii="Symbol" w:hAnsi="Symbol" w:eastAsia="Symbol" w:cs="Symbol"/>
              <w:lang w:val="sr-Latn-CS"/>
            </w:rPr>
            <w:t>Ó</w:t>
          </w:r>
          <w:r w:rsidRPr="05B76A81" w:rsidR="05B76A81">
            <w:rPr>
              <w:lang w:val="sr-Latn-CS"/>
            </w:rPr>
            <w:t>SKUt</w:t>
          </w:r>
          <w:r w:rsidRPr="05B76A81" w:rsidR="05B76A81">
            <w:rPr>
              <w:lang w:val="sr-Latn-CS"/>
            </w:rPr>
            <w:t>eam</w:t>
          </w:r>
          <w:r w:rsidRPr="05B76A81" w:rsidR="05B76A81">
            <w:rPr>
              <w:lang w:val="sr-Latn-CS"/>
            </w:rPr>
            <w:t xml:space="preserve">, </w:t>
          </w:r>
          <w:r w:rsidRPr="05B76A81" w:rsidR="05B76A81">
            <w:rPr>
              <w:lang w:val="sr-Latn-CS"/>
            </w:rPr>
            <w:t>20</w:t>
          </w:r>
          <w:r w:rsidRPr="05B76A81" w:rsidR="05B76A81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2DE48D9A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NUMPAGES  \* MERGEFORMAT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Pr="006D0694" w:rsidR="002343C5">
            <w:rPr>
              <w:rStyle w:val="PageNumber"/>
              <w:lang w:val="sr-Latn-CS"/>
            </w:rP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041E394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B76A81" w:rsidTr="05B76A81" w14:paraId="02D382FB">
      <w:trPr>
        <w:trHeight w:val="300"/>
      </w:trPr>
      <w:tc>
        <w:tcPr>
          <w:tcW w:w="3005" w:type="dxa"/>
          <w:tcMar/>
        </w:tcPr>
        <w:p w:rsidR="05B76A81" w:rsidP="05B76A81" w:rsidRDefault="05B76A81" w14:paraId="1638FA02" w14:textId="357E6B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B76A81" w:rsidP="05B76A81" w:rsidRDefault="05B76A81" w14:paraId="6CA2ABAE" w14:textId="496B6B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B76A81" w:rsidP="05B76A81" w:rsidRDefault="05B76A81" w14:paraId="6D43BA22" w14:textId="67E5A57F">
          <w:pPr>
            <w:pStyle w:val="Header"/>
            <w:bidi w:val="0"/>
            <w:ind w:right="-115"/>
            <w:jc w:val="right"/>
          </w:pPr>
        </w:p>
      </w:tc>
    </w:tr>
  </w:tbl>
  <w:p w:rsidR="05B76A81" w:rsidP="05B76A81" w:rsidRDefault="05B76A81" w14:paraId="7EF3EE4E" w14:textId="1F474F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440F57" w:rsidRDefault="00440F57" w14:paraId="16287F21" wp14:textId="77777777">
      <w:r>
        <w:separator/>
      </w:r>
    </w:p>
  </w:footnote>
  <w:footnote w:type="continuationSeparator" w:id="0">
    <w:p xmlns:wp14="http://schemas.microsoft.com/office/word/2010/wordml" w:rsidR="00440F57" w:rsidRDefault="00440F57" w14:paraId="5BE93A6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P="05B76A81" w:rsidRDefault="0046548E" w14:paraId="0C528934" wp14:textId="6DB2C6FF">
    <w:pPr>
      <w:pBdr>
        <w:bottom w:val="single" w:color="FF000000" w:sz="6" w:space="1"/>
      </w:pBdr>
      <w:jc w:val="right"/>
      <w:rPr>
        <w:rFonts w:ascii="Arial" w:hAnsi="Arial"/>
        <w:b w:val="1"/>
        <w:bCs w:val="1"/>
        <w:sz w:val="36"/>
        <w:szCs w:val="36"/>
        <w:lang w:val="sr-Latn-CS"/>
      </w:rPr>
    </w:pPr>
    <w:r w:rsidRPr="05B76A81" w:rsidR="05B76A81">
      <w:rPr>
        <w:rFonts w:ascii="Arial" w:hAnsi="Arial"/>
        <w:b w:val="1"/>
        <w:bCs w:val="1"/>
        <w:sz w:val="36"/>
        <w:szCs w:val="36"/>
      </w:rPr>
      <w:t>SkillsUnion</w:t>
    </w:r>
  </w:p>
  <w:p xmlns:wp14="http://schemas.microsoft.com/office/word/2010/wordml" w:rsidR="002343C5" w:rsidRDefault="002343C5" w14:paraId="6E1831B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54E11D2A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xmlns:wp14="http://schemas.microsoft.com/office/word/2010/wordml" w:rsidRPr="006D0694" w:rsidR="002343C5" w:rsidTr="05B76A81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2FD056B1" wp14:textId="6C33E68C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>DevConnect</w:t>
          </w:r>
        </w:p>
      </w:tc>
      <w:tc>
        <w:tcPr>
          <w:tcW w:w="2870" w:type="dxa"/>
          <w:tcMar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05B76A81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Pr="006D0694" w:rsidR="002343C5" w:rsidRDefault="002343C5" w14:paraId="1FAF3CE0" wp14:textId="694BD0A6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 xml:space="preserve">  </w:t>
          </w:r>
          <w:r w:rsidRPr="05B76A81" w:rsidR="05B76A81">
            <w:rPr>
              <w:lang w:val="sr-Latn-CS"/>
            </w:rPr>
            <w:t>Datum</w:t>
          </w:r>
          <w:r w:rsidRPr="05B76A81" w:rsidR="05B76A81">
            <w:rPr>
              <w:lang w:val="sr-Latn-CS"/>
            </w:rPr>
            <w:t xml:space="preserve">: </w:t>
          </w:r>
          <w:r w:rsidRPr="05B76A81" w:rsidR="05B76A81">
            <w:rPr>
              <w:lang w:val="sr-Latn-CS"/>
            </w:rPr>
            <w:t>24.10.2024</w:t>
          </w:r>
          <w:r w:rsidRPr="05B76A81" w:rsidR="05B76A81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05B76A81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  <w:tcMar/>
        </w:tcPr>
        <w:p w:rsidRPr="006D0694" w:rsidR="002343C5" w:rsidRDefault="006F61C6" w14:paraId="4D7B4470" wp14:textId="0DD03075">
          <w:pPr>
            <w:rPr>
              <w:lang w:val="sr-Latn-CS"/>
            </w:rPr>
          </w:pPr>
          <w:r w:rsidRPr="05B76A81" w:rsidR="05B76A81">
            <w:rPr>
              <w:lang w:val="sr-Latn-CS"/>
            </w:rPr>
            <w:t>SKU</w:t>
          </w:r>
          <w:r w:rsidRPr="05B76A81" w:rsidR="05B76A81">
            <w:rPr>
              <w:lang w:val="sr-Latn-CS"/>
            </w:rPr>
            <w:t>-</w:t>
          </w:r>
          <w:r w:rsidRPr="05B76A81" w:rsidR="05B76A81">
            <w:rPr>
              <w:lang w:val="sr-Latn-CS"/>
            </w:rPr>
            <w:t>DevConnect</w:t>
          </w:r>
          <w:r w:rsidRPr="05B76A81" w:rsidR="05B76A81">
            <w:rPr>
              <w:lang w:val="sr-Latn-CS"/>
            </w:rPr>
            <w:t>-</w:t>
          </w:r>
          <w:r w:rsidRPr="05B76A81" w:rsidR="05B76A81">
            <w:rPr>
              <w:lang w:val="sr-Latn-CS"/>
            </w:rPr>
            <w:t>0</w:t>
          </w:r>
          <w:r w:rsidRPr="05B76A81" w:rsidR="05B76A81">
            <w:rPr>
              <w:lang w:val="sr-Latn-CS"/>
            </w:rPr>
            <w:t>2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343C5" w:rsidRDefault="002343C5" w14:paraId="31126E5D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34366751">
    <w:abstractNumId w:val="0"/>
  </w:num>
  <w:num w:numId="2" w16cid:durableId="781192685">
    <w:abstractNumId w:val="1"/>
  </w:num>
  <w:num w:numId="3" w16cid:durableId="1675257721">
    <w:abstractNumId w:val="2"/>
  </w:num>
  <w:num w:numId="4" w16cid:durableId="1318612152">
    <w:abstractNumId w:val="11"/>
  </w:num>
  <w:num w:numId="5" w16cid:durableId="270355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954508">
    <w:abstractNumId w:val="3"/>
  </w:num>
  <w:num w:numId="7" w16cid:durableId="1598363249">
    <w:abstractNumId w:val="7"/>
  </w:num>
  <w:num w:numId="8" w16cid:durableId="302656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8208325">
    <w:abstractNumId w:val="4"/>
  </w:num>
  <w:num w:numId="10" w16cid:durableId="2003971470">
    <w:abstractNumId w:val="8"/>
  </w:num>
  <w:num w:numId="11" w16cid:durableId="1405760510">
    <w:abstractNumId w:val="10"/>
  </w:num>
  <w:num w:numId="12" w16cid:durableId="1506479367">
    <w:abstractNumId w:val="9"/>
  </w:num>
  <w:num w:numId="13" w16cid:durableId="78798343">
    <w:abstractNumId w:val="5"/>
  </w:num>
  <w:num w:numId="14" w16cid:durableId="205488992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76036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357AD"/>
    <w:rsid w:val="00B40827"/>
    <w:rsid w:val="00B549D9"/>
    <w:rsid w:val="00B62725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CFEED9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1A1E4EC"/>
    <w:rsid w:val="02A1A553"/>
    <w:rsid w:val="039189DA"/>
    <w:rsid w:val="05B76A81"/>
    <w:rsid w:val="10CAF182"/>
    <w:rsid w:val="10F3C4F8"/>
    <w:rsid w:val="13C18A98"/>
    <w:rsid w:val="14C168E8"/>
    <w:rsid w:val="17A7672E"/>
    <w:rsid w:val="18593F53"/>
    <w:rsid w:val="1C9A1E18"/>
    <w:rsid w:val="20963ED7"/>
    <w:rsid w:val="21593CDE"/>
    <w:rsid w:val="272BC8A0"/>
    <w:rsid w:val="28427EA0"/>
    <w:rsid w:val="30154159"/>
    <w:rsid w:val="32958A99"/>
    <w:rsid w:val="3490550C"/>
    <w:rsid w:val="3675ECF2"/>
    <w:rsid w:val="36B6F3C3"/>
    <w:rsid w:val="36CBA4DC"/>
    <w:rsid w:val="38125C54"/>
    <w:rsid w:val="3C4B5EB0"/>
    <w:rsid w:val="3D0087BE"/>
    <w:rsid w:val="3FC535BF"/>
    <w:rsid w:val="4062CEA2"/>
    <w:rsid w:val="4534C1ED"/>
    <w:rsid w:val="4548BEBF"/>
    <w:rsid w:val="46F60078"/>
    <w:rsid w:val="4B48565A"/>
    <w:rsid w:val="4E290C4D"/>
    <w:rsid w:val="5352519E"/>
    <w:rsid w:val="554C8816"/>
    <w:rsid w:val="5624A489"/>
    <w:rsid w:val="590035A3"/>
    <w:rsid w:val="5C638BC2"/>
    <w:rsid w:val="5CA66CF7"/>
    <w:rsid w:val="5D45C195"/>
    <w:rsid w:val="5E48629B"/>
    <w:rsid w:val="5F09C05C"/>
    <w:rsid w:val="5F9133F2"/>
    <w:rsid w:val="5F963509"/>
    <w:rsid w:val="60562162"/>
    <w:rsid w:val="615A9F6A"/>
    <w:rsid w:val="617F0D2B"/>
    <w:rsid w:val="6229F62F"/>
    <w:rsid w:val="645AEC88"/>
    <w:rsid w:val="660E8F24"/>
    <w:rsid w:val="661C59F6"/>
    <w:rsid w:val="68ECB60D"/>
    <w:rsid w:val="6C1C3781"/>
    <w:rsid w:val="6D5D5B55"/>
    <w:rsid w:val="6DBC965F"/>
    <w:rsid w:val="6E131FFC"/>
    <w:rsid w:val="7059B1A4"/>
    <w:rsid w:val="732D7057"/>
    <w:rsid w:val="738E1B5E"/>
    <w:rsid w:val="73A0A8A6"/>
    <w:rsid w:val="73E46557"/>
    <w:rsid w:val="754D3A11"/>
    <w:rsid w:val="7552A2C0"/>
    <w:rsid w:val="77E8DFA1"/>
    <w:rsid w:val="77F0B9E9"/>
    <w:rsid w:val="79C4BB66"/>
    <w:rsid w:val="7B379141"/>
    <w:rsid w:val="7B727255"/>
    <w:rsid w:val="7C0D4E63"/>
    <w:rsid w:val="7CE82CB1"/>
    <w:rsid w:val="7E75A9D5"/>
    <w:rsid w:val="7F719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622952"/>
  <w15:chartTrackingRefBased/>
  <w15:docId w15:val="{A081523D-73B8-44D7-B7F8-DD0DCCD1B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footer4.xml" Id="R440b63b3427c425d" /><Relationship Type="http://schemas.openxmlformats.org/officeDocument/2006/relationships/image" Target="/media/image2.png" Id="R5b0e1f9da0b0440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keywords/>
  <dc:description/>
  <lastModifiedBy>Dzejlana Radoncic</lastModifiedBy>
  <revision>59</revision>
  <lastPrinted>1999-04-23T21:49:00.0000000Z</lastPrinted>
  <dcterms:created xsi:type="dcterms:W3CDTF">2024-10-29T10:24:00.0000000Z</dcterms:created>
  <dcterms:modified xsi:type="dcterms:W3CDTF">2024-10-29T11:11:19.4646465Z</dcterms:modified>
</coreProperties>
</file>