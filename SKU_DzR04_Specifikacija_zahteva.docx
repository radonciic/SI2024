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Pr="003372D3" w:rsidR="003372D3" w:rsidP="003372D3" w:rsidRDefault="003372D3" w14:paraId="65786598" wp14:textId="50372D8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7676878C" w:rsidR="39BF00D4">
        <w:rPr>
          <w:lang w:val="sr-Latn-CS"/>
        </w:rPr>
        <w:t>DevConnect</w:t>
      </w:r>
    </w:p>
    <w:p xmlns:wp14="http://schemas.microsoft.com/office/word/2010/wordml" w:rsidRPr="003372D3" w:rsidR="003372D3" w:rsidP="003372D3" w:rsidRDefault="003372D3" w14:paraId="4AA46E2B" wp14:textId="718E7EC2">
      <w:pPr>
        <w:pStyle w:val="Title"/>
        <w:jc w:val="right"/>
        <w:rPr>
          <w:lang w:val="sr-Latn-CS"/>
        </w:rPr>
      </w:pPr>
      <w:r w:rsidRPr="7676878C" w:rsidR="39BF00D4">
        <w:rPr>
          <w:lang w:val="sr-Latn-CS"/>
        </w:rPr>
        <w:t>Web portal za IT oglase</w:t>
      </w:r>
    </w:p>
    <w:p xmlns:wp14="http://schemas.microsoft.com/office/word/2010/wordml" w:rsidRPr="003372D3" w:rsidR="00206E1F" w:rsidP="003372D3" w:rsidRDefault="00206E1F" w14:paraId="29D6B04F" wp14:textId="77777777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xmlns:wp14="http://schemas.microsoft.com/office/word/2010/wordml" w:rsidRPr="003372D3" w:rsidR="00206E1F" w:rsidRDefault="00397DD2" w14:paraId="795B3B50" wp14:textId="77777777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xmlns:wp14="http://schemas.microsoft.com/office/word/2010/wordml" w:rsidRPr="003372D3" w:rsidR="00206E1F" w:rsidRDefault="00206E1F" w14:paraId="672A6659" wp14:textId="77777777">
      <w:pPr>
        <w:pStyle w:val="Title"/>
        <w:jc w:val="right"/>
        <w:rPr>
          <w:lang w:val="sr-Latn-CS"/>
        </w:rPr>
      </w:pPr>
    </w:p>
    <w:p xmlns:wp14="http://schemas.microsoft.com/office/word/2010/wordml" w:rsidRPr="003372D3" w:rsidR="00206E1F" w:rsidP="53E7CB22" w:rsidRDefault="003372D3" w14:paraId="7E7B734B" wp14:textId="42FDE1FC">
      <w:pPr>
        <w:pStyle w:val="Title"/>
        <w:jc w:val="right"/>
        <w:rPr>
          <w:sz w:val="28"/>
          <w:szCs w:val="28"/>
          <w:lang w:val="sr-Latn-CS"/>
        </w:rPr>
      </w:pPr>
      <w:r w:rsidRPr="53E7CB22" w:rsidR="25560FBE">
        <w:rPr>
          <w:sz w:val="28"/>
          <w:szCs w:val="28"/>
          <w:lang w:val="sr-Latn-CS"/>
        </w:rPr>
        <w:t>Verzija</w:t>
      </w:r>
      <w:r w:rsidRPr="53E7CB22" w:rsidR="4FC16898">
        <w:rPr>
          <w:sz w:val="28"/>
          <w:szCs w:val="28"/>
          <w:lang w:val="sr-Latn-CS"/>
        </w:rPr>
        <w:t xml:space="preserve"> 1.</w:t>
      </w:r>
      <w:r w:rsidRPr="53E7CB22" w:rsidR="3058B522">
        <w:rPr>
          <w:sz w:val="28"/>
          <w:szCs w:val="28"/>
          <w:lang w:val="sr-Latn-CS"/>
        </w:rPr>
        <w:t>3</w:t>
      </w:r>
    </w:p>
    <w:p xmlns:wp14="http://schemas.microsoft.com/office/word/2010/wordml" w:rsidRPr="003372D3" w:rsidR="00206E1F" w:rsidRDefault="00206E1F" w14:paraId="0A37501D" wp14:textId="77777777">
      <w:pPr>
        <w:pStyle w:val="Title"/>
        <w:rPr>
          <w:sz w:val="28"/>
          <w:lang w:val="sr-Latn-CS"/>
        </w:rPr>
        <w:sectPr w:rsidRPr="003372D3" w:rsidR="00206E1F">
          <w:headerReference w:type="default" r:id="rId7"/>
          <w:footerReference w:type="even" r:id="rId8"/>
          <w:pgSz w:w="12240" w:h="15840" w:orient="portrait" w:code="1"/>
          <w:pgMar w:top="1440" w:right="1440" w:bottom="1440" w:left="1440" w:header="708" w:footer="708" w:gutter="0"/>
          <w:cols w:space="708"/>
          <w:vAlign w:val="center"/>
          <w:footerReference w:type="default" r:id="Re7469419c0fe48dd"/>
        </w:sectPr>
      </w:pPr>
    </w:p>
    <w:p xmlns:wp14="http://schemas.microsoft.com/office/word/2010/wordml" w:rsidRPr="003372D3" w:rsidR="00206E1F" w:rsidRDefault="003372D3" w14:paraId="023F6467" wp14:textId="77777777">
      <w:pPr>
        <w:pStyle w:val="Title"/>
        <w:rPr>
          <w:lang w:val="sr-Latn-CS"/>
        </w:rPr>
      </w:pPr>
      <w:r>
        <w:rPr>
          <w:lang w:val="sr-Latn-CS"/>
        </w:rPr>
        <w:t>Pregled izmena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xmlns:wp14="http://schemas.microsoft.com/office/word/2010/wordml" w:rsidRPr="003372D3" w:rsidR="00206E1F" w:rsidTr="53E7CB22" w14:paraId="29D06CEC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3372D3" w:rsidR="00206E1F" w:rsidRDefault="003372D3" w14:paraId="746F1487" wp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Mar/>
          </w:tcPr>
          <w:p w:rsidRPr="003372D3" w:rsidR="00206E1F" w:rsidRDefault="003372D3" w14:paraId="3102AD42" wp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Mar/>
          </w:tcPr>
          <w:p w:rsidRPr="003372D3" w:rsidR="00206E1F" w:rsidRDefault="003372D3" w14:paraId="702199EA" wp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Mar/>
          </w:tcPr>
          <w:p w:rsidRPr="003372D3" w:rsidR="00206E1F" w:rsidRDefault="003372D3" w14:paraId="4C320DDC" wp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xmlns:wp14="http://schemas.microsoft.com/office/word/2010/wordml" w:rsidRPr="003372D3" w:rsidR="003372D3" w:rsidTr="53E7CB22" w14:paraId="5F3D3B7E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3372D3" w:rsidR="003372D3" w:rsidP="00206E1F" w:rsidRDefault="00397DD2" w14:paraId="7487B73F" wp14:textId="3F7ABF13">
            <w:pPr>
              <w:pStyle w:val="Tabletext"/>
              <w:rPr>
                <w:lang w:val="sr-Latn-CS"/>
              </w:rPr>
            </w:pPr>
            <w:r w:rsidRPr="7676878C" w:rsidR="3B4EAB5E">
              <w:rPr>
                <w:lang w:val="sr-Latn-CS"/>
              </w:rPr>
              <w:t>14.11.2024</w:t>
            </w:r>
          </w:p>
        </w:tc>
        <w:tc>
          <w:tcPr>
            <w:tcW w:w="1152" w:type="dxa"/>
            <w:tcMar/>
          </w:tcPr>
          <w:p w:rsidRPr="003372D3" w:rsidR="003372D3" w:rsidP="00206E1F" w:rsidRDefault="00397DD2" w14:paraId="5BD9F438" wp14:textId="211E9436">
            <w:pPr>
              <w:pStyle w:val="Tabletext"/>
              <w:rPr>
                <w:lang w:val="sr-Latn-CS"/>
              </w:rPr>
            </w:pPr>
            <w:r w:rsidRPr="7676878C" w:rsidR="3B4EAB5E">
              <w:rPr>
                <w:lang w:val="sr-Latn-CS"/>
              </w:rPr>
              <w:t>Nacrt</w:t>
            </w:r>
          </w:p>
        </w:tc>
        <w:tc>
          <w:tcPr>
            <w:tcW w:w="3744" w:type="dxa"/>
            <w:tcMar/>
          </w:tcPr>
          <w:p w:rsidRPr="003372D3" w:rsidR="003372D3" w:rsidP="00206E1F" w:rsidRDefault="00397DD2" w14:paraId="637F0B55" wp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  <w:tcMar/>
          </w:tcPr>
          <w:p w:rsidRPr="003372D3" w:rsidR="003372D3" w:rsidP="003372D3" w:rsidRDefault="003372D3" w14:paraId="52F5AC35" wp14:textId="7C5F3A81">
            <w:pPr>
              <w:pStyle w:val="Tabletext"/>
              <w:rPr>
                <w:lang w:val="sr-Latn-CS"/>
              </w:rPr>
            </w:pPr>
            <w:r w:rsidRPr="7676878C" w:rsidR="0D06EADF">
              <w:rPr>
                <w:lang w:val="sr-Latn-CS"/>
              </w:rPr>
              <w:t>Dzejlana</w:t>
            </w:r>
          </w:p>
        </w:tc>
      </w:tr>
      <w:tr xmlns:wp14="http://schemas.microsoft.com/office/word/2010/wordml" w:rsidRPr="003372D3" w:rsidR="003372D3" w:rsidTr="53E7CB22" w14:paraId="4F50271D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3372D3" w:rsidR="003372D3" w:rsidRDefault="00397DD2" w14:paraId="578AC084" wp14:textId="0BFE5416">
            <w:pPr>
              <w:pStyle w:val="Tabletext"/>
              <w:rPr>
                <w:lang w:val="sr-Latn-CS"/>
              </w:rPr>
            </w:pPr>
            <w:r w:rsidRPr="5F9F8C37" w:rsidR="1E190E0C">
              <w:rPr>
                <w:lang w:val="sr-Latn-CS"/>
              </w:rPr>
              <w:t>21.11.2024.</w:t>
            </w:r>
          </w:p>
        </w:tc>
        <w:tc>
          <w:tcPr>
            <w:tcW w:w="1152" w:type="dxa"/>
            <w:tcMar/>
          </w:tcPr>
          <w:p w:rsidRPr="003372D3" w:rsidR="003372D3" w:rsidRDefault="00397DD2" w14:paraId="4B3AA50C" wp14:textId="7ABF8599">
            <w:pPr>
              <w:pStyle w:val="Tabletext"/>
              <w:rPr>
                <w:lang w:val="sr-Latn-CS"/>
              </w:rPr>
            </w:pPr>
            <w:r w:rsidRPr="5F9F8C37" w:rsidR="1E190E0C">
              <w:rPr>
                <w:lang w:val="sr-Latn-CS"/>
              </w:rPr>
              <w:t>Nacrt</w:t>
            </w:r>
          </w:p>
        </w:tc>
        <w:tc>
          <w:tcPr>
            <w:tcW w:w="3744" w:type="dxa"/>
            <w:tcMar/>
          </w:tcPr>
          <w:p w:rsidRPr="00397DD2" w:rsidR="003372D3" w:rsidRDefault="00397DD2" w14:paraId="1585985E" wp14:textId="049AA070">
            <w:pPr>
              <w:pStyle w:val="Tabletext"/>
              <w:rPr>
                <w:lang w:val="sr-Latn-CS"/>
              </w:rPr>
            </w:pPr>
            <w:r w:rsidRPr="53E7CB22" w:rsidR="78DDE3C9">
              <w:rPr>
                <w:lang w:val="sr-Latn-CS"/>
              </w:rPr>
              <w:t>Druga verzija</w:t>
            </w:r>
          </w:p>
        </w:tc>
        <w:tc>
          <w:tcPr>
            <w:tcW w:w="2304" w:type="dxa"/>
            <w:tcMar/>
          </w:tcPr>
          <w:p w:rsidRPr="003372D3" w:rsidR="003372D3" w:rsidRDefault="00397DD2" w14:paraId="4D85E1D3" wp14:textId="380DB74A">
            <w:pPr>
              <w:pStyle w:val="Tabletext"/>
              <w:rPr>
                <w:lang w:val="sr-Latn-CS"/>
              </w:rPr>
            </w:pPr>
            <w:r w:rsidRPr="5F9F8C37" w:rsidR="1E190E0C">
              <w:rPr>
                <w:lang w:val="sr-Latn-CS"/>
              </w:rPr>
              <w:t>Dzejlana</w:t>
            </w:r>
          </w:p>
        </w:tc>
      </w:tr>
      <w:tr xmlns:wp14="http://schemas.microsoft.com/office/word/2010/wordml" w:rsidRPr="003372D3" w:rsidR="003372D3" w:rsidTr="53E7CB22" w14:paraId="5DAB6C7B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3372D3" w:rsidR="003372D3" w:rsidRDefault="003372D3" w14:paraId="02EB378F" wp14:textId="6555902B">
            <w:pPr>
              <w:pStyle w:val="Tabletext"/>
              <w:rPr>
                <w:lang w:val="sr-Latn-CS"/>
              </w:rPr>
            </w:pPr>
            <w:r w:rsidRPr="53E7CB22" w:rsidR="4006E4AD">
              <w:rPr>
                <w:lang w:val="sr-Latn-CS"/>
              </w:rPr>
              <w:t>03.12.2024</w:t>
            </w:r>
          </w:p>
        </w:tc>
        <w:tc>
          <w:tcPr>
            <w:tcW w:w="1152" w:type="dxa"/>
            <w:tcMar/>
          </w:tcPr>
          <w:p w:rsidRPr="003372D3" w:rsidR="003372D3" w:rsidRDefault="003372D3" w14:paraId="6A05A809" wp14:textId="7D9BE31E">
            <w:pPr>
              <w:pStyle w:val="Tabletext"/>
              <w:rPr>
                <w:lang w:val="sr-Latn-CS"/>
              </w:rPr>
            </w:pPr>
            <w:r w:rsidRPr="53E7CB22" w:rsidR="4006E4AD">
              <w:rPr>
                <w:lang w:val="sr-Latn-CS"/>
              </w:rPr>
              <w:t>Nacrt</w:t>
            </w:r>
          </w:p>
        </w:tc>
        <w:tc>
          <w:tcPr>
            <w:tcW w:w="3744" w:type="dxa"/>
            <w:tcMar/>
          </w:tcPr>
          <w:p w:rsidRPr="003372D3" w:rsidR="003372D3" w:rsidRDefault="003372D3" w14:paraId="5A39BBE3" wp14:textId="1688FDE5">
            <w:pPr>
              <w:pStyle w:val="Tabletext"/>
              <w:rPr>
                <w:lang w:val="sr-Latn-CS"/>
              </w:rPr>
            </w:pPr>
            <w:r w:rsidRPr="53E7CB22" w:rsidR="589E38A2">
              <w:rPr>
                <w:lang w:val="sr-Latn-CS"/>
              </w:rPr>
              <w:t>Treća verzija</w:t>
            </w:r>
          </w:p>
        </w:tc>
        <w:tc>
          <w:tcPr>
            <w:tcW w:w="2304" w:type="dxa"/>
            <w:tcMar/>
          </w:tcPr>
          <w:p w:rsidRPr="003372D3" w:rsidR="003372D3" w:rsidRDefault="003372D3" w14:paraId="41C8F396" wp14:textId="79289984">
            <w:pPr>
              <w:pStyle w:val="Tabletext"/>
              <w:rPr>
                <w:lang w:val="sr-Latn-CS"/>
              </w:rPr>
            </w:pPr>
            <w:r w:rsidRPr="53E7CB22" w:rsidR="4006E4AD">
              <w:rPr>
                <w:lang w:val="sr-Latn-CS"/>
              </w:rPr>
              <w:t>Dzejlana</w:t>
            </w:r>
          </w:p>
        </w:tc>
      </w:tr>
      <w:tr xmlns:wp14="http://schemas.microsoft.com/office/word/2010/wordml" w:rsidRPr="003372D3" w:rsidR="003372D3" w:rsidTr="53E7CB22" w14:paraId="72A3D3EC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3372D3" w:rsidR="003372D3" w:rsidRDefault="003372D3" w14:paraId="0D0B940D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3372D3" w:rsidR="003372D3" w:rsidRDefault="003372D3" w14:paraId="0E27B00A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Mar/>
          </w:tcPr>
          <w:p w:rsidRPr="003372D3" w:rsidR="003372D3" w:rsidRDefault="003372D3" w14:paraId="60061E4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Mar/>
          </w:tcPr>
          <w:p w:rsidRPr="003372D3" w:rsidR="003372D3" w:rsidRDefault="003372D3" w14:paraId="44EAFD9C" wp14:textId="77777777">
            <w:pPr>
              <w:pStyle w:val="Tabletext"/>
              <w:rPr>
                <w:lang w:val="sr-Latn-CS"/>
              </w:rPr>
            </w:pPr>
          </w:p>
        </w:tc>
      </w:tr>
    </w:tbl>
    <w:p xmlns:wp14="http://schemas.microsoft.com/office/word/2010/wordml" w:rsidRPr="003372D3" w:rsidR="00206E1F" w:rsidRDefault="00206E1F" w14:paraId="4B94D5A5" wp14:textId="77777777">
      <w:pPr>
        <w:rPr>
          <w:lang w:val="sr-Latn-CS"/>
        </w:rPr>
      </w:pPr>
    </w:p>
    <w:p w:rsidR="53E7CB22" w:rsidP="53E7CB22" w:rsidRDefault="53E7CB22" w14:paraId="3F3273CD" w14:textId="6F465123">
      <w:pPr>
        <w:pStyle w:val="Title"/>
        <w:rPr>
          <w:lang w:val="sr-Latn-CS"/>
        </w:rPr>
      </w:pPr>
    </w:p>
    <w:p xmlns:wp14="http://schemas.microsoft.com/office/word/2010/wordml" w:rsidRPr="003372D3" w:rsidR="00206E1F" w:rsidP="003372D3" w:rsidRDefault="00206E1F" w14:paraId="414DD773" wp14:textId="24A93629">
      <w:pPr>
        <w:pStyle w:val="Title"/>
        <w:rPr>
          <w:lang w:val="sr-Latn-CS"/>
        </w:rPr>
      </w:pPr>
      <w:r w:rsidRPr="53E7CB22">
        <w:rPr>
          <w:lang w:val="sr-Latn-CS"/>
        </w:rPr>
        <w:br w:type="page"/>
      </w:r>
      <w:r w:rsidRPr="53E7CB22" w:rsidR="25560FBE">
        <w:rPr>
          <w:lang w:val="sr-Latn-CS"/>
        </w:rPr>
        <w:t>Sadržaj</w:t>
      </w:r>
    </w:p>
    <w:p w:rsidR="53E7CB22" w:rsidP="53E7CB22" w:rsidRDefault="53E7CB22" w14:paraId="6229D6EC" w14:textId="59E2767D">
      <w:pPr>
        <w:pStyle w:val="Normal"/>
        <w:rPr>
          <w:lang w:val="sr-Latn-CS"/>
        </w:rPr>
      </w:pPr>
    </w:p>
    <w:p w:rsidR="53E7CB22" w:rsidP="53E7CB22" w:rsidRDefault="53E7CB22" w14:paraId="1D22698E" w14:textId="15342AB7">
      <w:pPr>
        <w:pStyle w:val="Normal"/>
        <w:rPr>
          <w:lang w:val="sr-Latn-CS"/>
        </w:rPr>
      </w:pPr>
    </w:p>
    <w:p w:rsidR="53E7CB22" w:rsidP="53E7CB22" w:rsidRDefault="53E7CB22" w14:paraId="04BC495F" w14:textId="092A80CD">
      <w:pPr>
        <w:pStyle w:val="Title"/>
        <w:tabs>
          <w:tab w:val="left" w:leader="none" w:pos="540"/>
        </w:tabs>
        <w:rPr>
          <w:lang w:val="sr-Latn-CS"/>
        </w:rPr>
      </w:pPr>
    </w:p>
    <w:p xmlns:wp14="http://schemas.microsoft.com/office/word/2010/wordml" w:rsidRPr="003372D3" w:rsidR="00206E1F" w:rsidP="00397DD2" w:rsidRDefault="00206E1F" w14:paraId="2FEF77B7" wp14:textId="77777777">
      <w:pPr>
        <w:pStyle w:val="Title"/>
        <w:tabs>
          <w:tab w:val="left" w:pos="540"/>
        </w:tabs>
        <w:rPr>
          <w:lang w:val="sr-Latn-CS"/>
        </w:rPr>
      </w:pPr>
      <w:r w:rsidRPr="53E7CB22">
        <w:rPr>
          <w:lang w:val="sr-Latn-CS"/>
        </w:rPr>
        <w:br w:type="page"/>
      </w:r>
      <w:r w:rsidRPr="53E7CB22" w:rsidR="541D06EC">
        <w:rPr>
          <w:lang w:val="sr-Latn-CS"/>
        </w:rPr>
        <w:t>Specifikacija zahteva</w:t>
      </w:r>
    </w:p>
    <w:p xmlns:wp14="http://schemas.microsoft.com/office/word/2010/wordml" w:rsidRPr="003372D3" w:rsidR="00206E1F" w:rsidRDefault="003372D3" w14:paraId="362FD78F" wp14:textId="77777777">
      <w:pPr>
        <w:pStyle w:val="Heading1"/>
        <w:rPr>
          <w:lang w:val="sr-Latn-CS"/>
        </w:rPr>
      </w:pPr>
      <w:bookmarkStart w:name="_Toc163018886" w:id="0"/>
      <w:bookmarkStart w:name="_Toc1339568131" w:id="555755545"/>
      <w:r w:rsidRPr="53E7CB22" w:rsidR="25560FBE">
        <w:rPr>
          <w:lang w:val="sr-Latn-CS"/>
        </w:rPr>
        <w:t>Cilj</w:t>
      </w:r>
      <w:r w:rsidRPr="53E7CB22" w:rsidR="69BAF7E5">
        <w:rPr>
          <w:lang w:val="sr-Latn-CS"/>
        </w:rPr>
        <w:t xml:space="preserve"> dokumenta</w:t>
      </w:r>
      <w:bookmarkEnd w:id="0"/>
      <w:bookmarkEnd w:id="555755545"/>
    </w:p>
    <w:p xmlns:wp14="http://schemas.microsoft.com/office/word/2010/wordml" w:rsidRPr="003372D3" w:rsidR="00206E1F" w:rsidP="00397DD2" w:rsidRDefault="00B849B5" w14:paraId="1FAC8858" wp14:textId="35167064">
      <w:pPr>
        <w:pStyle w:val="BodyText"/>
        <w:rPr>
          <w:lang w:val="sr-Latn-CS"/>
        </w:rPr>
      </w:pPr>
      <w:r w:rsidRPr="7676878C" w:rsidR="00B849B5">
        <w:rPr>
          <w:lang w:val="sr-Latn-CS"/>
        </w:rPr>
        <w:t xml:space="preserve">Cilj ovog dokumenta je </w:t>
      </w:r>
      <w:r w:rsidRPr="7676878C" w:rsidR="00397DD2">
        <w:rPr>
          <w:lang w:val="sr-Latn-CS"/>
        </w:rPr>
        <w:t>specifikacija</w:t>
      </w:r>
      <w:r w:rsidRPr="7676878C" w:rsidR="00B849B5">
        <w:rPr>
          <w:lang w:val="sr-Latn-CS"/>
        </w:rPr>
        <w:t xml:space="preserve"> zahteva </w:t>
      </w:r>
      <w:r w:rsidRPr="7676878C" w:rsidR="00397DD2">
        <w:rPr>
          <w:lang w:val="sr-Latn-CS"/>
        </w:rPr>
        <w:t>u pogledu detaljnog opisa slučajeva korišćenja</w:t>
      </w:r>
      <w:r w:rsidRPr="7676878C" w:rsidR="00B849B5">
        <w:rPr>
          <w:lang w:val="sr-Latn-CS"/>
        </w:rPr>
        <w:t xml:space="preserve"> </w:t>
      </w:r>
      <w:r w:rsidRPr="7676878C" w:rsidR="6732BC67">
        <w:rPr>
          <w:lang w:val="sr-Latn-CS"/>
        </w:rPr>
        <w:t>DevConnect</w:t>
      </w:r>
      <w:r w:rsidRPr="7676878C" w:rsidR="00B849B5">
        <w:rPr>
          <w:lang w:val="sr-Latn-CS"/>
        </w:rPr>
        <w:t xml:space="preserve"> portala.</w:t>
      </w:r>
      <w:r w:rsidRPr="7676878C" w:rsidR="00397DD2">
        <w:rPr>
          <w:lang w:val="sr-Latn-CS"/>
        </w:rPr>
        <w:t xml:space="preserve"> </w:t>
      </w:r>
    </w:p>
    <w:p xmlns:wp14="http://schemas.microsoft.com/office/word/2010/wordml" w:rsidRPr="003372D3" w:rsidR="00206E1F" w:rsidRDefault="003372D3" w14:paraId="1AA9D462" wp14:textId="77777777">
      <w:pPr>
        <w:pStyle w:val="Heading1"/>
        <w:rPr>
          <w:lang w:val="sr-Latn-CS"/>
        </w:rPr>
      </w:pPr>
      <w:bookmarkStart w:name="_Toc163018887" w:id="1"/>
      <w:bookmarkStart w:name="_Toc409023214" w:id="635701305"/>
      <w:r w:rsidRPr="53E7CB22" w:rsidR="25560FBE">
        <w:rPr>
          <w:lang w:val="sr-Latn-CS"/>
        </w:rPr>
        <w:t>Opseg</w:t>
      </w:r>
      <w:r w:rsidRPr="53E7CB22" w:rsidR="69BAF7E5">
        <w:rPr>
          <w:lang w:val="sr-Latn-CS"/>
        </w:rPr>
        <w:t xml:space="preserve"> dokumenta</w:t>
      </w:r>
      <w:bookmarkEnd w:id="1"/>
      <w:bookmarkEnd w:id="635701305"/>
    </w:p>
    <w:p xmlns:wp14="http://schemas.microsoft.com/office/word/2010/wordml" w:rsidR="00DE518F" w:rsidP="7676878C" w:rsidRDefault="00B849B5" w14:paraId="0626953C" wp14:textId="286D0A6E">
      <w:pPr>
        <w:pStyle w:val="BodyText"/>
        <w:rPr>
          <w:noProof w:val="0"/>
          <w:lang w:val="sr-Latn-CS"/>
        </w:rPr>
      </w:pPr>
      <w:r w:rsidRPr="7676878C" w:rsidR="0CA42A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sr-Latn-CS"/>
        </w:rPr>
        <w:t xml:space="preserve">Dokument se odnosi na </w:t>
      </w:r>
      <w:proofErr w:type="spellStart"/>
      <w:r w:rsidRPr="7676878C" w:rsidR="0CA42A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sr-Latn-CS"/>
        </w:rPr>
        <w:t>DevConnect</w:t>
      </w:r>
      <w:proofErr w:type="spellEnd"/>
      <w:r w:rsidRPr="7676878C" w:rsidR="0CA42A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sr-Latn-CS"/>
        </w:rPr>
        <w:t xml:space="preserve"> portal koji će biti razvijen od strane tima </w:t>
      </w:r>
      <w:r w:rsidRPr="7676878C" w:rsidR="0CA42A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sr-Latn-CS"/>
        </w:rPr>
        <w:t>SkillsUnion</w:t>
      </w:r>
      <w:r w:rsidRPr="7676878C" w:rsidR="0CA42A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sr-Latn-CS"/>
        </w:rPr>
        <w:t>. Namena sistema je efikasno pregledavanje, pretraživanje i prijavljivanje na IT oglase (dostavljanjem svog CV-ja).</w:t>
      </w:r>
    </w:p>
    <w:p xmlns:wp14="http://schemas.microsoft.com/office/word/2010/wordml" w:rsidRPr="003372D3" w:rsidR="00206E1F" w:rsidRDefault="003372D3" w14:paraId="6F3B69C3" wp14:textId="77777777">
      <w:pPr>
        <w:pStyle w:val="Heading1"/>
        <w:rPr>
          <w:lang w:val="sr-Latn-CS"/>
        </w:rPr>
      </w:pPr>
      <w:bookmarkStart w:name="_Toc163018888" w:id="2"/>
      <w:bookmarkStart w:name="_Toc938971413" w:id="340964109"/>
      <w:r w:rsidRPr="53E7CB22" w:rsidR="25560FBE">
        <w:rPr>
          <w:lang w:val="sr-Latn-CS"/>
        </w:rPr>
        <w:t>Reference</w:t>
      </w:r>
      <w:bookmarkEnd w:id="2"/>
      <w:bookmarkEnd w:id="340964109"/>
    </w:p>
    <w:p xmlns:wp14="http://schemas.microsoft.com/office/word/2010/wordml" w:rsidRPr="003372D3" w:rsidR="00206E1F" w:rsidRDefault="003372D3" w14:paraId="207EE3DF" wp14:textId="77777777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3372D3" w:rsidR="00206E1F">
        <w:rPr>
          <w:lang w:val="sr-Latn-CS"/>
        </w:rPr>
        <w:t>:</w:t>
      </w:r>
    </w:p>
    <w:p xmlns:wp14="http://schemas.microsoft.com/office/word/2010/wordml" w:rsidR="00DE518F" w:rsidP="7676878C" w:rsidRDefault="00DE518F" w14:paraId="6D446ACD" wp14:textId="2E05D3A7">
      <w:pPr>
        <w:pStyle w:val="BodyText"/>
        <w:numPr>
          <w:ilvl w:val="0"/>
          <w:numId w:val="22"/>
        </w:numPr>
        <w:tabs>
          <w:tab w:val="clear" w:pos="1800"/>
          <w:tab w:val="num" w:pos="720"/>
        </w:tabs>
        <w:ind w:left="1440"/>
        <w:rPr>
          <w:lang w:val="sr-Latn-CS"/>
        </w:rPr>
      </w:pPr>
      <w:proofErr w:type="spellStart"/>
      <w:r w:rsidRPr="7676878C" w:rsidR="6840542D">
        <w:rPr>
          <w:lang w:val="sr-Latn-CS"/>
        </w:rPr>
        <w:t>DevConnect</w:t>
      </w:r>
      <w:proofErr w:type="spellEnd"/>
      <w:r w:rsidRPr="7676878C" w:rsidR="00DE518F">
        <w:rPr>
          <w:lang w:val="sr-Latn-CS"/>
        </w:rPr>
        <w:t>– Predlog projekta</w:t>
      </w:r>
      <w:r w:rsidRPr="7676878C" w:rsidR="00DE518F">
        <w:rPr>
          <w:lang w:val="sr-Latn-CS"/>
        </w:rPr>
        <w:t xml:space="preserve">, </w:t>
      </w:r>
      <w:r w:rsidRPr="7676878C" w:rsidR="00DE518F">
        <w:rPr>
          <w:lang w:val="sr-Latn-CS"/>
        </w:rPr>
        <w:t>S</w:t>
      </w:r>
      <w:r w:rsidRPr="7676878C" w:rsidR="0D6E5FFD">
        <w:rPr>
          <w:lang w:val="sr-Latn-CS"/>
        </w:rPr>
        <w:t>KU</w:t>
      </w:r>
      <w:r w:rsidRPr="7676878C" w:rsidR="00DE518F">
        <w:rPr>
          <w:lang w:val="sr-Latn-CS"/>
        </w:rPr>
        <w:t>-</w:t>
      </w:r>
      <w:r w:rsidRPr="7676878C" w:rsidR="1D19CA8D">
        <w:rPr>
          <w:lang w:val="sr-Latn-CS"/>
        </w:rPr>
        <w:t>DevConnect</w:t>
      </w:r>
      <w:r w:rsidRPr="7676878C" w:rsidR="00DE518F">
        <w:rPr>
          <w:lang w:val="sr-Latn-CS"/>
        </w:rPr>
        <w:t>-01</w:t>
      </w:r>
      <w:r w:rsidRPr="7676878C" w:rsidR="00DE518F">
        <w:rPr>
          <w:lang w:val="sr-Latn-CS"/>
        </w:rPr>
        <w:t>, V1.0</w:t>
      </w:r>
      <w:r w:rsidRPr="7676878C" w:rsidR="00DE518F">
        <w:rPr>
          <w:lang w:val="sr-Latn-CS"/>
        </w:rPr>
        <w:t>, 20</w:t>
      </w:r>
      <w:r w:rsidRPr="7676878C" w:rsidR="2CF9A7C8">
        <w:rPr>
          <w:lang w:val="sr-Latn-CS"/>
        </w:rPr>
        <w:t>24</w:t>
      </w:r>
      <w:r w:rsidRPr="7676878C" w:rsidR="00DE518F">
        <w:rPr>
          <w:lang w:val="sr-Latn-CS"/>
        </w:rPr>
        <w:t xml:space="preserve">, </w:t>
      </w:r>
      <w:proofErr w:type="spellStart"/>
      <w:r w:rsidRPr="7676878C" w:rsidR="00DE518F">
        <w:rPr>
          <w:lang w:val="sr-Latn-CS"/>
        </w:rPr>
        <w:t>S</w:t>
      </w:r>
      <w:r w:rsidRPr="7676878C" w:rsidR="101062EF">
        <w:rPr>
          <w:lang w:val="sr-Latn-CS"/>
        </w:rPr>
        <w:t>killsUnion</w:t>
      </w:r>
      <w:proofErr w:type="spellEnd"/>
      <w:r w:rsidRPr="7676878C" w:rsidR="00DE518F">
        <w:rPr>
          <w:lang w:val="sr-Latn-CS"/>
        </w:rPr>
        <w:t>.</w:t>
      </w:r>
    </w:p>
    <w:p xmlns:wp14="http://schemas.microsoft.com/office/word/2010/wordml" w:rsidRPr="006F61C6" w:rsidR="00DE518F" w:rsidP="7676878C" w:rsidRDefault="00DE518F" w14:paraId="1C8212EB" wp14:textId="0D63D89C">
      <w:pPr>
        <w:pStyle w:val="BodyText"/>
        <w:numPr>
          <w:ilvl w:val="0"/>
          <w:numId w:val="22"/>
        </w:numPr>
        <w:tabs>
          <w:tab w:val="clear" w:pos="1800"/>
          <w:tab w:val="num" w:pos="720"/>
        </w:tabs>
        <w:ind w:left="1440"/>
        <w:rPr>
          <w:lang w:val="sr-Latn-CS"/>
        </w:rPr>
      </w:pPr>
      <w:proofErr w:type="spellStart"/>
      <w:r w:rsidRPr="7676878C" w:rsidR="625EA642">
        <w:rPr>
          <w:lang w:val="sr-Latn-CS"/>
        </w:rPr>
        <w:t>DevConnect</w:t>
      </w:r>
      <w:proofErr w:type="spellEnd"/>
      <w:r w:rsidRPr="7676878C" w:rsidR="625EA642">
        <w:rPr>
          <w:lang w:val="sr-Latn-CS"/>
        </w:rPr>
        <w:t xml:space="preserve"> </w:t>
      </w:r>
      <w:r w:rsidRPr="7676878C" w:rsidR="00DE518F">
        <w:rPr>
          <w:lang w:val="sr-Latn-CS"/>
        </w:rPr>
        <w:t xml:space="preserve">– Planirani raspored aktivnosti na projektu, V1.0, </w:t>
      </w:r>
      <w:r w:rsidRPr="7676878C" w:rsidR="22D357B5">
        <w:rPr>
          <w:lang w:val="sr-Latn-CS"/>
        </w:rPr>
        <w:t>2024</w:t>
      </w:r>
      <w:r w:rsidRPr="7676878C" w:rsidR="00DE518F">
        <w:rPr>
          <w:lang w:val="sr-Latn-CS"/>
        </w:rPr>
        <w:t xml:space="preserve">, </w:t>
      </w:r>
      <w:r w:rsidRPr="7676878C" w:rsidR="05C60A3B">
        <w:rPr>
          <w:lang w:val="sr-Latn-CS"/>
        </w:rPr>
        <w:t>SkillsUnion</w:t>
      </w:r>
      <w:r w:rsidRPr="7676878C" w:rsidR="00DE518F">
        <w:rPr>
          <w:lang w:val="sr-Latn-CS"/>
        </w:rPr>
        <w:t>.</w:t>
      </w:r>
    </w:p>
    <w:p xmlns:wp14="http://schemas.microsoft.com/office/word/2010/wordml" w:rsidR="00DE518F" w:rsidP="7676878C" w:rsidRDefault="00DE518F" w14:paraId="75C34030" wp14:textId="457170DC">
      <w:pPr>
        <w:pStyle w:val="BodyText"/>
        <w:numPr>
          <w:ilvl w:val="0"/>
          <w:numId w:val="22"/>
        </w:numPr>
        <w:tabs>
          <w:tab w:val="clear" w:pos="1800"/>
          <w:tab w:val="num" w:pos="720"/>
        </w:tabs>
        <w:ind w:left="1440"/>
        <w:rPr>
          <w:lang w:val="sr-Latn-CS"/>
        </w:rPr>
      </w:pPr>
      <w:proofErr w:type="spellStart"/>
      <w:r w:rsidRPr="7676878C" w:rsidR="625EA642">
        <w:rPr>
          <w:lang w:val="sr-Latn-CS"/>
        </w:rPr>
        <w:t>DevConnect</w:t>
      </w:r>
      <w:proofErr w:type="spellEnd"/>
      <w:r w:rsidRPr="7676878C" w:rsidR="625EA642">
        <w:rPr>
          <w:lang w:val="sr-Latn-CS"/>
        </w:rPr>
        <w:t xml:space="preserve"> </w:t>
      </w:r>
      <w:r w:rsidRPr="7676878C" w:rsidR="00DE518F">
        <w:rPr>
          <w:lang w:val="sr-Latn-CS"/>
        </w:rPr>
        <w:t xml:space="preserve">– Plan realizacije projekta, V1.0, </w:t>
      </w:r>
      <w:r w:rsidRPr="7676878C" w:rsidR="0B889FAF">
        <w:rPr>
          <w:lang w:val="sr-Latn-CS"/>
        </w:rPr>
        <w:t>2024</w:t>
      </w:r>
      <w:r w:rsidRPr="7676878C" w:rsidR="00DE518F">
        <w:rPr>
          <w:lang w:val="sr-Latn-CS"/>
        </w:rPr>
        <w:t xml:space="preserve">, </w:t>
      </w:r>
      <w:r w:rsidRPr="7676878C" w:rsidR="4FDCFA31">
        <w:rPr>
          <w:lang w:val="sr-Latn-CS"/>
        </w:rPr>
        <w:t>SkillsUnion</w:t>
      </w:r>
      <w:r w:rsidRPr="7676878C" w:rsidR="00DE518F">
        <w:rPr>
          <w:lang w:val="sr-Latn-CS"/>
        </w:rPr>
        <w:t>.</w:t>
      </w:r>
    </w:p>
    <w:p xmlns:wp14="http://schemas.microsoft.com/office/word/2010/wordml" w:rsidR="00397DD2" w:rsidP="7676878C" w:rsidRDefault="00397DD2" w14:paraId="7FA830DF" wp14:textId="5E3DEB38">
      <w:pPr>
        <w:pStyle w:val="BodyText"/>
        <w:numPr>
          <w:ilvl w:val="0"/>
          <w:numId w:val="22"/>
        </w:numPr>
        <w:tabs>
          <w:tab w:val="clear" w:pos="1800"/>
          <w:tab w:val="num" w:pos="720"/>
        </w:tabs>
        <w:ind w:left="1440"/>
        <w:rPr>
          <w:lang w:val="sr-Latn-CS"/>
        </w:rPr>
      </w:pPr>
      <w:proofErr w:type="spellStart"/>
      <w:r w:rsidRPr="5F9F8C37" w:rsidR="6357D0ED">
        <w:rPr>
          <w:lang w:val="sr-Latn-CS"/>
        </w:rPr>
        <w:t>DevConnect</w:t>
      </w:r>
      <w:proofErr w:type="spellEnd"/>
      <w:r w:rsidRPr="5F9F8C37" w:rsidR="6357D0ED">
        <w:rPr>
          <w:lang w:val="sr-Latn-CS"/>
        </w:rPr>
        <w:t xml:space="preserve"> </w:t>
      </w:r>
      <w:r w:rsidRPr="5F9F8C37" w:rsidR="6DFAAA41">
        <w:rPr>
          <w:lang w:val="sr-Latn-CS"/>
        </w:rPr>
        <w:t xml:space="preserve">– Vizija sistema, V1.0, </w:t>
      </w:r>
      <w:r w:rsidRPr="5F9F8C37" w:rsidR="58501F02">
        <w:rPr>
          <w:lang w:val="sr-Latn-CS"/>
        </w:rPr>
        <w:t>2024</w:t>
      </w:r>
      <w:r w:rsidRPr="5F9F8C37" w:rsidR="6DFAAA41">
        <w:rPr>
          <w:lang w:val="sr-Latn-CS"/>
        </w:rPr>
        <w:t xml:space="preserve">, </w:t>
      </w:r>
      <w:proofErr w:type="spellStart"/>
      <w:r w:rsidRPr="5F9F8C37" w:rsidR="047C86BF">
        <w:rPr>
          <w:lang w:val="sr-Latn-CS"/>
        </w:rPr>
        <w:t>SkillsUnion</w:t>
      </w:r>
      <w:proofErr w:type="spellEnd"/>
      <w:r w:rsidRPr="5F9F8C37" w:rsidR="6DFAAA41">
        <w:rPr>
          <w:lang w:val="sr-Latn-CS"/>
        </w:rPr>
        <w:t>.</w:t>
      </w:r>
    </w:p>
    <w:p w:rsidR="5F9F8C37" w:rsidP="5F9F8C37" w:rsidRDefault="5F9F8C37" w14:paraId="22C7D9E0" w14:textId="5BB2CBE1">
      <w:pPr>
        <w:pStyle w:val="BodyText"/>
        <w:tabs>
          <w:tab w:val="clear" w:leader="none" w:pos="1800"/>
          <w:tab w:val="num" w:leader="none" w:pos="720"/>
        </w:tabs>
        <w:ind w:left="1440"/>
        <w:rPr>
          <w:lang w:val="sr-Latn-CS"/>
        </w:rPr>
      </w:pPr>
    </w:p>
    <w:p xmlns:wp14="http://schemas.microsoft.com/office/word/2010/wordml" w:rsidR="00206E1F" w:rsidP="006E5E1D" w:rsidRDefault="006E5E1D" w14:paraId="3EAA6FD5" wp14:textId="77777777">
      <w:pPr>
        <w:pStyle w:val="Heading1"/>
        <w:rPr>
          <w:lang w:val="sr-Latn-CS"/>
        </w:rPr>
      </w:pPr>
      <w:bookmarkStart w:name="_Toc163018889" w:id="3"/>
      <w:bookmarkStart w:name="_Toc518226043" w:id="1948966141"/>
      <w:r w:rsidRPr="53E7CB22" w:rsidR="71EEEFA6">
        <w:rPr>
          <w:lang w:val="sr-Latn-CS"/>
        </w:rPr>
        <w:t xml:space="preserve">Pregled slučajeva </w:t>
      </w:r>
      <w:r w:rsidRPr="53E7CB22" w:rsidR="541D06EC">
        <w:rPr>
          <w:lang w:val="sr-Latn-CS"/>
        </w:rPr>
        <w:t>korišćenja</w:t>
      </w:r>
      <w:bookmarkEnd w:id="3"/>
      <w:bookmarkEnd w:id="1948966141"/>
    </w:p>
    <w:p xmlns:wp14="http://schemas.microsoft.com/office/word/2010/wordml" w:rsidR="00397DD2" w:rsidP="0020422A" w:rsidRDefault="0020422A" w14:paraId="549E0D14" wp14:textId="15388F5B">
      <w:pPr>
        <w:pStyle w:val="BodyText"/>
        <w:rPr>
          <w:lang w:val="sr-Latn-CS"/>
        </w:rPr>
      </w:pPr>
      <w:r w:rsidRPr="5F9F8C37" w:rsidR="1D5133C7">
        <w:rPr>
          <w:lang w:val="sr-Latn-CS"/>
        </w:rPr>
        <w:t>Osnovni UML dijagram koji prikazuje korisnike i s</w:t>
      </w:r>
      <w:r w:rsidRPr="5F9F8C37" w:rsidR="6F771B02">
        <w:rPr>
          <w:lang w:val="sr-Latn-CS"/>
        </w:rPr>
        <w:t>lučajev</w:t>
      </w:r>
      <w:r w:rsidRPr="5F9F8C37" w:rsidR="1D5133C7">
        <w:rPr>
          <w:lang w:val="sr-Latn-CS"/>
        </w:rPr>
        <w:t>e</w:t>
      </w:r>
      <w:r w:rsidRPr="5F9F8C37" w:rsidR="6F771B02">
        <w:rPr>
          <w:lang w:val="sr-Latn-CS"/>
        </w:rPr>
        <w:t xml:space="preserve"> korišćenja </w:t>
      </w:r>
      <w:proofErr w:type="spellStart"/>
      <w:r w:rsidRPr="5F9F8C37" w:rsidR="62025030">
        <w:rPr>
          <w:lang w:val="sr-Latn-CS"/>
        </w:rPr>
        <w:t>DevConnect</w:t>
      </w:r>
      <w:proofErr w:type="spellEnd"/>
      <w:r w:rsidRPr="5F9F8C37" w:rsidR="62025030">
        <w:rPr>
          <w:lang w:val="sr-Latn-CS"/>
        </w:rPr>
        <w:t xml:space="preserve"> </w:t>
      </w:r>
      <w:r w:rsidRPr="5F9F8C37" w:rsidR="6F771B02">
        <w:rPr>
          <w:lang w:val="sr-Latn-CS"/>
        </w:rPr>
        <w:t>portala prikazan je na sledećoj slici:</w:t>
      </w:r>
    </w:p>
    <w:p xmlns:wp14="http://schemas.microsoft.com/office/word/2010/wordml" w:rsidR="00962138" w:rsidP="5F9F8C37" w:rsidRDefault="00962138" w14:paraId="2244A2E1" wp14:textId="2C9BF51C">
      <w:pPr>
        <w:pStyle w:val="BodyText"/>
        <w:ind w:left="0"/>
        <w:jc w:val="left"/>
      </w:pPr>
      <w:r w:rsidR="5339B40D">
        <w:drawing>
          <wp:inline xmlns:wp14="http://schemas.microsoft.com/office/word/2010/wordprocessingDrawing" wp14:editId="4A72CBBD" wp14:anchorId="6EFF1BD8">
            <wp:extent cx="6163534" cy="3446992"/>
            <wp:effectExtent l="0" t="0" r="0" b="0"/>
            <wp:docPr id="1787829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f875dbaa2848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534" cy="344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62138" w:rsidP="5F9F8C37" w:rsidRDefault="00962138" w14:paraId="35E5424C" wp14:textId="00B04CF9">
      <w:pPr>
        <w:pStyle w:val="BodyText"/>
        <w:rPr>
          <w:lang w:val="sr-Latn-CS"/>
        </w:rPr>
      </w:pPr>
    </w:p>
    <w:p xmlns:wp14="http://schemas.microsoft.com/office/word/2010/wordml" w:rsidR="00962138" w:rsidP="5F9F8C37" w:rsidRDefault="00962138" w14:paraId="55BE92C8" wp14:textId="2DB7BA09">
      <w:pPr>
        <w:pStyle w:val="BodyText"/>
        <w:ind w:left="720"/>
        <w:jc w:val="both"/>
        <w:rPr>
          <w:lang w:val="sr-Latn-CS"/>
        </w:rPr>
      </w:pPr>
      <w:r w:rsidRPr="53E7CB22" w:rsidR="7B6A2D4A">
        <w:rPr>
          <w:lang w:val="sr-Latn-CS"/>
        </w:rPr>
        <w:t xml:space="preserve">Slučajevi korišćenja </w:t>
      </w:r>
      <w:r w:rsidRPr="53E7CB22" w:rsidR="7B6A2D4A">
        <w:rPr>
          <w:i w:val="1"/>
          <w:iCs w:val="1"/>
          <w:lang w:val="sr-Latn-CS"/>
        </w:rPr>
        <w:t>pregled informacija</w:t>
      </w:r>
      <w:r w:rsidRPr="53E7CB22" w:rsidR="602BBE0D">
        <w:rPr>
          <w:i w:val="1"/>
          <w:iCs w:val="1"/>
          <w:lang w:val="sr-Latn-CS"/>
        </w:rPr>
        <w:t xml:space="preserve"> firmi</w:t>
      </w:r>
      <w:r w:rsidRPr="53E7CB22" w:rsidR="5B80906A">
        <w:rPr>
          <w:i w:val="1"/>
          <w:iCs w:val="1"/>
          <w:lang w:val="sr-Latn-CS"/>
        </w:rPr>
        <w:t>, pregled informacija kandidata</w:t>
      </w:r>
      <w:r w:rsidRPr="53E7CB22" w:rsidR="1A33B232">
        <w:rPr>
          <w:i w:val="1"/>
          <w:iCs w:val="1"/>
          <w:lang w:val="sr-Latn-CS"/>
        </w:rPr>
        <w:t>, kreiranje brisanje izmena naloga firmi, kreiranje postavljanje brisanje izmena arhiviranje oglasa, obrada prijava kand</w:t>
      </w:r>
      <w:r w:rsidRPr="53E7CB22" w:rsidR="14FA9803">
        <w:rPr>
          <w:i w:val="1"/>
          <w:iCs w:val="1"/>
          <w:lang w:val="sr-Latn-CS"/>
        </w:rPr>
        <w:t xml:space="preserve">idata, </w:t>
      </w:r>
      <w:r w:rsidRPr="53E7CB22" w:rsidR="5B80906A">
        <w:rPr>
          <w:i w:val="1"/>
          <w:iCs w:val="1"/>
          <w:lang w:val="sr-Latn-CS"/>
        </w:rPr>
        <w:t xml:space="preserve">i  </w:t>
      </w:r>
      <w:r w:rsidRPr="53E7CB22" w:rsidR="6AECC73A">
        <w:rPr>
          <w:i w:val="1"/>
          <w:iCs w:val="1"/>
          <w:lang w:val="sr-Latn-CS"/>
        </w:rPr>
        <w:t>o</w:t>
      </w:r>
      <w:r w:rsidRPr="53E7CB22" w:rsidR="7B6A2D4A">
        <w:rPr>
          <w:lang w:val="sr-Latn-CS"/>
        </w:rPr>
        <w:t>buhvataju</w:t>
      </w:r>
      <w:r w:rsidRPr="53E7CB22" w:rsidR="7B6A2D4A">
        <w:rPr>
          <w:lang w:val="sr-Latn-CS"/>
        </w:rPr>
        <w:t xml:space="preserve"> složenije radnje koje se mogu razložiti </w:t>
      </w:r>
      <w:r w:rsidRPr="53E7CB22" w:rsidR="4DF9BE7C">
        <w:rPr>
          <w:lang w:val="sr-Latn-CS"/>
        </w:rPr>
        <w:t>dalje na pojedinačne slučajeve korišćenja.</w:t>
      </w:r>
    </w:p>
    <w:p w:rsidR="5F9F8C37" w:rsidP="5F9F8C37" w:rsidRDefault="5F9F8C37" w14:paraId="3F07915F" w14:textId="14C9E7C1">
      <w:pPr>
        <w:pStyle w:val="BodyText"/>
        <w:rPr>
          <w:lang w:val="sr-Latn-CS"/>
        </w:rPr>
      </w:pPr>
    </w:p>
    <w:p xmlns:wp14="http://schemas.microsoft.com/office/word/2010/wordml" w:rsidR="006E5E1D" w:rsidP="006E5E1D" w:rsidRDefault="006E5E1D" w14:paraId="7B39E690" wp14:textId="672F68CB">
      <w:pPr>
        <w:pStyle w:val="BodyText"/>
        <w:rPr>
          <w:lang w:val="sr-Latn-CS"/>
        </w:rPr>
      </w:pPr>
      <w:r w:rsidRPr="5F9F8C37" w:rsidR="18B3AB74">
        <w:rPr>
          <w:lang w:val="sr-Latn-CS"/>
        </w:rPr>
        <w:t xml:space="preserve">Detaljni UML dijagram za slučaj korišćenja </w:t>
      </w:r>
      <w:r w:rsidRPr="5F9F8C37" w:rsidR="18B3AB74">
        <w:rPr>
          <w:i w:val="1"/>
          <w:iCs w:val="1"/>
          <w:lang w:val="sr-Latn-CS"/>
        </w:rPr>
        <w:t>pregled informacija</w:t>
      </w:r>
      <w:r w:rsidRPr="5F9F8C37" w:rsidR="281809A4">
        <w:rPr>
          <w:i w:val="1"/>
          <w:iCs w:val="1"/>
          <w:lang w:val="sr-Latn-CS"/>
        </w:rPr>
        <w:t xml:space="preserve"> firmi </w:t>
      </w:r>
      <w:r w:rsidRPr="5F9F8C37" w:rsidR="18B3AB74">
        <w:rPr>
          <w:lang w:val="sr-Latn-CS"/>
        </w:rPr>
        <w:t xml:space="preserve"> je prikazan na sledećoj slici:</w:t>
      </w:r>
    </w:p>
    <w:p xmlns:wp14="http://schemas.microsoft.com/office/word/2010/wordml" w:rsidR="00962138" w:rsidP="5F9F8C37" w:rsidRDefault="00CB7DBA" w14:paraId="3656B9AB" wp14:textId="59075BA6">
      <w:pPr>
        <w:pStyle w:val="BodyText"/>
        <w:ind w:left="0"/>
      </w:pPr>
      <w:r w:rsidR="0A7DBBA4">
        <w:drawing>
          <wp:inline xmlns:wp14="http://schemas.microsoft.com/office/word/2010/wordprocessingDrawing" wp14:editId="48B5834A" wp14:anchorId="3F1FA563">
            <wp:extent cx="5943600" cy="1762125"/>
            <wp:effectExtent l="0" t="0" r="0" b="0"/>
            <wp:docPr id="524246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2cd551703340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E5E1D" w:rsidP="006E5E1D" w:rsidRDefault="006E5E1D" w14:paraId="034EBAC0" wp14:textId="3057D25A">
      <w:pPr>
        <w:pStyle w:val="BodyText"/>
        <w:rPr>
          <w:lang w:val="sr-Latn-CS"/>
        </w:rPr>
      </w:pPr>
      <w:r w:rsidRPr="5F9F8C37" w:rsidR="18B3AB74">
        <w:rPr>
          <w:lang w:val="sr-Latn-CS"/>
        </w:rPr>
        <w:t>Detaljni UML dijagram za slučaj korišćenja</w:t>
      </w:r>
      <w:r w:rsidRPr="5F9F8C37" w:rsidR="5789804B">
        <w:rPr>
          <w:i w:val="1"/>
          <w:iCs w:val="1"/>
          <w:lang w:val="sr-Latn-CS"/>
        </w:rPr>
        <w:t xml:space="preserve"> pregled informacija kandidata</w:t>
      </w:r>
      <w:r w:rsidRPr="5F9F8C37" w:rsidR="18B3AB74">
        <w:rPr>
          <w:lang w:val="sr-Latn-CS"/>
        </w:rPr>
        <w:t xml:space="preserve"> je prikazan na sledećoj slici:</w:t>
      </w:r>
    </w:p>
    <w:p xmlns:wp14="http://schemas.microsoft.com/office/word/2010/wordml" w:rsidR="009458D3" w:rsidP="5F9F8C37" w:rsidRDefault="00CB7DBA" w14:paraId="7F7B16EB" wp14:textId="43490B5B">
      <w:pPr>
        <w:pStyle w:val="BodyText"/>
        <w:ind w:left="0"/>
      </w:pPr>
    </w:p>
    <w:p xmlns:wp14="http://schemas.microsoft.com/office/word/2010/wordml" w:rsidR="009458D3" w:rsidP="5F9F8C37" w:rsidRDefault="00CB7DBA" w14:paraId="5D56E828" wp14:textId="71622A00">
      <w:pPr>
        <w:pStyle w:val="BodyText"/>
        <w:ind w:left="0"/>
      </w:pPr>
      <w:r w:rsidR="7741E18B">
        <w:drawing>
          <wp:inline xmlns:wp14="http://schemas.microsoft.com/office/word/2010/wordprocessingDrawing" wp14:editId="4CBF1505" wp14:anchorId="4D92B3BF">
            <wp:extent cx="5943600" cy="2581275"/>
            <wp:effectExtent l="0" t="0" r="0" b="0"/>
            <wp:docPr id="2016203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2a28be91ef4e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458D3" w:rsidP="5F9F8C37" w:rsidRDefault="00CB7DBA" w14:paraId="09D38918" wp14:textId="554031F6">
      <w:pPr>
        <w:pStyle w:val="BodyText"/>
        <w:rPr>
          <w:lang w:val="sr-Latn-CS"/>
        </w:rPr>
      </w:pPr>
    </w:p>
    <w:p xmlns:wp14="http://schemas.microsoft.com/office/word/2010/wordml" w:rsidR="009458D3" w:rsidP="5F9F8C37" w:rsidRDefault="00CB7DBA" w14:paraId="34FDAC9D" wp14:textId="38D3A37E">
      <w:pPr>
        <w:pStyle w:val="BodyText"/>
        <w:rPr>
          <w:lang w:val="sr-Latn-CS"/>
        </w:rPr>
      </w:pPr>
    </w:p>
    <w:p xmlns:wp14="http://schemas.microsoft.com/office/word/2010/wordml" w:rsidR="009458D3" w:rsidP="5F9F8C37" w:rsidRDefault="00CB7DBA" w14:paraId="2DD0472D" wp14:textId="077B8CF3">
      <w:pPr>
        <w:pStyle w:val="BodyText"/>
        <w:rPr>
          <w:lang w:val="sr-Latn-CS"/>
        </w:rPr>
      </w:pPr>
    </w:p>
    <w:p xmlns:wp14="http://schemas.microsoft.com/office/word/2010/wordml" w:rsidR="009458D3" w:rsidP="5F9F8C37" w:rsidRDefault="00CB7DBA" w14:paraId="33760410" wp14:textId="2206C1EF">
      <w:pPr>
        <w:pStyle w:val="BodyText"/>
        <w:rPr>
          <w:lang w:val="sr-Latn-CS"/>
        </w:rPr>
      </w:pPr>
    </w:p>
    <w:p xmlns:wp14="http://schemas.microsoft.com/office/word/2010/wordml" w:rsidR="009458D3" w:rsidP="5F9F8C37" w:rsidRDefault="00CB7DBA" w14:paraId="7C4A05E7" wp14:textId="18CEDFD6">
      <w:pPr>
        <w:pStyle w:val="BodyText"/>
        <w:rPr>
          <w:lang w:val="sr-Latn-CS"/>
        </w:rPr>
      </w:pPr>
    </w:p>
    <w:p xmlns:wp14="http://schemas.microsoft.com/office/word/2010/wordml" w:rsidR="009458D3" w:rsidP="5F9F8C37" w:rsidRDefault="00CB7DBA" w14:paraId="6E824598" wp14:textId="5F6C9CCD">
      <w:pPr>
        <w:pStyle w:val="BodyText"/>
        <w:rPr>
          <w:lang w:val="sr-Latn-CS"/>
        </w:rPr>
      </w:pPr>
    </w:p>
    <w:p xmlns:wp14="http://schemas.microsoft.com/office/word/2010/wordml" w:rsidR="009458D3" w:rsidP="5F9F8C37" w:rsidRDefault="00CB7DBA" w14:paraId="48781E51" wp14:textId="64691E68">
      <w:pPr>
        <w:pStyle w:val="BodyText"/>
        <w:rPr>
          <w:lang w:val="sr-Latn-CS"/>
        </w:rPr>
      </w:pPr>
    </w:p>
    <w:p xmlns:wp14="http://schemas.microsoft.com/office/word/2010/wordml" w:rsidR="009458D3" w:rsidP="5F9F8C37" w:rsidRDefault="00CB7DBA" w14:paraId="24819517" wp14:textId="3A1FC46F">
      <w:pPr>
        <w:pStyle w:val="BodyText"/>
        <w:rPr>
          <w:lang w:val="sr-Latn-CS"/>
        </w:rPr>
      </w:pPr>
      <w:r w:rsidRPr="5F9F8C37" w:rsidR="6C20B0C9">
        <w:rPr>
          <w:lang w:val="sr-Latn-CS"/>
        </w:rPr>
        <w:t xml:space="preserve">Detaljni UML dijagram za slučaj korišćenja </w:t>
      </w:r>
      <w:r w:rsidRPr="5F9F8C37" w:rsidR="14B56F31">
        <w:rPr>
          <w:i w:val="1"/>
          <w:iCs w:val="1"/>
          <w:lang w:val="sr-Latn-CS"/>
        </w:rPr>
        <w:t>kreiranje, brisanje i izmena naloga firmi</w:t>
      </w:r>
      <w:r w:rsidRPr="5F9F8C37" w:rsidR="6C20B0C9">
        <w:rPr>
          <w:i w:val="1"/>
          <w:iCs w:val="1"/>
          <w:lang w:val="sr-Latn-CS"/>
        </w:rPr>
        <w:t xml:space="preserve"> </w:t>
      </w:r>
      <w:r w:rsidRPr="5F9F8C37" w:rsidR="6C20B0C9">
        <w:rPr>
          <w:i w:val="1"/>
          <w:iCs w:val="1"/>
          <w:lang w:val="sr-Latn-CS"/>
        </w:rPr>
        <w:t>je prikazan na sledećoj slici:</w:t>
      </w:r>
    </w:p>
    <w:p xmlns:wp14="http://schemas.microsoft.com/office/word/2010/wordml" w:rsidR="009458D3" w:rsidP="5F9F8C37" w:rsidRDefault="00CB7DBA" w14:paraId="049F31CB" wp14:textId="6FA98CA2">
      <w:pPr>
        <w:pStyle w:val="BodyText"/>
        <w:ind w:left="0"/>
        <w:jc w:val="left"/>
      </w:pPr>
      <w:r w:rsidR="2035E60A">
        <w:drawing>
          <wp:inline xmlns:wp14="http://schemas.microsoft.com/office/word/2010/wordprocessingDrawing" wp14:editId="4BCF2164" wp14:anchorId="45B289FF">
            <wp:extent cx="5943600" cy="1524000"/>
            <wp:effectExtent l="0" t="0" r="0" b="0"/>
            <wp:docPr id="1435779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d1c087a94a42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56AC79" w:rsidP="5F9F8C37" w:rsidRDefault="2156AC79" w14:paraId="7626F8FD" w14:textId="05DF7C8B">
      <w:pPr>
        <w:pStyle w:val="BodyText"/>
        <w:rPr>
          <w:lang w:val="sr-Latn-CS"/>
        </w:rPr>
      </w:pPr>
      <w:r w:rsidRPr="5F9F8C37" w:rsidR="2156AC79">
        <w:rPr>
          <w:lang w:val="sr-Latn-CS"/>
        </w:rPr>
        <w:t xml:space="preserve">Detaljni UML dijagram za slučaj korišćenja </w:t>
      </w:r>
      <w:r w:rsidRPr="5F9F8C37" w:rsidR="2156AC79">
        <w:rPr>
          <w:i w:val="1"/>
          <w:iCs w:val="1"/>
          <w:lang w:val="sr-Latn-CS"/>
        </w:rPr>
        <w:t>kreiranje, postavljanje, brisanje, izmena i arhiviranje</w:t>
      </w:r>
      <w:r w:rsidRPr="5F9F8C37" w:rsidR="1AB8881B">
        <w:rPr>
          <w:i w:val="1"/>
          <w:iCs w:val="1"/>
          <w:lang w:val="sr-Latn-CS"/>
        </w:rPr>
        <w:t xml:space="preserve"> oglasa</w:t>
      </w:r>
      <w:r w:rsidRPr="5F9F8C37" w:rsidR="2156AC79">
        <w:rPr>
          <w:i w:val="1"/>
          <w:iCs w:val="1"/>
          <w:lang w:val="sr-Latn-CS"/>
        </w:rPr>
        <w:t xml:space="preserve"> je prikazan na sledećoj slici:</w:t>
      </w:r>
    </w:p>
    <w:p w:rsidR="5F9F8C37" w:rsidP="5F9F8C37" w:rsidRDefault="5F9F8C37" w14:paraId="554622D1" w14:textId="72CDB1F9">
      <w:pPr>
        <w:pStyle w:val="BodyText"/>
        <w:ind w:left="0"/>
        <w:jc w:val="left"/>
      </w:pPr>
    </w:p>
    <w:p w:rsidR="2FCF527C" w:rsidP="5F9F8C37" w:rsidRDefault="2FCF527C" w14:paraId="5F80BD25" w14:textId="0D5C233E">
      <w:pPr>
        <w:pStyle w:val="BodyText"/>
        <w:ind w:left="0"/>
        <w:jc w:val="left"/>
      </w:pPr>
      <w:r w:rsidR="2FCF527C">
        <w:drawing>
          <wp:inline wp14:editId="7BA40693" wp14:anchorId="407FB7A5">
            <wp:extent cx="5943600" cy="2019300"/>
            <wp:effectExtent l="0" t="0" r="0" b="0"/>
            <wp:docPr id="1612579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d4a4eb0ae542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CF527C" w:rsidP="5F9F8C37" w:rsidRDefault="2FCF527C" w14:paraId="47244848" w14:textId="54ADDB08">
      <w:pPr>
        <w:pStyle w:val="BodyText"/>
        <w:rPr>
          <w:lang w:val="sr-Latn-CS"/>
        </w:rPr>
      </w:pPr>
      <w:r w:rsidRPr="5F9F8C37" w:rsidR="2FCF527C">
        <w:rPr>
          <w:lang w:val="sr-Latn-CS"/>
        </w:rPr>
        <w:t xml:space="preserve">Detaljni UML dijagram za slučaj korišćenja </w:t>
      </w:r>
      <w:r w:rsidRPr="5F9F8C37" w:rsidR="2FCF527C">
        <w:rPr>
          <w:i w:val="1"/>
          <w:iCs w:val="1"/>
          <w:lang w:val="sr-Latn-CS"/>
        </w:rPr>
        <w:t>obrada prijava kandidata prikazan na sledećoj slici:</w:t>
      </w:r>
    </w:p>
    <w:p w:rsidR="2FCF527C" w:rsidP="5F9F8C37" w:rsidRDefault="2FCF527C" w14:paraId="702C7683" w14:textId="3620E7C2">
      <w:pPr>
        <w:pStyle w:val="BodyText"/>
        <w:ind w:left="0"/>
        <w:jc w:val="left"/>
      </w:pPr>
      <w:r w:rsidR="2FCF527C">
        <w:drawing>
          <wp:inline wp14:editId="2A20C240" wp14:anchorId="0B0A9EA4">
            <wp:extent cx="5943600" cy="1876425"/>
            <wp:effectExtent l="0" t="0" r="0" b="0"/>
            <wp:docPr id="1426174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dac3ae88394c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9F8C37" w:rsidP="5F9F8C37" w:rsidRDefault="5F9F8C37" w14:paraId="7E518377" w14:textId="240E0BFF">
      <w:pPr>
        <w:pStyle w:val="BodyText"/>
        <w:ind w:left="0"/>
        <w:jc w:val="left"/>
      </w:pPr>
    </w:p>
    <w:p w:rsidR="5F9F8C37" w:rsidP="5F9F8C37" w:rsidRDefault="5F9F8C37" w14:paraId="3C4FFB3C" w14:textId="22BA3D23">
      <w:pPr>
        <w:pStyle w:val="BodyText"/>
        <w:ind w:left="0"/>
        <w:jc w:val="left"/>
      </w:pPr>
    </w:p>
    <w:p w:rsidR="5F9F8C37" w:rsidP="5F9F8C37" w:rsidRDefault="5F9F8C37" w14:paraId="33F8987C" w14:textId="5B38FA93">
      <w:pPr>
        <w:pStyle w:val="BodyText"/>
        <w:ind w:left="0"/>
        <w:jc w:val="left"/>
      </w:pPr>
    </w:p>
    <w:p xmlns:wp14="http://schemas.microsoft.com/office/word/2010/wordml" w:rsidR="006E5E1D" w:rsidP="006E5E1D" w:rsidRDefault="006E5E1D" w14:paraId="579AF3AD" wp14:textId="77777777">
      <w:pPr>
        <w:pStyle w:val="Heading1"/>
        <w:rPr>
          <w:lang w:val="sr-Latn-CS"/>
        </w:rPr>
      </w:pPr>
      <w:bookmarkStart w:name="_Toc163018890" w:id="4"/>
      <w:bookmarkStart w:name="_Toc708392066" w:id="192711083"/>
      <w:r w:rsidRPr="53E7CB22" w:rsidR="71EEEFA6">
        <w:rPr>
          <w:lang w:val="sr-Latn-CS"/>
        </w:rPr>
        <w:t>Profili korisnika</w:t>
      </w:r>
      <w:bookmarkEnd w:id="4"/>
      <w:bookmarkEnd w:id="192711083"/>
    </w:p>
    <w:p xmlns:wp14="http://schemas.microsoft.com/office/word/2010/wordml" w:rsidR="0020422A" w:rsidP="004E4574" w:rsidRDefault="0020422A" w14:paraId="601AF485" wp14:textId="473944BA">
      <w:pPr>
        <w:pStyle w:val="BodyText"/>
        <w:rPr>
          <w:lang w:val="sr-Latn-CS"/>
        </w:rPr>
      </w:pPr>
      <w:r w:rsidRPr="7676878C" w:rsidR="0020422A">
        <w:rPr>
          <w:lang w:val="sr-Latn-CS"/>
        </w:rPr>
        <w:t xml:space="preserve">Identifikovani su sledeći </w:t>
      </w:r>
      <w:r w:rsidRPr="7676878C" w:rsidR="004E4574">
        <w:rPr>
          <w:lang w:val="sr-Latn-CS"/>
        </w:rPr>
        <w:t>profili</w:t>
      </w:r>
      <w:r w:rsidRPr="7676878C" w:rsidR="0020422A">
        <w:rPr>
          <w:lang w:val="sr-Latn-CS"/>
        </w:rPr>
        <w:t xml:space="preserve"> korisnika portala </w:t>
      </w:r>
      <w:r w:rsidRPr="7676878C" w:rsidR="716488C8">
        <w:rPr>
          <w:lang w:val="sr-Latn-CS"/>
        </w:rPr>
        <w:t>DevConnect</w:t>
      </w:r>
      <w:r w:rsidRPr="7676878C" w:rsidR="0020422A">
        <w:rPr>
          <w:lang w:val="sr-Latn-CS"/>
        </w:rPr>
        <w:t>:</w:t>
      </w:r>
    </w:p>
    <w:p xmlns:wp14="http://schemas.microsoft.com/office/word/2010/wordml" w:rsidR="0020422A" w:rsidP="53E7CB22" w:rsidRDefault="00D27246" w14:paraId="45756812" wp14:textId="3A663BFB">
      <w:pPr>
        <w:pStyle w:val="Heading2"/>
        <w:suppressLineNumbers w:val="0"/>
        <w:bidi w:val="0"/>
        <w:spacing w:before="120" w:beforeAutospacing="off" w:after="60" w:afterAutospacing="off" w:line="240" w:lineRule="atLeast"/>
        <w:ind w:left="720" w:right="0" w:hanging="720"/>
        <w:jc w:val="left"/>
        <w:rPr>
          <w:lang w:val="sr-Latn-CS"/>
        </w:rPr>
      </w:pPr>
      <w:bookmarkStart w:name="_Toc1305185753" w:id="560240336"/>
      <w:r w:rsidRPr="53E7CB22" w:rsidR="2ACDAEBD">
        <w:rPr>
          <w:lang w:val="sr-Latn-CS"/>
        </w:rPr>
        <w:t>Administrator</w:t>
      </w:r>
      <w:bookmarkEnd w:id="560240336"/>
    </w:p>
    <w:p xmlns:wp14="http://schemas.microsoft.com/office/word/2010/wordml" w:rsidR="0020422A" w:rsidP="7676878C" w:rsidRDefault="00D27246" w14:paraId="7FAD0CAD" wp14:textId="6BD800AF">
      <w:pPr>
        <w:pStyle w:val="BodyText"/>
        <w:rPr>
          <w:noProof w:val="0"/>
          <w:lang w:val="sr-Latn-CS"/>
        </w:rPr>
      </w:pPr>
      <w:r w:rsidRPr="7676878C" w:rsidR="1CA039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sr-Latn-CS"/>
        </w:rPr>
        <w:t>Administrator je korisnik sa potpunim pristupom portalu, što uključuje pregled postavljenih oglasa, listu svih firmi i svih kandidata koji su registrovani. Njegova uloga uključuje konfiguraciju naloga za firme što obuhvata kreiranje, izmenu i brisanje tih naloga i samo brisanje naloga kandidata. Pored toga, administrator upravlja postavljenim oglasima, što uključuje mogućnost njihovog brisanja.</w:t>
      </w:r>
    </w:p>
    <w:p xmlns:wp14="http://schemas.microsoft.com/office/word/2010/wordml" w:rsidR="0020422A" w:rsidP="53E7CB22" w:rsidRDefault="00D27246" w14:paraId="23A37B4E" wp14:textId="14E4C3EB">
      <w:pPr>
        <w:pStyle w:val="Heading2"/>
        <w:suppressLineNumbers w:val="0"/>
        <w:bidi w:val="0"/>
        <w:spacing w:before="120" w:beforeAutospacing="off" w:after="60" w:afterAutospacing="off" w:line="240" w:lineRule="atLeast"/>
        <w:ind w:left="720" w:right="0" w:hanging="720"/>
        <w:jc w:val="left"/>
        <w:rPr>
          <w:lang w:val="sr-Latn-CS"/>
        </w:rPr>
      </w:pPr>
      <w:bookmarkStart w:name="_Toc1496120427" w:id="1190472829"/>
      <w:r w:rsidRPr="53E7CB22" w:rsidR="2BED03AC">
        <w:rPr>
          <w:lang w:val="sr-Latn-CS"/>
        </w:rPr>
        <w:t>Firma</w:t>
      </w:r>
      <w:bookmarkEnd w:id="1190472829"/>
    </w:p>
    <w:p xmlns:wp14="http://schemas.microsoft.com/office/word/2010/wordml" w:rsidR="0020422A" w:rsidP="7676878C" w:rsidRDefault="00D27246" w14:paraId="52CFDAC6" wp14:textId="22A960F0">
      <w:pPr>
        <w:widowControl w:val="0"/>
        <w:spacing w:line="240" w:lineRule="atLeast"/>
        <w:ind w:left="720"/>
        <w:jc w:val="both"/>
      </w:pPr>
      <w:r w:rsidRPr="7676878C" w:rsidR="680CB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sr-Latn-CS"/>
        </w:rPr>
        <w:t xml:space="preserve">Firma je korisnik koji predstavlja IT kompaniju koja traži odgovarajuće kandidate putem oglasa. Njena uloga uključuje kreiranje, menjanje, postavljanje, brisanje i arhiviranje svojih oglasa. Donosi odluku o odobrenju ili odbijanju prijave kandidata na osnovu pregleda njihovih CV-jeva, a takođe ima mogućnost pregleda svojih informacija. Pruža informacije o toku intervjua kandidatima čija je prijava odobrena i može ih ocenjivati. Ima pristup listi zaposlenih kandidata. </w:t>
      </w:r>
      <w:r w:rsidRPr="7676878C" w:rsidR="680CBD0D">
        <w:rPr>
          <w:noProof w:val="0"/>
          <w:lang w:val="sr-Latn-CS"/>
        </w:rPr>
        <w:t xml:space="preserve"> </w:t>
      </w:r>
    </w:p>
    <w:p xmlns:wp14="http://schemas.microsoft.com/office/word/2010/wordml" w:rsidR="0020422A" w:rsidP="7676878C" w:rsidRDefault="00D27246" w14:paraId="156A0DE8" wp14:textId="6D22488D">
      <w:pPr>
        <w:pStyle w:val="BodyText"/>
        <w:ind w:left="0"/>
        <w:rPr>
          <w:lang w:val="sr-Latn-CS"/>
        </w:rPr>
      </w:pPr>
    </w:p>
    <w:p xmlns:wp14="http://schemas.microsoft.com/office/word/2010/wordml" w:rsidR="0020422A" w:rsidP="53E7CB22" w:rsidRDefault="004E4574" w14:paraId="5E7ED634" wp14:textId="58B8780D">
      <w:pPr>
        <w:pStyle w:val="Heading2"/>
        <w:suppressLineNumbers w:val="0"/>
        <w:bidi w:val="0"/>
        <w:spacing w:before="120" w:beforeAutospacing="off" w:after="60" w:afterAutospacing="off" w:line="240" w:lineRule="atLeast"/>
        <w:ind w:left="720" w:right="0" w:hanging="720"/>
        <w:jc w:val="left"/>
        <w:rPr>
          <w:lang w:val="sr-Latn-CS"/>
        </w:rPr>
      </w:pPr>
      <w:bookmarkStart w:name="_Toc746589031" w:id="909408185"/>
      <w:r w:rsidRPr="53E7CB22" w:rsidR="1309ACA7">
        <w:rPr>
          <w:lang w:val="sr-Latn-CS"/>
        </w:rPr>
        <w:t>Kandidat</w:t>
      </w:r>
      <w:bookmarkEnd w:id="909408185"/>
    </w:p>
    <w:p xmlns:wp14="http://schemas.microsoft.com/office/word/2010/wordml" w:rsidR="0020422A" w:rsidP="5F9F8C37" w:rsidRDefault="004E4574" w14:paraId="4D8E1127" wp14:textId="44E4EC86">
      <w:pPr>
        <w:widowControl w:val="0"/>
        <w:numPr>
          <w:ilvl w:val="0"/>
          <w:numId w:val="0"/>
        </w:numPr>
        <w:spacing w:line="240" w:lineRule="atLeast"/>
        <w:ind w:left="720"/>
        <w:jc w:val="both"/>
        <w:rPr>
          <w:noProof w:val="0"/>
          <w:lang w:val="sr-Latn-CS"/>
        </w:rPr>
      </w:pPr>
      <w:r w:rsidRPr="5F9F8C37" w:rsidR="6374AD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sr-Latn-CS"/>
        </w:rPr>
        <w:t xml:space="preserve">Kandidat je korisnik čija uloga uključuje prijavu i dostavljanje svog CV-ja (putem ubacivanja </w:t>
      </w:r>
      <w:proofErr w:type="spellStart"/>
      <w:r w:rsidRPr="5F9F8C37" w:rsidR="6374AD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sr-Latn-CS"/>
        </w:rPr>
        <w:t>pdf</w:t>
      </w:r>
      <w:proofErr w:type="spellEnd"/>
      <w:r w:rsidRPr="5F9F8C37" w:rsidR="6374AD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sr-Latn-CS"/>
        </w:rPr>
        <w:t xml:space="preserve"> dokumenta) na IT oglase koji ga interesuju. Nakon prijavljivanja imaće uvid u status svoje prijave (da li je odobrena, na čekanju ili odbijena). Ima mogućnost da sačuva omiljene oglase, filtrira prema svojim preferencijama, ocenjuje firme, kao i da pregleda svoje odobrene prijave.</w:t>
      </w:r>
    </w:p>
    <w:p w:rsidR="5F9F8C37" w:rsidP="5F9F8C37" w:rsidRDefault="5F9F8C37" w14:paraId="472EC494" w14:textId="4AD2EB84">
      <w:pPr>
        <w:widowControl w:val="0"/>
        <w:spacing w:line="240" w:lineRule="atLeast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sr-Latn-CS"/>
        </w:rPr>
      </w:pPr>
    </w:p>
    <w:p xmlns:wp14="http://schemas.microsoft.com/office/word/2010/wordml" w:rsidR="00397DD2" w:rsidP="00397DD2" w:rsidRDefault="006E5E1D" w14:paraId="7F825E50" wp14:textId="77777777">
      <w:pPr>
        <w:pStyle w:val="Heading1"/>
        <w:rPr>
          <w:lang w:val="sr-Latn-CS"/>
        </w:rPr>
      </w:pPr>
      <w:bookmarkStart w:name="_Toc163018896" w:id="10"/>
      <w:bookmarkStart w:name="_Toc450235393" w:id="2121754533"/>
      <w:r w:rsidRPr="53E7CB22" w:rsidR="71EEEFA6">
        <w:rPr>
          <w:lang w:val="sr-Latn-CS"/>
        </w:rPr>
        <w:t>Opis slučajeva korišćenja</w:t>
      </w:r>
      <w:bookmarkEnd w:id="10"/>
      <w:bookmarkEnd w:id="2121754533"/>
    </w:p>
    <w:p w:rsidR="77F7A83E" w:rsidP="77F7A83E" w:rsidRDefault="77F7A83E" w14:paraId="730AFE57" w14:textId="7B63B6D2">
      <w:pPr>
        <w:pStyle w:val="Normal"/>
        <w:rPr>
          <w:lang w:val="sr-Latn-CS"/>
        </w:rPr>
      </w:pPr>
    </w:p>
    <w:p xmlns:wp14="http://schemas.microsoft.com/office/word/2010/wordml" w:rsidRPr="003372D3" w:rsidR="00786068" w:rsidP="00786068" w:rsidRDefault="00786068" w14:paraId="406C49FF" wp14:textId="7F881576">
      <w:pPr>
        <w:pStyle w:val="Heading2"/>
        <w:rPr>
          <w:lang w:val="sr-Latn-CS"/>
        </w:rPr>
      </w:pPr>
      <w:bookmarkStart w:name="_Toc1102313546" w:id="1955140502"/>
      <w:r w:rsidRPr="53E7CB22" w:rsidR="7CB36A5E">
        <w:rPr>
          <w:lang w:val="sr-Latn-CS"/>
        </w:rPr>
        <w:t>Kreiranje naloga firmi</w:t>
      </w:r>
      <w:bookmarkEnd w:id="1955140502"/>
    </w:p>
    <w:p xmlns:wp14="http://schemas.microsoft.com/office/word/2010/wordml" w:rsidRPr="007E0B43" w:rsidR="00397DD2" w:rsidP="002C12A7" w:rsidRDefault="00EB10DF" w14:paraId="2AE8D395" wp14:textId="77777777">
      <w:pPr>
        <w:pStyle w:val="BodyText"/>
        <w:keepNext/>
        <w:rPr>
          <w:b/>
          <w:bCs/>
          <w:lang w:val="sr-Latn-CS"/>
        </w:rPr>
      </w:pPr>
      <w:r w:rsidRPr="49E749DA" w:rsidR="00EB10DF">
        <w:rPr>
          <w:b w:val="1"/>
          <w:bCs w:val="1"/>
          <w:lang w:val="sr-Latn-CS"/>
        </w:rPr>
        <w:t>Kratak opis</w:t>
      </w:r>
      <w:r w:rsidRPr="49E749DA" w:rsidR="000366F2">
        <w:rPr>
          <w:b w:val="1"/>
          <w:bCs w:val="1"/>
          <w:lang w:val="sr-Latn-CS"/>
        </w:rPr>
        <w:t>:</w:t>
      </w:r>
    </w:p>
    <w:p w:rsidR="2B9B29CB" w:rsidP="49E749DA" w:rsidRDefault="2B9B29CB" w14:paraId="4F36AEF8" w14:textId="18B0A813">
      <w:pPr>
        <w:pStyle w:val="BodyText"/>
        <w:rPr>
          <w:noProof w:val="0"/>
          <w:lang w:val="sr-Latn-CS"/>
        </w:rPr>
      </w:pPr>
      <w:r w:rsidRPr="5F9F8C37" w:rsidR="2A9D6CB2">
        <w:rPr>
          <w:noProof w:val="0"/>
          <w:lang w:val="sr-Latn-CS"/>
        </w:rPr>
        <w:t>Kreiranje (registrovanje) naloga</w:t>
      </w:r>
      <w:r w:rsidRPr="5F9F8C37" w:rsidR="5F98E20B">
        <w:rPr>
          <w:noProof w:val="0"/>
          <w:lang w:val="sr-Latn-CS"/>
        </w:rPr>
        <w:t xml:space="preserve"> sa početne stranice</w:t>
      </w:r>
      <w:r w:rsidRPr="5F9F8C37" w:rsidR="2A9D6CB2">
        <w:rPr>
          <w:noProof w:val="0"/>
          <w:lang w:val="sr-Latn-CS"/>
        </w:rPr>
        <w:t xml:space="preserve"> za firme koje žele da postavljaju svoje oglase na portal.</w:t>
      </w:r>
    </w:p>
    <w:p xmlns:wp14="http://schemas.microsoft.com/office/word/2010/wordml" w:rsidRPr="007E0B43" w:rsidR="00EB10DF" w:rsidP="002C12A7" w:rsidRDefault="00EB10DF" w14:paraId="406FE465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Pr="007E0B43" w:rsidR="000366F2">
        <w:rPr>
          <w:b/>
          <w:bCs/>
          <w:lang w:val="sr-Latn-CS"/>
        </w:rPr>
        <w:t>:</w:t>
      </w:r>
    </w:p>
    <w:p xmlns:wp14="http://schemas.microsoft.com/office/word/2010/wordml" w:rsidR="000366F2" w:rsidP="00EB10DF" w:rsidRDefault="007E0B43" w14:paraId="751FD8B9" wp14:textId="601B9AB3">
      <w:pPr>
        <w:pStyle w:val="BodyText"/>
        <w:rPr>
          <w:lang w:val="sr-Latn-CS"/>
        </w:rPr>
      </w:pPr>
      <w:r w:rsidRPr="49E749DA" w:rsidR="007E0B43">
        <w:rPr>
          <w:lang w:val="sr-Latn-CS"/>
        </w:rPr>
        <w:t>Administrator</w:t>
      </w:r>
    </w:p>
    <w:p xmlns:wp14="http://schemas.microsoft.com/office/word/2010/wordml" w:rsidRPr="007E0B43" w:rsidR="00EB10DF" w:rsidP="002C12A7" w:rsidRDefault="00EB10DF" w14:paraId="786CEE2F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Pr="007E0B43" w:rsidR="000366F2">
        <w:rPr>
          <w:b/>
          <w:bCs/>
          <w:lang w:val="sr-Latn-CS"/>
        </w:rPr>
        <w:t>:</w:t>
      </w:r>
    </w:p>
    <w:p xmlns:wp14="http://schemas.microsoft.com/office/word/2010/wordml" w:rsidR="000366F2" w:rsidP="00EB10DF" w:rsidRDefault="00946092" w14:paraId="75DF0016" wp14:textId="4E09B484">
      <w:pPr>
        <w:pStyle w:val="BodyText"/>
        <w:rPr>
          <w:lang w:val="sr-Latn-CS"/>
        </w:rPr>
      </w:pPr>
      <w:r w:rsidRPr="5F9F8C37" w:rsidR="4475AA0E">
        <w:rPr>
          <w:lang w:val="sr-Latn-CS"/>
        </w:rPr>
        <w:t xml:space="preserve">Korisnik </w:t>
      </w:r>
      <w:r w:rsidRPr="5F9F8C37" w:rsidR="671ABC37">
        <w:rPr>
          <w:lang w:val="sr-Latn-CS"/>
        </w:rPr>
        <w:t xml:space="preserve">mora biti </w:t>
      </w:r>
      <w:r w:rsidRPr="5F9F8C37" w:rsidR="74088CD6">
        <w:rPr>
          <w:lang w:val="sr-Latn-CS"/>
        </w:rPr>
        <w:t>ulogovan</w:t>
      </w:r>
      <w:r w:rsidRPr="5F9F8C37" w:rsidR="671ABC37">
        <w:rPr>
          <w:lang w:val="sr-Latn-CS"/>
        </w:rPr>
        <w:t xml:space="preserve"> na portal</w:t>
      </w:r>
      <w:r w:rsidRPr="5F9F8C37" w:rsidR="5BE99D6B">
        <w:rPr>
          <w:lang w:val="sr-Latn-CS"/>
        </w:rPr>
        <w:t>.</w:t>
      </w:r>
    </w:p>
    <w:p xmlns:wp14="http://schemas.microsoft.com/office/word/2010/wordml" w:rsidRPr="007E0B43" w:rsidR="00EB10DF" w:rsidP="002C12A7" w:rsidRDefault="00EB10DF" w14:paraId="5578D34A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Pr="007E0B43" w:rsidR="000366F2">
        <w:rPr>
          <w:b/>
          <w:bCs/>
          <w:lang w:val="sr-Latn-CS"/>
        </w:rPr>
        <w:t>:</w:t>
      </w:r>
    </w:p>
    <w:p w:rsidR="2068B899" w:rsidP="5F9F8C37" w:rsidRDefault="2068B899" w14:paraId="6C87099A" w14:textId="16538932">
      <w:pPr>
        <w:pStyle w:val="BodyText"/>
        <w:numPr>
          <w:ilvl w:val="0"/>
          <w:numId w:val="3"/>
        </w:numPr>
        <w:jc w:val="both"/>
        <w:rPr>
          <w:noProof w:val="0"/>
          <w:lang w:val="sr-Latn-CS"/>
        </w:rPr>
      </w:pPr>
      <w:r w:rsidRPr="5F9F8C37" w:rsidR="02AC5AB8">
        <w:rPr>
          <w:lang w:val="sr-Latn-CS"/>
        </w:rPr>
        <w:t xml:space="preserve">Korisnik </w:t>
      </w:r>
      <w:r w:rsidRPr="5F9F8C37" w:rsidR="47F96D03">
        <w:rPr>
          <w:lang w:val="sr-Latn-CS"/>
        </w:rPr>
        <w:t xml:space="preserve">klikom na </w:t>
      </w:r>
      <w:r w:rsidRPr="5F9F8C37" w:rsidR="05FFD243">
        <w:rPr>
          <w:lang w:val="sr-Latn-CS"/>
        </w:rPr>
        <w:t xml:space="preserve">dugme </w:t>
      </w:r>
      <w:r w:rsidRPr="5F9F8C37" w:rsidR="02AC5AB8">
        <w:rPr>
          <w:lang w:val="sr-Latn-CS"/>
        </w:rPr>
        <w:t>z</w:t>
      </w:r>
      <w:r w:rsidRPr="5F9F8C37" w:rsidR="2B27DE61">
        <w:rPr>
          <w:lang w:val="sr-Latn-CS"/>
        </w:rPr>
        <w:t>a dodavanje nove firme</w:t>
      </w:r>
      <w:r w:rsidRPr="5F9F8C37" w:rsidR="0D5FE439">
        <w:rPr>
          <w:lang w:val="sr-Latn-CS"/>
        </w:rPr>
        <w:t xml:space="preserve"> </w:t>
      </w:r>
      <w:r w:rsidRPr="5F9F8C37" w:rsidR="3CCE9A85">
        <w:rPr>
          <w:lang w:val="sr-Latn-CS"/>
        </w:rPr>
        <w:t xml:space="preserve">otvara dijalog u kojem je potrebno uneti podatke za registraciju firme. </w:t>
      </w:r>
      <w:r w:rsidRPr="5F9F8C37" w:rsidR="4112129D">
        <w:rPr>
          <w:noProof w:val="0"/>
          <w:lang w:val="sr-Latn-CS"/>
        </w:rPr>
        <w:t xml:space="preserve"> </w:t>
      </w:r>
    </w:p>
    <w:p w:rsidR="5478EDF9" w:rsidP="5C5C2A3F" w:rsidRDefault="5478EDF9" w14:paraId="697C1B3B" w14:textId="37D4075A">
      <w:pPr>
        <w:pStyle w:val="BodyText"/>
        <w:numPr>
          <w:ilvl w:val="0"/>
          <w:numId w:val="3"/>
        </w:numPr>
        <w:rPr>
          <w:noProof w:val="0"/>
          <w:lang w:val="sr-Latn-CS"/>
        </w:rPr>
      </w:pPr>
      <w:r w:rsidRPr="5C5C2A3F" w:rsidR="5478EDF9">
        <w:rPr>
          <w:noProof w:val="0"/>
          <w:lang w:val="sr-Latn-CS"/>
        </w:rPr>
        <w:t>Korisnik treba da izabere dugme kojim će sačuvati unos ukoliko je uspešno popunio sva polja, ili dugme za otkazivanje ukoliko želi da odustane od kreiranja naloga za firmu.</w:t>
      </w:r>
    </w:p>
    <w:p xmlns:wp14="http://schemas.microsoft.com/office/word/2010/wordml" w:rsidRPr="007E0B43" w:rsidR="00EB10DF" w:rsidP="002C12A7" w:rsidRDefault="00EB10DF" w14:paraId="69C223F3" wp14:textId="5CDFF76B">
      <w:pPr>
        <w:pStyle w:val="BodyText"/>
        <w:keepNext w:val="1"/>
        <w:rPr>
          <w:b w:val="1"/>
          <w:bCs w:val="1"/>
          <w:lang w:val="sr-Latn-CS"/>
        </w:rPr>
      </w:pPr>
      <w:r w:rsidRPr="5C5C2A3F" w:rsidR="00EB10DF">
        <w:rPr>
          <w:b w:val="1"/>
          <w:bCs w:val="1"/>
          <w:lang w:val="sr-Latn-CS"/>
        </w:rPr>
        <w:t>Izuzeci</w:t>
      </w:r>
      <w:r w:rsidRPr="5C5C2A3F" w:rsidR="000366F2">
        <w:rPr>
          <w:b w:val="1"/>
          <w:bCs w:val="1"/>
          <w:lang w:val="sr-Latn-CS"/>
        </w:rPr>
        <w:t>:</w:t>
      </w:r>
    </w:p>
    <w:p xmlns:wp14="http://schemas.microsoft.com/office/word/2010/wordml" w:rsidR="000366F2" w:rsidP="00EB10DF" w:rsidRDefault="00946092" w14:paraId="09F9677B" wp14:textId="6CCE8BCF">
      <w:pPr>
        <w:pStyle w:val="BodyText"/>
        <w:rPr>
          <w:lang w:val="sr-Latn-CS"/>
        </w:rPr>
      </w:pPr>
      <w:r w:rsidRPr="53E7CB22" w:rsidR="334CF763">
        <w:rPr>
          <w:lang w:val="sr-Latn-CS"/>
        </w:rPr>
        <w:t>Ukoliko korisnik ne ispuni sva polja, javlja se izuzetak “</w:t>
      </w:r>
      <w:proofErr w:type="spellStart"/>
      <w:r w:rsidRPr="53E7CB22" w:rsidR="7494716D">
        <w:rPr>
          <w:lang w:val="sr-Latn-CS"/>
        </w:rPr>
        <w:t>All</w:t>
      </w:r>
      <w:proofErr w:type="spellEnd"/>
      <w:r w:rsidRPr="53E7CB22" w:rsidR="7494716D">
        <w:rPr>
          <w:lang w:val="sr-Latn-CS"/>
        </w:rPr>
        <w:t xml:space="preserve"> </w:t>
      </w:r>
      <w:proofErr w:type="spellStart"/>
      <w:r w:rsidRPr="53E7CB22" w:rsidR="7494716D">
        <w:rPr>
          <w:lang w:val="sr-Latn-CS"/>
        </w:rPr>
        <w:t>fields</w:t>
      </w:r>
      <w:proofErr w:type="spellEnd"/>
      <w:r w:rsidRPr="53E7CB22" w:rsidR="7494716D">
        <w:rPr>
          <w:lang w:val="sr-Latn-CS"/>
        </w:rPr>
        <w:t xml:space="preserve"> are required</w:t>
      </w:r>
      <w:r w:rsidRPr="53E7CB22" w:rsidR="334CF763">
        <w:rPr>
          <w:lang w:val="sr-Latn-CS"/>
        </w:rPr>
        <w:t>”</w:t>
      </w:r>
      <w:r w:rsidRPr="53E7CB22" w:rsidR="2D49157D">
        <w:rPr>
          <w:lang w:val="sr-Latn-CS"/>
        </w:rPr>
        <w:t>.</w:t>
      </w:r>
    </w:p>
    <w:p xmlns:wp14="http://schemas.microsoft.com/office/word/2010/wordml" w:rsidRPr="007E0B43" w:rsidR="00EB10DF" w:rsidP="002C12A7" w:rsidRDefault="00EB10DF" w14:paraId="2C092B87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Pr="007E0B43" w:rsidR="000366F2">
        <w:rPr>
          <w:b/>
          <w:bCs/>
          <w:lang w:val="sr-Latn-CS"/>
        </w:rPr>
        <w:t>:</w:t>
      </w:r>
    </w:p>
    <w:p xmlns:wp14="http://schemas.microsoft.com/office/word/2010/wordml" w:rsidR="000366F2" w:rsidP="00EB10DF" w:rsidRDefault="00946092" w14:paraId="257BD02F" wp14:textId="66E8D5E0">
      <w:pPr>
        <w:pStyle w:val="BodyText"/>
        <w:rPr>
          <w:lang w:val="sr-Latn-CS"/>
        </w:rPr>
      </w:pPr>
      <w:r w:rsidRPr="5C5C2A3F" w:rsidR="7706191C">
        <w:rPr>
          <w:lang w:val="sr-Latn-CS"/>
        </w:rPr>
        <w:t>Uspešno napravljen novi korisnički nalog firme</w:t>
      </w:r>
      <w:r w:rsidRPr="5C5C2A3F" w:rsidR="7AAAA1AB">
        <w:rPr>
          <w:lang w:val="sr-Latn-CS"/>
        </w:rPr>
        <w:t xml:space="preserve"> koji se prikazuje na početnoj stranici.</w:t>
      </w:r>
    </w:p>
    <w:p xmlns:wp14="http://schemas.microsoft.com/office/word/2010/wordml" w:rsidRPr="007E0B43" w:rsidR="000366F2" w:rsidP="002C12A7" w:rsidRDefault="007E0B43" w14:paraId="76453CEB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xmlns:wp14="http://schemas.microsoft.com/office/word/2010/wordml" w:rsidR="007E0B43" w:rsidP="00EB10DF" w:rsidRDefault="007E0B43" w14:paraId="2B3D4F80" wp14:textId="77777777">
      <w:pPr>
        <w:pStyle w:val="BodyText"/>
        <w:rPr>
          <w:lang w:val="sr-Latn-CS"/>
        </w:rPr>
      </w:pPr>
      <w:r w:rsidRPr="49E749DA" w:rsidR="007E0B43">
        <w:rPr>
          <w:highlight w:val="yellow"/>
          <w:lang w:val="sr-Latn-CS"/>
        </w:rPr>
        <w:t>...</w:t>
      </w:r>
    </w:p>
    <w:p w:rsidR="0B2FA67F" w:rsidP="53E7CB22" w:rsidRDefault="0B2FA67F" w14:paraId="3DB1DF7F" w14:textId="66B1594D">
      <w:pPr>
        <w:pStyle w:val="Heading2"/>
        <w:suppressLineNumbers w:val="0"/>
        <w:bidi w:val="0"/>
        <w:spacing w:before="120" w:beforeAutospacing="off" w:after="60" w:afterAutospacing="off" w:line="240" w:lineRule="atLeast"/>
        <w:ind w:left="720" w:right="0" w:hanging="720"/>
        <w:jc w:val="left"/>
        <w:rPr>
          <w:lang w:val="sr-Latn-CS"/>
        </w:rPr>
      </w:pPr>
      <w:bookmarkStart w:name="_Toc722589245" w:id="1885601632"/>
      <w:r w:rsidRPr="53E7CB22" w:rsidR="475E964D">
        <w:rPr>
          <w:lang w:val="sr-Latn-CS"/>
        </w:rPr>
        <w:t>Brisanje naloga firmi</w:t>
      </w:r>
      <w:bookmarkEnd w:id="1885601632"/>
    </w:p>
    <w:p xmlns:wp14="http://schemas.microsoft.com/office/word/2010/wordml" w:rsidRPr="007E0B43" w:rsidR="007E0B43" w:rsidP="002C12A7" w:rsidRDefault="007E0B43" w14:paraId="648B48B3" wp14:textId="77777777">
      <w:pPr>
        <w:pStyle w:val="BodyText"/>
        <w:keepNext/>
        <w:rPr>
          <w:b/>
          <w:bCs/>
          <w:lang w:val="sr-Latn-CS"/>
        </w:rPr>
      </w:pPr>
      <w:r w:rsidRPr="49E749DA" w:rsidR="007E0B43">
        <w:rPr>
          <w:b w:val="1"/>
          <w:bCs w:val="1"/>
          <w:lang w:val="sr-Latn-CS"/>
        </w:rPr>
        <w:t>Kratak opis:</w:t>
      </w:r>
    </w:p>
    <w:p w:rsidR="035A5023" w:rsidP="49E749DA" w:rsidRDefault="035A5023" w14:paraId="0E87D2F5" w14:textId="023B2226">
      <w:pPr>
        <w:pStyle w:val="BodyText"/>
        <w:bidi w:val="0"/>
        <w:spacing w:before="0" w:beforeAutospacing="off" w:after="120" w:afterAutospacing="off" w:line="240" w:lineRule="atLeast"/>
        <w:ind w:left="720" w:right="0"/>
        <w:jc w:val="left"/>
        <w:rPr>
          <w:noProof w:val="0"/>
          <w:lang w:val="sr-Latn-CS"/>
        </w:rPr>
      </w:pPr>
      <w:r w:rsidRPr="5F9F8C37" w:rsidR="7F1BA649">
        <w:rPr>
          <w:noProof w:val="0"/>
          <w:lang w:val="sr-Latn-CS"/>
        </w:rPr>
        <w:t xml:space="preserve">Brisanje korisničkog naloga </w:t>
      </w:r>
      <w:r w:rsidRPr="5F9F8C37" w:rsidR="344EF18F">
        <w:rPr>
          <w:noProof w:val="0"/>
          <w:lang w:val="sr-Latn-CS"/>
        </w:rPr>
        <w:t>firme</w:t>
      </w:r>
      <w:r w:rsidRPr="5F9F8C37" w:rsidR="04467DEA">
        <w:rPr>
          <w:noProof w:val="0"/>
          <w:lang w:val="sr-Latn-CS"/>
        </w:rPr>
        <w:t xml:space="preserve"> sa početne stranice,</w:t>
      </w:r>
      <w:r w:rsidRPr="5F9F8C37" w:rsidR="7F1BA649">
        <w:rPr>
          <w:noProof w:val="0"/>
          <w:lang w:val="sr-Latn-CS"/>
        </w:rPr>
        <w:t xml:space="preserve"> koj</w:t>
      </w:r>
      <w:r w:rsidRPr="5F9F8C37" w:rsidR="0E8D2CEA">
        <w:rPr>
          <w:noProof w:val="0"/>
          <w:lang w:val="sr-Latn-CS"/>
        </w:rPr>
        <w:t>a</w:t>
      </w:r>
      <w:r w:rsidRPr="5F9F8C37" w:rsidR="7F1BA649">
        <w:rPr>
          <w:noProof w:val="0"/>
          <w:lang w:val="sr-Latn-CS"/>
        </w:rPr>
        <w:t xml:space="preserve"> odluč</w:t>
      </w:r>
      <w:r w:rsidRPr="5F9F8C37" w:rsidR="3CD34D57">
        <w:rPr>
          <w:noProof w:val="0"/>
          <w:lang w:val="sr-Latn-CS"/>
        </w:rPr>
        <w:t>i</w:t>
      </w:r>
      <w:r w:rsidRPr="5F9F8C37" w:rsidR="7F1BA649">
        <w:rPr>
          <w:noProof w:val="0"/>
          <w:lang w:val="sr-Latn-CS"/>
        </w:rPr>
        <w:t xml:space="preserve"> da ne žel</w:t>
      </w:r>
      <w:r w:rsidRPr="5F9F8C37" w:rsidR="7CB0A6A9">
        <w:rPr>
          <w:noProof w:val="0"/>
          <w:lang w:val="sr-Latn-CS"/>
        </w:rPr>
        <w:t>i</w:t>
      </w:r>
      <w:r w:rsidRPr="5F9F8C37" w:rsidR="7F1BA649">
        <w:rPr>
          <w:noProof w:val="0"/>
          <w:lang w:val="sr-Latn-CS"/>
        </w:rPr>
        <w:t xml:space="preserve"> nastaviti sa korišćenjem usluga </w:t>
      </w:r>
      <w:proofErr w:type="spellStart"/>
      <w:r w:rsidRPr="5F9F8C37" w:rsidR="7F1BA649">
        <w:rPr>
          <w:noProof w:val="0"/>
          <w:lang w:val="sr-Latn-CS"/>
        </w:rPr>
        <w:t>DevConnect</w:t>
      </w:r>
      <w:proofErr w:type="spellEnd"/>
      <w:r w:rsidRPr="5F9F8C37" w:rsidR="7F1BA649">
        <w:rPr>
          <w:noProof w:val="0"/>
          <w:lang w:val="sr-Latn-CS"/>
        </w:rPr>
        <w:t xml:space="preserve"> portala. </w:t>
      </w:r>
    </w:p>
    <w:p xmlns:wp14="http://schemas.microsoft.com/office/word/2010/wordml" w:rsidRPr="007E0B43" w:rsidR="007E0B43" w:rsidP="002C12A7" w:rsidRDefault="007E0B43" w14:paraId="0FE06A18" wp14:textId="77777777">
      <w:pPr>
        <w:pStyle w:val="BodyText"/>
        <w:keepNext/>
        <w:rPr>
          <w:b/>
          <w:bCs/>
          <w:lang w:val="sr-Latn-CS"/>
        </w:rPr>
      </w:pPr>
      <w:r w:rsidRPr="49E749DA" w:rsidR="007E0B43">
        <w:rPr>
          <w:b w:val="1"/>
          <w:bCs w:val="1"/>
          <w:lang w:val="sr-Latn-CS"/>
        </w:rPr>
        <w:t>Akteri:</w:t>
      </w:r>
    </w:p>
    <w:p w:rsidR="6557FC15" w:rsidP="49E749DA" w:rsidRDefault="6557FC15" w14:paraId="41CA7487" w14:textId="5469E057">
      <w:pPr>
        <w:pStyle w:val="BodyText"/>
        <w:suppressLineNumbers w:val="0"/>
        <w:bidi w:val="0"/>
        <w:spacing w:before="0" w:beforeAutospacing="off" w:after="120" w:afterAutospacing="off" w:line="240" w:lineRule="atLeast"/>
        <w:ind w:left="720" w:right="0"/>
        <w:jc w:val="left"/>
      </w:pPr>
      <w:r w:rsidRPr="49E749DA" w:rsidR="6557FC15">
        <w:rPr>
          <w:lang w:val="sr-Latn-CS"/>
        </w:rPr>
        <w:t>Administrator</w:t>
      </w:r>
    </w:p>
    <w:p xmlns:wp14="http://schemas.microsoft.com/office/word/2010/wordml" w:rsidRPr="007E0B43" w:rsidR="007E0B43" w:rsidP="002C12A7" w:rsidRDefault="007E0B43" w14:paraId="0CAA60A8" wp14:textId="77777777">
      <w:pPr>
        <w:pStyle w:val="BodyText"/>
        <w:keepNext/>
        <w:rPr>
          <w:b/>
          <w:bCs/>
          <w:lang w:val="sr-Latn-CS"/>
        </w:rPr>
      </w:pPr>
      <w:r w:rsidRPr="49E749DA" w:rsidR="007E0B43">
        <w:rPr>
          <w:b w:val="1"/>
          <w:bCs w:val="1"/>
          <w:lang w:val="sr-Latn-CS"/>
        </w:rPr>
        <w:t>Preduslovi:</w:t>
      </w:r>
    </w:p>
    <w:p w:rsidR="0560337A" w:rsidP="49E749DA" w:rsidRDefault="0560337A" w14:paraId="47E9CB10" w14:textId="3CE4AC42">
      <w:pPr>
        <w:pStyle w:val="BodyText"/>
        <w:rPr>
          <w:lang w:val="sr-Latn-CS"/>
        </w:rPr>
      </w:pPr>
      <w:r w:rsidRPr="5F9F8C37" w:rsidR="466F8271">
        <w:rPr>
          <w:lang w:val="sr-Latn-CS"/>
        </w:rPr>
        <w:t xml:space="preserve">Korisnik mora biti </w:t>
      </w:r>
      <w:r w:rsidRPr="5F9F8C37" w:rsidR="74088CD6">
        <w:rPr>
          <w:lang w:val="sr-Latn-CS"/>
        </w:rPr>
        <w:t>ulogovan</w:t>
      </w:r>
      <w:r w:rsidRPr="5F9F8C37" w:rsidR="466F8271">
        <w:rPr>
          <w:lang w:val="sr-Latn-CS"/>
        </w:rPr>
        <w:t xml:space="preserve"> na porta</w:t>
      </w:r>
      <w:r w:rsidRPr="5F9F8C37" w:rsidR="792C9516">
        <w:rPr>
          <w:lang w:val="sr-Latn-CS"/>
        </w:rPr>
        <w:t>l a korisnički nalog firme mora biti kreiran.</w:t>
      </w:r>
    </w:p>
    <w:p xmlns:wp14="http://schemas.microsoft.com/office/word/2010/wordml" w:rsidRPr="007E0B43" w:rsidR="007E0B43" w:rsidP="002C12A7" w:rsidRDefault="007E0B43" w14:paraId="14D57052" wp14:textId="77777777">
      <w:pPr>
        <w:pStyle w:val="BodyText"/>
        <w:keepNext/>
        <w:rPr>
          <w:b/>
          <w:bCs/>
          <w:lang w:val="sr-Latn-CS"/>
        </w:rPr>
      </w:pPr>
      <w:r w:rsidRPr="5F9F8C37" w:rsidR="29051B61">
        <w:rPr>
          <w:b w:val="1"/>
          <w:bCs w:val="1"/>
          <w:lang w:val="sr-Latn-CS"/>
        </w:rPr>
        <w:t>Osnovni tok:</w:t>
      </w:r>
    </w:p>
    <w:p w:rsidR="019B93DC" w:rsidP="5F9F8C37" w:rsidRDefault="019B93DC" w14:paraId="55C9B666" w14:textId="17A951C3">
      <w:pPr>
        <w:pStyle w:val="BodyText"/>
        <w:numPr>
          <w:ilvl w:val="0"/>
          <w:numId w:val="4"/>
        </w:numPr>
        <w:rPr>
          <w:lang w:val="sr-Latn-CS"/>
        </w:rPr>
      </w:pPr>
      <w:r w:rsidRPr="5F9F8C37" w:rsidR="019B93DC">
        <w:rPr>
          <w:lang w:val="sr-Latn-CS"/>
        </w:rPr>
        <w:t>Korisnik klikom na dugme “</w:t>
      </w:r>
      <w:r w:rsidRPr="5F9F8C37" w:rsidR="019B93DC">
        <w:rPr>
          <w:lang w:val="sr-Latn-CS"/>
        </w:rPr>
        <w:t>Delete</w:t>
      </w:r>
      <w:r w:rsidRPr="5F9F8C37" w:rsidR="019B93DC">
        <w:rPr>
          <w:lang w:val="sr-Latn-CS"/>
        </w:rPr>
        <w:t>” otvara dijalog kojim se potvrđuje brisanje naloga firmi.</w:t>
      </w:r>
    </w:p>
    <w:p w:rsidR="019B93DC" w:rsidP="5F9F8C37" w:rsidRDefault="019B93DC" w14:paraId="1E758E78" w14:textId="7A3C20D7">
      <w:pPr>
        <w:pStyle w:val="BodyText"/>
        <w:numPr>
          <w:ilvl w:val="0"/>
          <w:numId w:val="4"/>
        </w:numPr>
        <w:rPr>
          <w:lang w:val="sr-Latn-CS"/>
        </w:rPr>
      </w:pPr>
      <w:r w:rsidRPr="5F9F8C37" w:rsidR="019B93DC">
        <w:rPr>
          <w:lang w:val="sr-Latn-CS"/>
        </w:rPr>
        <w:t>Korisnik klikom na dugme “</w:t>
      </w:r>
      <w:proofErr w:type="spellStart"/>
      <w:r w:rsidRPr="5F9F8C37" w:rsidR="019B93DC">
        <w:rPr>
          <w:lang w:val="sr-Latn-CS"/>
        </w:rPr>
        <w:t>Yes</w:t>
      </w:r>
      <w:proofErr w:type="spellEnd"/>
      <w:r w:rsidRPr="5F9F8C37" w:rsidR="019B93DC">
        <w:rPr>
          <w:lang w:val="sr-Latn-CS"/>
        </w:rPr>
        <w:t>” briše nalog, a klikom na dugme “</w:t>
      </w:r>
      <w:proofErr w:type="spellStart"/>
      <w:r w:rsidRPr="5F9F8C37" w:rsidR="019B93DC">
        <w:rPr>
          <w:lang w:val="sr-Latn-CS"/>
        </w:rPr>
        <w:t>Cancel</w:t>
      </w:r>
      <w:proofErr w:type="spellEnd"/>
      <w:r w:rsidRPr="5F9F8C37" w:rsidR="019B93DC">
        <w:rPr>
          <w:lang w:val="sr-Latn-CS"/>
        </w:rPr>
        <w:t>” odustaje od brisanja naloga.</w:t>
      </w:r>
    </w:p>
    <w:p w:rsidR="5F9F8C37" w:rsidP="5F9F8C37" w:rsidRDefault="5F9F8C37" w14:paraId="27005B74" w14:textId="671A3D22">
      <w:pPr>
        <w:pStyle w:val="BodyText"/>
        <w:ind w:left="1440"/>
        <w:rPr>
          <w:lang w:val="sr-Latn-CS"/>
        </w:rPr>
      </w:pPr>
    </w:p>
    <w:p xmlns:wp14="http://schemas.microsoft.com/office/word/2010/wordml" w:rsidRPr="007E0B43" w:rsidR="007E0B43" w:rsidP="002C12A7" w:rsidRDefault="007E0B43" w14:paraId="06F85E7E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xmlns:wp14="http://schemas.microsoft.com/office/word/2010/wordml" w:rsidR="007E0B43" w:rsidP="007E0B43" w:rsidRDefault="00932297" w14:paraId="7CC9A5A6" wp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xmlns:wp14="http://schemas.microsoft.com/office/word/2010/wordml" w:rsidRPr="007E0B43" w:rsidR="007E0B43" w:rsidP="002C12A7" w:rsidRDefault="007E0B43" w14:paraId="742FD8D0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xmlns:wp14="http://schemas.microsoft.com/office/word/2010/wordml" w:rsidR="007E0B43" w:rsidP="00D270AF" w:rsidRDefault="00D270AF" w14:paraId="1FB1023C" wp14:textId="5CD03352">
      <w:pPr>
        <w:pStyle w:val="BodyText"/>
        <w:rPr>
          <w:lang w:val="sr-Latn-CS"/>
        </w:rPr>
      </w:pPr>
      <w:r w:rsidRPr="28B9FD3E" w:rsidR="380128E9">
        <w:rPr>
          <w:lang w:val="sr-Latn-CS"/>
        </w:rPr>
        <w:t>Uspešno obrisan korisnički nalog firme.</w:t>
      </w:r>
    </w:p>
    <w:p xmlns:wp14="http://schemas.microsoft.com/office/word/2010/wordml" w:rsidRPr="007E0B43" w:rsidR="007E0B43" w:rsidP="002C12A7" w:rsidRDefault="007E0B43" w14:paraId="6F3CBC7D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xmlns:wp14="http://schemas.microsoft.com/office/word/2010/wordml" w:rsidR="007E0B43" w:rsidP="007E0B43" w:rsidRDefault="007E0B43" w14:paraId="6AF8F60D" wp14:textId="77777777">
      <w:pPr>
        <w:pStyle w:val="BodyText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xmlns:wp14="http://schemas.microsoft.com/office/word/2010/wordml" w:rsidRPr="003372D3" w:rsidR="00786068" w:rsidP="00786068" w:rsidRDefault="00786068" w14:paraId="51D5E37F" wp14:textId="645A2084">
      <w:pPr>
        <w:pStyle w:val="Heading2"/>
        <w:rPr>
          <w:lang w:val="sr-Latn-CS"/>
        </w:rPr>
      </w:pPr>
      <w:bookmarkStart w:name="_Toc856914129" w:id="892743405"/>
      <w:r w:rsidRPr="53E7CB22" w:rsidR="353305AA">
        <w:rPr>
          <w:lang w:val="sr-Latn-CS"/>
        </w:rPr>
        <w:t>Izmena naloga firmi</w:t>
      </w:r>
      <w:bookmarkEnd w:id="892743405"/>
      <w:r w:rsidRPr="53E7CB22" w:rsidR="353305AA">
        <w:rPr>
          <w:lang w:val="sr-Latn-CS"/>
        </w:rPr>
        <w:t xml:space="preserve"> </w:t>
      </w:r>
    </w:p>
    <w:p xmlns:wp14="http://schemas.microsoft.com/office/word/2010/wordml" w:rsidRPr="007E0B43" w:rsidR="007E0B43" w:rsidP="002C12A7" w:rsidRDefault="007E0B43" w14:paraId="2EB19987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xmlns:wp14="http://schemas.microsoft.com/office/word/2010/wordml" w:rsidR="007E0B43" w:rsidP="007E0B43" w:rsidRDefault="003A60C6" w14:paraId="0B482BAB" wp14:textId="530761C2">
      <w:pPr>
        <w:pStyle w:val="BodyText"/>
        <w:rPr>
          <w:lang w:val="sr-Latn-CS"/>
        </w:rPr>
      </w:pPr>
      <w:r w:rsidRPr="5F9F8C37" w:rsidR="05E6B44A">
        <w:rPr>
          <w:lang w:val="sr-Latn-CS"/>
        </w:rPr>
        <w:t xml:space="preserve">Izmena osnovnih podataka firme </w:t>
      </w:r>
      <w:r w:rsidRPr="5F9F8C37" w:rsidR="5EC0E4D5">
        <w:rPr>
          <w:lang w:val="sr-Latn-CS"/>
        </w:rPr>
        <w:t xml:space="preserve">sa početne stranice </w:t>
      </w:r>
      <w:r w:rsidRPr="5F9F8C37" w:rsidR="05E6B44A">
        <w:rPr>
          <w:lang w:val="sr-Latn-CS"/>
        </w:rPr>
        <w:t>po njenom zahtevu.</w:t>
      </w:r>
    </w:p>
    <w:p xmlns:wp14="http://schemas.microsoft.com/office/word/2010/wordml" w:rsidRPr="007E0B43" w:rsidR="007E0B43" w:rsidP="002C12A7" w:rsidRDefault="007E0B43" w14:paraId="34EB80CF" wp14:textId="77777777">
      <w:pPr>
        <w:pStyle w:val="BodyText"/>
        <w:keepNext w:val="1"/>
        <w:rPr>
          <w:b w:val="1"/>
          <w:bCs w:val="1"/>
          <w:lang w:val="sr-Latn-CS"/>
        </w:rPr>
      </w:pPr>
      <w:r w:rsidRPr="28B9FD3E" w:rsidR="007E0B43">
        <w:rPr>
          <w:b w:val="1"/>
          <w:bCs w:val="1"/>
          <w:lang w:val="sr-Latn-CS"/>
        </w:rPr>
        <w:t>Akteri:</w:t>
      </w:r>
    </w:p>
    <w:p w:rsidR="39EB8328" w:rsidP="28B9FD3E" w:rsidRDefault="39EB8328" w14:paraId="1E91468A" w14:textId="5C564436">
      <w:pPr>
        <w:pStyle w:val="BodyText"/>
        <w:keepNext w:val="1"/>
        <w:rPr>
          <w:b w:val="0"/>
          <w:bCs w:val="0"/>
          <w:lang w:val="sr-Latn-CS"/>
        </w:rPr>
      </w:pPr>
      <w:r w:rsidRPr="28B9FD3E" w:rsidR="39EB8328">
        <w:rPr>
          <w:b w:val="0"/>
          <w:bCs w:val="0"/>
          <w:lang w:val="sr-Latn-CS"/>
        </w:rPr>
        <w:t>Administrator</w:t>
      </w:r>
    </w:p>
    <w:p xmlns:wp14="http://schemas.microsoft.com/office/word/2010/wordml" w:rsidRPr="007E0B43" w:rsidR="007E0B43" w:rsidP="002C12A7" w:rsidRDefault="007E0B43" w14:paraId="255EDEDA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7E0B43" w:rsidP="007E0B43" w:rsidRDefault="003A60C6" w14:paraId="245E01DA" wp14:textId="2E5F1EBA">
      <w:pPr>
        <w:pStyle w:val="BodyText"/>
        <w:rPr>
          <w:lang w:val="sr-Latn-CS"/>
        </w:rPr>
      </w:pPr>
      <w:r w:rsidRPr="5F9F8C37" w:rsidR="4F404258">
        <w:rPr>
          <w:lang w:val="sr-Latn-CS"/>
        </w:rPr>
        <w:t xml:space="preserve">Korisnik mora biti </w:t>
      </w:r>
      <w:r w:rsidRPr="5F9F8C37" w:rsidR="74088CD6">
        <w:rPr>
          <w:lang w:val="sr-Latn-CS"/>
        </w:rPr>
        <w:t>ulogovan</w:t>
      </w:r>
      <w:r w:rsidRPr="5F9F8C37" w:rsidR="4F404258">
        <w:rPr>
          <w:lang w:val="sr-Latn-CS"/>
        </w:rPr>
        <w:t xml:space="preserve"> na portal</w:t>
      </w:r>
      <w:r w:rsidRPr="5F9F8C37" w:rsidR="0DB0E435">
        <w:rPr>
          <w:lang w:val="sr-Latn-CS"/>
        </w:rPr>
        <w:t xml:space="preserve"> a korisnički nalog firme mora biti kreiran.</w:t>
      </w:r>
    </w:p>
    <w:p xmlns:wp14="http://schemas.microsoft.com/office/word/2010/wordml" w:rsidRPr="007E0B43" w:rsidR="007E0B43" w:rsidP="002C12A7" w:rsidRDefault="007E0B43" w14:paraId="0007719C" wp14:textId="77777777">
      <w:pPr>
        <w:pStyle w:val="BodyText"/>
        <w:keepNext/>
        <w:rPr>
          <w:b/>
          <w:bCs/>
          <w:lang w:val="sr-Latn-CS"/>
        </w:rPr>
      </w:pPr>
      <w:r w:rsidRPr="5F9F8C37" w:rsidR="29051B61">
        <w:rPr>
          <w:b w:val="1"/>
          <w:bCs w:val="1"/>
          <w:lang w:val="sr-Latn-CS"/>
        </w:rPr>
        <w:t>Osnovni tok:</w:t>
      </w:r>
    </w:p>
    <w:p w:rsidR="2D9488D9" w:rsidP="5F9F8C37" w:rsidRDefault="2D9488D9" w14:paraId="294FF1C5" w14:textId="261BE03C">
      <w:pPr>
        <w:pStyle w:val="BodyText"/>
        <w:numPr>
          <w:ilvl w:val="0"/>
          <w:numId w:val="5"/>
        </w:numPr>
        <w:jc w:val="both"/>
        <w:rPr>
          <w:noProof w:val="0"/>
          <w:lang w:val="sr-Latn-CS"/>
        </w:rPr>
      </w:pPr>
      <w:r w:rsidRPr="5F9F8C37" w:rsidR="2D9488D9">
        <w:rPr>
          <w:noProof w:val="0"/>
          <w:lang w:val="sr-Latn-CS"/>
        </w:rPr>
        <w:t>Korisnik klikom na dugme "Edit" otvara dijalog u kojem su prikazani osnovni podaci firme.</w:t>
      </w:r>
    </w:p>
    <w:p w:rsidR="2D9488D9" w:rsidP="5F9F8C37" w:rsidRDefault="2D9488D9" w14:paraId="6A2885E4" w14:textId="3CDB8716">
      <w:pPr>
        <w:pStyle w:val="ListParagraph"/>
        <w:numPr>
          <w:ilvl w:val="0"/>
          <w:numId w:val="5"/>
        </w:numPr>
        <w:jc w:val="both"/>
        <w:rPr>
          <w:noProof w:val="0"/>
          <w:lang w:val="en-US"/>
        </w:rPr>
      </w:pPr>
      <w:r w:rsidRPr="5F9F8C37" w:rsidR="2D9488D9">
        <w:rPr>
          <w:noProof w:val="0"/>
          <w:lang w:val="en-US"/>
        </w:rPr>
        <w:t>Korisnik vrši izmene osnovnih podataka firme u skladu sa zahtevom.</w:t>
      </w:r>
    </w:p>
    <w:p w:rsidR="2D9488D9" w:rsidP="5F9F8C37" w:rsidRDefault="2D9488D9" w14:paraId="26872D1C" w14:textId="62C0D7C8">
      <w:pPr>
        <w:pStyle w:val="ListParagraph"/>
        <w:numPr>
          <w:ilvl w:val="0"/>
          <w:numId w:val="5"/>
        </w:numPr>
        <w:jc w:val="both"/>
        <w:rPr>
          <w:noProof w:val="0"/>
          <w:lang w:val="sr-Latn-CS"/>
        </w:rPr>
      </w:pPr>
      <w:r w:rsidRPr="5F9F8C37" w:rsidR="2D9488D9">
        <w:rPr>
          <w:noProof w:val="0"/>
          <w:lang w:val="sr-Latn-CS"/>
        </w:rPr>
        <w:t>Korisnik klikom na dugme "Save" čuva izmene, dok klikom na dugme "</w:t>
      </w:r>
      <w:proofErr w:type="spellStart"/>
      <w:r w:rsidRPr="5F9F8C37" w:rsidR="2D9488D9">
        <w:rPr>
          <w:noProof w:val="0"/>
          <w:lang w:val="sr-Latn-CS"/>
        </w:rPr>
        <w:t>Cancel</w:t>
      </w:r>
      <w:proofErr w:type="spellEnd"/>
      <w:r w:rsidRPr="5F9F8C37" w:rsidR="2D9488D9">
        <w:rPr>
          <w:noProof w:val="0"/>
          <w:lang w:val="sr-Latn-CS"/>
        </w:rPr>
        <w:t xml:space="preserve">" odustaje od </w:t>
      </w:r>
      <w:r w:rsidRPr="5F9F8C37" w:rsidR="2D9488D9">
        <w:rPr>
          <w:noProof w:val="0"/>
          <w:lang w:val="sr-Latn-CS"/>
        </w:rPr>
        <w:t>izmena</w:t>
      </w:r>
      <w:r w:rsidRPr="5F9F8C37" w:rsidR="2D9488D9">
        <w:rPr>
          <w:noProof w:val="0"/>
          <w:lang w:val="sr-Latn-CS"/>
        </w:rPr>
        <w:t>.</w:t>
      </w:r>
    </w:p>
    <w:p w:rsidR="5F9F8C37" w:rsidP="5F9F8C37" w:rsidRDefault="5F9F8C37" w14:paraId="38D2BB7A" w14:textId="27FA1CCB">
      <w:pPr>
        <w:pStyle w:val="ListParagraph"/>
        <w:ind w:left="1440"/>
      </w:pPr>
    </w:p>
    <w:p xmlns:wp14="http://schemas.microsoft.com/office/word/2010/wordml" w:rsidRPr="007E0B43" w:rsidR="007E0B43" w:rsidP="002C12A7" w:rsidRDefault="007E0B43" w14:paraId="37362AE5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xmlns:wp14="http://schemas.microsoft.com/office/word/2010/wordml" w:rsidR="007E0B43" w:rsidP="007E0B43" w:rsidRDefault="003A60C6" w14:paraId="2A00129D" wp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xmlns:wp14="http://schemas.microsoft.com/office/word/2010/wordml" w:rsidRPr="007E0B43" w:rsidR="007E0B43" w:rsidP="002C12A7" w:rsidRDefault="007E0B43" w14:paraId="61A4FB0B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xmlns:wp14="http://schemas.microsoft.com/office/word/2010/wordml" w:rsidR="007E0B43" w:rsidP="003A60C6" w:rsidRDefault="003A60C6" w14:paraId="1024F340" wp14:textId="454D664E">
      <w:pPr>
        <w:pStyle w:val="BodyText"/>
        <w:rPr>
          <w:lang w:val="sr-Latn-CS"/>
        </w:rPr>
      </w:pPr>
      <w:r w:rsidRPr="5F9F8C37" w:rsidR="439C3326">
        <w:rPr>
          <w:lang w:val="sr-Latn-CS"/>
        </w:rPr>
        <w:t>Uspešno izmenjeni osnovni podaci firme</w:t>
      </w:r>
      <w:r w:rsidRPr="5F9F8C37" w:rsidR="6D8F8BD6">
        <w:rPr>
          <w:lang w:val="sr-Latn-CS"/>
        </w:rPr>
        <w:t xml:space="preserve"> koji se prikazuju na početnoj stranici.</w:t>
      </w:r>
    </w:p>
    <w:p xmlns:wp14="http://schemas.microsoft.com/office/word/2010/wordml" w:rsidRPr="007E0B43" w:rsidR="007E0B43" w:rsidP="002C12A7" w:rsidRDefault="007E0B43" w14:paraId="27DAAA97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xmlns:wp14="http://schemas.microsoft.com/office/word/2010/wordml" w:rsidR="007E0B43" w:rsidP="007E0B43" w:rsidRDefault="007E0B43" w14:paraId="5C7DA2F3" wp14:textId="77777777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xmlns:wp14="http://schemas.microsoft.com/office/word/2010/wordml" w:rsidRPr="003372D3" w:rsidR="00786068" w:rsidP="00786068" w:rsidRDefault="00786068" w14:paraId="40D2F4F2" wp14:textId="2A85C8AA">
      <w:pPr>
        <w:pStyle w:val="Heading2"/>
        <w:rPr>
          <w:lang w:val="sr-Latn-CS"/>
        </w:rPr>
      </w:pPr>
      <w:bookmarkStart w:name="_Toc1821150421" w:id="210219435"/>
      <w:r w:rsidRPr="53E7CB22" w:rsidR="204817A8">
        <w:rPr>
          <w:lang w:val="sr-Latn-CS"/>
        </w:rPr>
        <w:t>Kreiranje oglasa</w:t>
      </w:r>
      <w:bookmarkEnd w:id="210219435"/>
    </w:p>
    <w:p xmlns:wp14="http://schemas.microsoft.com/office/word/2010/wordml" w:rsidRPr="007E0B43" w:rsidR="007E0B43" w:rsidP="002C12A7" w:rsidRDefault="007E0B43" w14:paraId="08F5DD01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xmlns:wp14="http://schemas.microsoft.com/office/word/2010/wordml" w:rsidR="007E0B43" w:rsidP="007E0B43" w:rsidRDefault="0025395B" w14:paraId="4AA73377" wp14:textId="77EC2D00">
      <w:pPr>
        <w:pStyle w:val="BodyText"/>
        <w:rPr>
          <w:lang w:val="sr-Latn-CS"/>
        </w:rPr>
      </w:pPr>
      <w:r w:rsidRPr="5F9F8C37" w:rsidR="77D28E90">
        <w:rPr>
          <w:lang w:val="sr-Latn-CS"/>
        </w:rPr>
        <w:t>Kreiranje IT oglasa</w:t>
      </w:r>
      <w:r w:rsidRPr="5F9F8C37" w:rsidR="06E2D714">
        <w:rPr>
          <w:lang w:val="sr-Latn-CS"/>
        </w:rPr>
        <w:t xml:space="preserve"> sa početne stranice. </w:t>
      </w:r>
    </w:p>
    <w:p xmlns:wp14="http://schemas.microsoft.com/office/word/2010/wordml" w:rsidRPr="007E0B43" w:rsidR="007E0B43" w:rsidP="002C12A7" w:rsidRDefault="007E0B43" w14:paraId="0CD54251" wp14:textId="77777777">
      <w:pPr>
        <w:pStyle w:val="BodyText"/>
        <w:keepNext/>
        <w:rPr>
          <w:b/>
          <w:bCs/>
          <w:lang w:val="sr-Latn-CS"/>
        </w:rPr>
      </w:pPr>
      <w:r w:rsidRPr="28B9FD3E" w:rsidR="007E0B43">
        <w:rPr>
          <w:b w:val="1"/>
          <w:bCs w:val="1"/>
          <w:lang w:val="sr-Latn-CS"/>
        </w:rPr>
        <w:t>Akteri:</w:t>
      </w:r>
    </w:p>
    <w:p w:rsidR="1A5A8D17" w:rsidP="28B9FD3E" w:rsidRDefault="1A5A8D17" w14:paraId="3E02F45D" w14:textId="603B9D34">
      <w:pPr>
        <w:pStyle w:val="BodyText"/>
        <w:keepNext w:val="1"/>
        <w:rPr>
          <w:b w:val="0"/>
          <w:bCs w:val="0"/>
          <w:lang w:val="sr-Latn-CS"/>
        </w:rPr>
      </w:pPr>
      <w:r w:rsidRPr="28B9FD3E" w:rsidR="1A5A8D17">
        <w:rPr>
          <w:b w:val="0"/>
          <w:bCs w:val="0"/>
          <w:lang w:val="sr-Latn-CS"/>
        </w:rPr>
        <w:t>Firma</w:t>
      </w:r>
    </w:p>
    <w:p xmlns:wp14="http://schemas.microsoft.com/office/word/2010/wordml" w:rsidRPr="007E0B43" w:rsidR="007E0B43" w:rsidP="002C12A7" w:rsidRDefault="007E0B43" w14:paraId="3D515959" wp14:textId="77777777">
      <w:pPr>
        <w:pStyle w:val="BodyText"/>
        <w:keepNext/>
        <w:rPr>
          <w:b/>
          <w:bCs/>
          <w:lang w:val="sr-Latn-CS"/>
        </w:rPr>
      </w:pPr>
      <w:r w:rsidRPr="28B9FD3E" w:rsidR="007E0B43">
        <w:rPr>
          <w:b w:val="1"/>
          <w:bCs w:val="1"/>
          <w:lang w:val="sr-Latn-CS"/>
        </w:rPr>
        <w:t>Preduslovi:</w:t>
      </w:r>
    </w:p>
    <w:p w:rsidR="339CA652" w:rsidP="28B9FD3E" w:rsidRDefault="339CA652" w14:paraId="4D64F088" w14:textId="49DBE7F4">
      <w:pPr>
        <w:pStyle w:val="BodyText"/>
        <w:suppressLineNumbers w:val="0"/>
        <w:bidi w:val="0"/>
        <w:spacing w:before="0" w:beforeAutospacing="off" w:after="120" w:afterAutospacing="off" w:line="240" w:lineRule="atLeast"/>
        <w:ind w:left="720" w:right="0"/>
        <w:jc w:val="left"/>
        <w:rPr>
          <w:lang w:val="sr-Latn-CS"/>
        </w:rPr>
      </w:pPr>
      <w:r w:rsidRPr="5F9F8C37" w:rsidR="04877D7A">
        <w:rPr>
          <w:lang w:val="sr-Latn-CS"/>
        </w:rPr>
        <w:t xml:space="preserve">Korisnik mora biti </w:t>
      </w:r>
      <w:r w:rsidRPr="5F9F8C37" w:rsidR="74088CD6">
        <w:rPr>
          <w:lang w:val="sr-Latn-CS"/>
        </w:rPr>
        <w:t>ulogovan</w:t>
      </w:r>
      <w:r w:rsidRPr="5F9F8C37" w:rsidR="04877D7A">
        <w:rPr>
          <w:lang w:val="sr-Latn-CS"/>
        </w:rPr>
        <w:t xml:space="preserve"> na portal</w:t>
      </w:r>
      <w:r w:rsidRPr="5F9F8C37" w:rsidR="5BAB71A8">
        <w:rPr>
          <w:lang w:val="sr-Latn-CS"/>
        </w:rPr>
        <w:t>.</w:t>
      </w:r>
    </w:p>
    <w:p xmlns:wp14="http://schemas.microsoft.com/office/word/2010/wordml" w:rsidRPr="007E0B43" w:rsidR="007E0B43" w:rsidP="002C12A7" w:rsidRDefault="007E0B43" w14:paraId="3F80E9BE" wp14:textId="77777777">
      <w:pPr>
        <w:pStyle w:val="BodyText"/>
        <w:keepNext/>
        <w:rPr>
          <w:b/>
          <w:bCs/>
          <w:lang w:val="sr-Latn-CS"/>
        </w:rPr>
      </w:pPr>
      <w:r w:rsidRPr="28B9FD3E" w:rsidR="007E0B43">
        <w:rPr>
          <w:b w:val="1"/>
          <w:bCs w:val="1"/>
          <w:lang w:val="sr-Latn-CS"/>
        </w:rPr>
        <w:t>Osnovni tok:</w:t>
      </w:r>
    </w:p>
    <w:p w:rsidR="4F79BB25" w:rsidP="28B9FD3E" w:rsidRDefault="4F79BB25" w14:paraId="0DC5B230" w14:textId="2AAFF3CF">
      <w:pPr>
        <w:pStyle w:val="BodyText"/>
        <w:numPr>
          <w:ilvl w:val="0"/>
          <w:numId w:val="6"/>
        </w:numPr>
        <w:rPr>
          <w:lang w:val="sr-Latn-CS"/>
        </w:rPr>
      </w:pPr>
      <w:r w:rsidRPr="5F9F8C37" w:rsidR="486C2EBF">
        <w:rPr>
          <w:lang w:val="sr-Latn-CS"/>
        </w:rPr>
        <w:t xml:space="preserve">Korisnik </w:t>
      </w:r>
      <w:r w:rsidRPr="5F9F8C37" w:rsidR="7BBC0D06">
        <w:rPr>
          <w:lang w:val="sr-Latn-CS"/>
        </w:rPr>
        <w:t>klikom na dugme za kreiranje oglasa “</w:t>
      </w:r>
      <w:proofErr w:type="spellStart"/>
      <w:r w:rsidRPr="5F9F8C37" w:rsidR="7BBC0D06">
        <w:rPr>
          <w:lang w:val="sr-Latn-CS"/>
        </w:rPr>
        <w:t>Create</w:t>
      </w:r>
      <w:proofErr w:type="spellEnd"/>
      <w:r w:rsidRPr="5F9F8C37" w:rsidR="7BBC0D06">
        <w:rPr>
          <w:lang w:val="sr-Latn-CS"/>
        </w:rPr>
        <w:t xml:space="preserve">” </w:t>
      </w:r>
      <w:r w:rsidRPr="5F9F8C37" w:rsidR="7BBC0D06">
        <w:rPr>
          <w:lang w:val="sr-Latn-CS"/>
        </w:rPr>
        <w:t>otvara dijalog u kojem su prikazana prazna polja koja treba popuniti.</w:t>
      </w:r>
    </w:p>
    <w:p w:rsidR="5F9F8C37" w:rsidP="53E7CB22" w:rsidRDefault="5F9F8C37" w14:paraId="3BC6543E" w14:textId="2C6B61BF">
      <w:pPr>
        <w:pStyle w:val="BodyText"/>
        <w:numPr>
          <w:ilvl w:val="0"/>
          <w:numId w:val="6"/>
        </w:numPr>
        <w:ind/>
        <w:rPr>
          <w:noProof w:val="0"/>
          <w:lang w:val="sr-Latn-CS"/>
        </w:rPr>
      </w:pPr>
      <w:r w:rsidRPr="53E7CB22" w:rsidR="7C7AF6BC">
        <w:rPr>
          <w:noProof w:val="0"/>
          <w:lang w:val="sr-Latn-CS"/>
        </w:rPr>
        <w:t>Korisnik popunjava polja</w:t>
      </w:r>
      <w:r w:rsidRPr="53E7CB22" w:rsidR="7A898E16">
        <w:rPr>
          <w:noProof w:val="0"/>
          <w:lang w:val="sr-Latn-CS"/>
        </w:rPr>
        <w:t>.</w:t>
      </w:r>
    </w:p>
    <w:p xmlns:wp14="http://schemas.microsoft.com/office/word/2010/wordml" w:rsidRPr="007E0B43" w:rsidR="007E0B43" w:rsidP="002C12A7" w:rsidRDefault="007E0B43" w14:paraId="02C5EBE6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xmlns:wp14="http://schemas.microsoft.com/office/word/2010/wordml" w:rsidR="007E0B43" w:rsidP="007E0B43" w:rsidRDefault="0025395B" w14:paraId="2D620B3C" wp14:textId="58024EF5">
      <w:pPr>
        <w:pStyle w:val="BodyText"/>
        <w:rPr>
          <w:lang w:val="sr-Latn-CS"/>
        </w:rPr>
      </w:pPr>
      <w:r w:rsidRPr="53E7CB22" w:rsidR="662149EE">
        <w:rPr>
          <w:lang w:val="sr-Latn-CS"/>
        </w:rPr>
        <w:t>Ako korisnik ne popuni sva polja, javlja se izuzetak “</w:t>
      </w:r>
      <w:proofErr w:type="spellStart"/>
      <w:r w:rsidRPr="53E7CB22" w:rsidR="6B308D90">
        <w:rPr>
          <w:lang w:val="sr-Latn-CS"/>
        </w:rPr>
        <w:t>All</w:t>
      </w:r>
      <w:proofErr w:type="spellEnd"/>
      <w:r w:rsidRPr="53E7CB22" w:rsidR="6B308D90">
        <w:rPr>
          <w:lang w:val="sr-Latn-CS"/>
        </w:rPr>
        <w:t xml:space="preserve"> </w:t>
      </w:r>
      <w:proofErr w:type="spellStart"/>
      <w:r w:rsidRPr="53E7CB22" w:rsidR="6B308D90">
        <w:rPr>
          <w:lang w:val="sr-Latn-CS"/>
        </w:rPr>
        <w:t>fields</w:t>
      </w:r>
      <w:proofErr w:type="spellEnd"/>
      <w:r w:rsidRPr="53E7CB22" w:rsidR="6B308D90">
        <w:rPr>
          <w:lang w:val="sr-Latn-CS"/>
        </w:rPr>
        <w:t xml:space="preserve"> are required</w:t>
      </w:r>
      <w:r w:rsidRPr="53E7CB22" w:rsidR="662149EE">
        <w:rPr>
          <w:lang w:val="sr-Latn-CS"/>
        </w:rPr>
        <w:t>”.</w:t>
      </w:r>
    </w:p>
    <w:p xmlns:wp14="http://schemas.microsoft.com/office/word/2010/wordml" w:rsidRPr="007E0B43" w:rsidR="007E0B43" w:rsidP="002C12A7" w:rsidRDefault="007E0B43" w14:paraId="5C188C65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xmlns:wp14="http://schemas.microsoft.com/office/word/2010/wordml" w:rsidR="007E0B43" w:rsidP="007E0B43" w:rsidRDefault="0025395B" w14:paraId="2FC88AE2" wp14:textId="45C57ACD">
      <w:pPr>
        <w:pStyle w:val="BodyText"/>
        <w:rPr>
          <w:lang w:val="sr-Latn-CS"/>
        </w:rPr>
      </w:pPr>
      <w:r w:rsidRPr="5F9F8C37" w:rsidR="597E7AE0">
        <w:rPr>
          <w:lang w:val="sr-Latn-CS"/>
        </w:rPr>
        <w:t xml:space="preserve">Uspešno kreiran </w:t>
      </w:r>
      <w:r w:rsidRPr="5F9F8C37" w:rsidR="5B12F636">
        <w:rPr>
          <w:lang w:val="sr-Latn-CS"/>
        </w:rPr>
        <w:t>oglas od strane firme</w:t>
      </w:r>
      <w:r w:rsidRPr="5F9F8C37" w:rsidR="757394AF">
        <w:rPr>
          <w:lang w:val="sr-Latn-CS"/>
        </w:rPr>
        <w:t xml:space="preserve"> koji se prikazuje na početnoj stranici.</w:t>
      </w:r>
    </w:p>
    <w:p xmlns:wp14="http://schemas.microsoft.com/office/word/2010/wordml" w:rsidRPr="007E0B43" w:rsidR="007E0B43" w:rsidP="002C12A7" w:rsidRDefault="007E0B43" w14:paraId="789EF51E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xmlns:wp14="http://schemas.microsoft.com/office/word/2010/wordml" w:rsidR="007E0B43" w:rsidP="007E0B43" w:rsidRDefault="007E0B43" w14:paraId="4FEAD401" wp14:textId="77777777">
      <w:pPr>
        <w:pStyle w:val="BodyText"/>
        <w:rPr>
          <w:lang w:val="sr-Latn-CS"/>
        </w:rPr>
      </w:pPr>
      <w:r w:rsidRPr="004831AE">
        <w:rPr>
          <w:highlight w:val="yellow"/>
          <w:lang w:val="sr-Latn-CS"/>
        </w:rPr>
        <w:t>...</w:t>
      </w:r>
    </w:p>
    <w:p xmlns:wp14="http://schemas.microsoft.com/office/word/2010/wordml" w:rsidRPr="003372D3" w:rsidR="00786068" w:rsidP="00786068" w:rsidRDefault="00786068" w14:paraId="0C79FEFE" wp14:textId="275791A0">
      <w:pPr>
        <w:pStyle w:val="Heading2"/>
        <w:rPr>
          <w:lang w:val="sr-Latn-CS"/>
        </w:rPr>
      </w:pPr>
      <w:bookmarkStart w:name="_Toc640000909" w:id="679877892"/>
      <w:r w:rsidRPr="53E7CB22" w:rsidR="22AC7547">
        <w:rPr>
          <w:lang w:val="sr-Latn-CS"/>
        </w:rPr>
        <w:t>Postavljanje oglasa</w:t>
      </w:r>
      <w:bookmarkEnd w:id="679877892"/>
    </w:p>
    <w:p xmlns:wp14="http://schemas.microsoft.com/office/word/2010/wordml" w:rsidRPr="007E0B43" w:rsidR="007E0B43" w:rsidP="002C12A7" w:rsidRDefault="007E0B43" w14:paraId="5B5730E9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xmlns:wp14="http://schemas.microsoft.com/office/word/2010/wordml" w:rsidR="007E0B43" w:rsidP="00E55045" w:rsidRDefault="00373231" w14:paraId="45308585" wp14:textId="6C3D7989">
      <w:pPr>
        <w:pStyle w:val="BodyText"/>
        <w:rPr>
          <w:lang w:val="sr-Latn-CS"/>
        </w:rPr>
      </w:pPr>
      <w:r w:rsidRPr="5F9F8C37" w:rsidR="28922347">
        <w:rPr>
          <w:lang w:val="sr-Latn-CS"/>
        </w:rPr>
        <w:t>P</w:t>
      </w:r>
      <w:r w:rsidRPr="5F9F8C37" w:rsidR="6647C5C0">
        <w:rPr>
          <w:lang w:val="sr-Latn-CS"/>
        </w:rPr>
        <w:t>ostavljanje oglasa na po</w:t>
      </w:r>
      <w:r w:rsidRPr="5F9F8C37" w:rsidR="787ECD7B">
        <w:rPr>
          <w:lang w:val="sr-Latn-CS"/>
        </w:rPr>
        <w:t>četnu stranicu</w:t>
      </w:r>
      <w:r w:rsidRPr="5F9F8C37" w:rsidR="7AF4341F">
        <w:rPr>
          <w:lang w:val="sr-Latn-CS"/>
        </w:rPr>
        <w:t xml:space="preserve"> nakon uspešnog kreiranja.</w:t>
      </w:r>
    </w:p>
    <w:p xmlns:wp14="http://schemas.microsoft.com/office/word/2010/wordml" w:rsidRPr="007E0B43" w:rsidR="007E0B43" w:rsidP="002C12A7" w:rsidRDefault="007E0B43" w14:paraId="37D61660" wp14:textId="77777777">
      <w:pPr>
        <w:pStyle w:val="BodyText"/>
        <w:keepNext w:val="1"/>
        <w:rPr>
          <w:b w:val="1"/>
          <w:bCs w:val="1"/>
          <w:lang w:val="sr-Latn-CS"/>
        </w:rPr>
      </w:pPr>
      <w:r w:rsidRPr="28B9FD3E" w:rsidR="007E0B43">
        <w:rPr>
          <w:b w:val="1"/>
          <w:bCs w:val="1"/>
          <w:lang w:val="sr-Latn-CS"/>
        </w:rPr>
        <w:t>Akteri:</w:t>
      </w:r>
    </w:p>
    <w:p w:rsidR="4B607314" w:rsidP="28B9FD3E" w:rsidRDefault="4B607314" w14:paraId="5EACED62" w14:textId="749CBA90">
      <w:pPr>
        <w:pStyle w:val="BodyText"/>
        <w:keepNext w:val="1"/>
        <w:rPr>
          <w:b w:val="0"/>
          <w:bCs w:val="0"/>
          <w:lang w:val="sr-Latn-CS"/>
        </w:rPr>
      </w:pPr>
      <w:r w:rsidRPr="28B9FD3E" w:rsidR="4B607314">
        <w:rPr>
          <w:b w:val="0"/>
          <w:bCs w:val="0"/>
          <w:lang w:val="sr-Latn-CS"/>
        </w:rPr>
        <w:t>Firma</w:t>
      </w:r>
    </w:p>
    <w:p xmlns:wp14="http://schemas.microsoft.com/office/word/2010/wordml" w:rsidRPr="007E0B43" w:rsidR="007E0B43" w:rsidP="002C12A7" w:rsidRDefault="007E0B43" w14:paraId="657F09BA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7E0B43" w:rsidP="007E0B43" w:rsidRDefault="00373231" w14:paraId="16BCEFA6" wp14:textId="65B2BE1A">
      <w:pPr>
        <w:pStyle w:val="BodyText"/>
        <w:rPr>
          <w:lang w:val="sr-Latn-CS"/>
        </w:rPr>
      </w:pPr>
      <w:r w:rsidRPr="28B9FD3E" w:rsidR="3D3B360F">
        <w:rPr>
          <w:lang w:val="sr-Latn-CS"/>
        </w:rPr>
        <w:t>Ispunjena polja sa osnovnim podacima oglasa.</w:t>
      </w:r>
    </w:p>
    <w:p xmlns:wp14="http://schemas.microsoft.com/office/word/2010/wordml" w:rsidRPr="007E0B43" w:rsidR="007E0B43" w:rsidP="002C12A7" w:rsidRDefault="007E0B43" w14:paraId="34302593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xmlns:wp14="http://schemas.microsoft.com/office/word/2010/wordml" w:rsidR="00373231" w:rsidP="00373231" w:rsidRDefault="00373231" w14:paraId="291C6BEB" wp14:textId="6BB96F84">
      <w:pPr>
        <w:pStyle w:val="BodyText"/>
        <w:numPr>
          <w:ilvl w:val="0"/>
          <w:numId w:val="7"/>
        </w:numPr>
        <w:rPr>
          <w:lang w:val="sr-Latn-CS"/>
        </w:rPr>
      </w:pPr>
      <w:r w:rsidRPr="53E7CB22" w:rsidR="79DF762D">
        <w:rPr>
          <w:lang w:val="sr-Latn-CS"/>
        </w:rPr>
        <w:t xml:space="preserve">Korisnik </w:t>
      </w:r>
      <w:r w:rsidRPr="53E7CB22" w:rsidR="2A1446BE">
        <w:rPr>
          <w:lang w:val="sr-Latn-CS"/>
        </w:rPr>
        <w:t>klikom na dugme “</w:t>
      </w:r>
      <w:r w:rsidRPr="53E7CB22" w:rsidR="1CE0FF7B">
        <w:rPr>
          <w:lang w:val="sr-Latn-CS"/>
        </w:rPr>
        <w:t>Post</w:t>
      </w:r>
      <w:r w:rsidRPr="53E7CB22" w:rsidR="2A1446BE">
        <w:rPr>
          <w:lang w:val="sr-Latn-CS"/>
        </w:rPr>
        <w:t xml:space="preserve">”, postavlja oglas na početnu stranicu. </w:t>
      </w:r>
    </w:p>
    <w:p w:rsidR="6EF3890E" w:rsidP="53E7CB22" w:rsidRDefault="6EF3890E" w14:paraId="6BAC1201" w14:textId="6700BBF8">
      <w:pPr>
        <w:pStyle w:val="BodyText"/>
        <w:numPr>
          <w:ilvl w:val="0"/>
          <w:numId w:val="7"/>
        </w:numPr>
        <w:rPr>
          <w:lang w:val="sr-Latn-CS"/>
        </w:rPr>
      </w:pPr>
      <w:r w:rsidRPr="53E7CB22" w:rsidR="6EF3890E">
        <w:rPr>
          <w:lang w:val="sr-Latn-CS"/>
        </w:rPr>
        <w:t>Korisnik klikom na dugme “</w:t>
      </w:r>
      <w:r w:rsidRPr="53E7CB22" w:rsidR="6EF3890E">
        <w:rPr>
          <w:lang w:val="sr-Latn-CS"/>
        </w:rPr>
        <w:t>Cancel</w:t>
      </w:r>
      <w:r w:rsidRPr="53E7CB22" w:rsidR="6EF3890E">
        <w:rPr>
          <w:lang w:val="sr-Latn-CS"/>
        </w:rPr>
        <w:t>” odustaje od postavljanja oglasa.</w:t>
      </w:r>
    </w:p>
    <w:p xmlns:wp14="http://schemas.microsoft.com/office/word/2010/wordml" w:rsidRPr="007E0B43" w:rsidR="007E0B43" w:rsidP="002C12A7" w:rsidRDefault="007E0B43" w14:paraId="45ED464E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xmlns:wp14="http://schemas.microsoft.com/office/word/2010/wordml" w:rsidR="007E0B43" w:rsidP="007E0B43" w:rsidRDefault="00ED1FFE" w14:paraId="23D1E624" wp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xmlns:wp14="http://schemas.microsoft.com/office/word/2010/wordml" w:rsidRPr="007E0B43" w:rsidR="007E0B43" w:rsidP="002C12A7" w:rsidRDefault="007E0B43" w14:paraId="76D322CF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xmlns:wp14="http://schemas.microsoft.com/office/word/2010/wordml" w:rsidR="007E0B43" w:rsidP="00B40836" w:rsidRDefault="00ED1FFE" w14:paraId="3FC4EBBD" wp14:textId="04027B8F">
      <w:pPr>
        <w:pStyle w:val="BodyText"/>
        <w:rPr>
          <w:lang w:val="sr-Latn-CS"/>
        </w:rPr>
      </w:pPr>
      <w:r w:rsidRPr="5F9F8C37" w:rsidR="30077C41">
        <w:rPr>
          <w:lang w:val="sr-Latn-CS"/>
        </w:rPr>
        <w:t xml:space="preserve">Uspešno </w:t>
      </w:r>
      <w:r w:rsidRPr="5F9F8C37" w:rsidR="3ADA3C1A">
        <w:rPr>
          <w:lang w:val="sr-Latn-CS"/>
        </w:rPr>
        <w:t>postavljen oglas na po</w:t>
      </w:r>
      <w:r w:rsidRPr="5F9F8C37" w:rsidR="2A2A0204">
        <w:rPr>
          <w:lang w:val="sr-Latn-CS"/>
        </w:rPr>
        <w:t>četnu stranicu.</w:t>
      </w:r>
    </w:p>
    <w:p xmlns:wp14="http://schemas.microsoft.com/office/word/2010/wordml" w:rsidRPr="007E0B43" w:rsidR="007E0B43" w:rsidP="002C12A7" w:rsidRDefault="007E0B43" w14:paraId="5DFF9D95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xmlns:wp14="http://schemas.microsoft.com/office/word/2010/wordml" w:rsidR="007E0B43" w:rsidP="007E0B43" w:rsidRDefault="007E0B43" w14:paraId="29A437B7" wp14:textId="77777777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xmlns:wp14="http://schemas.microsoft.com/office/word/2010/wordml" w:rsidRPr="003372D3" w:rsidR="00786068" w:rsidP="00786068" w:rsidRDefault="00786068" w14:paraId="5BCA9EAC" wp14:textId="39FD369B">
      <w:pPr>
        <w:pStyle w:val="Heading2"/>
        <w:rPr>
          <w:lang w:val="sr-Latn-CS"/>
        </w:rPr>
      </w:pPr>
      <w:bookmarkStart w:name="_Toc227072519" w:id="1393424108"/>
      <w:r w:rsidRPr="53E7CB22" w:rsidR="0DFBA92C">
        <w:rPr>
          <w:lang w:val="sr-Latn-CS"/>
        </w:rPr>
        <w:t>Brisanje oglasa</w:t>
      </w:r>
      <w:bookmarkEnd w:id="1393424108"/>
    </w:p>
    <w:p xmlns:wp14="http://schemas.microsoft.com/office/word/2010/wordml" w:rsidRPr="007E0B43" w:rsidR="007E0B43" w:rsidP="002C12A7" w:rsidRDefault="007E0B43" w14:paraId="109DFDA7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xmlns:wp14="http://schemas.microsoft.com/office/word/2010/wordml" w:rsidR="007E0B43" w:rsidP="007E0B43" w:rsidRDefault="00E55045" w14:paraId="2CF241F7" wp14:textId="46C47AD3">
      <w:pPr>
        <w:pStyle w:val="BodyText"/>
        <w:rPr>
          <w:lang w:val="sr-Latn-CS"/>
        </w:rPr>
      </w:pPr>
      <w:r w:rsidRPr="5F9F8C37" w:rsidR="414CB202">
        <w:rPr>
          <w:lang w:val="sr-Latn-CS"/>
        </w:rPr>
        <w:t xml:space="preserve">Brisanje </w:t>
      </w:r>
      <w:r w:rsidRPr="5F9F8C37" w:rsidR="1E9022BF">
        <w:rPr>
          <w:lang w:val="sr-Latn-CS"/>
        </w:rPr>
        <w:t>postavljenog oglasa</w:t>
      </w:r>
      <w:r w:rsidRPr="5F9F8C37" w:rsidR="23153906">
        <w:rPr>
          <w:lang w:val="sr-Latn-CS"/>
        </w:rPr>
        <w:t xml:space="preserve"> sa početne stranice.</w:t>
      </w:r>
    </w:p>
    <w:p xmlns:wp14="http://schemas.microsoft.com/office/word/2010/wordml" w:rsidRPr="007E0B43" w:rsidR="007E0B43" w:rsidP="002C12A7" w:rsidRDefault="007E0B43" w14:paraId="344A8A0B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xmlns:wp14="http://schemas.microsoft.com/office/word/2010/wordml" w:rsidR="007E0B43" w:rsidP="007E0B43" w:rsidRDefault="007E0B43" w14:paraId="742A11B1" wp14:textId="0C7294E7">
      <w:pPr>
        <w:pStyle w:val="BodyText"/>
        <w:rPr>
          <w:lang w:val="sr-Latn-CS"/>
        </w:rPr>
      </w:pPr>
      <w:r w:rsidRPr="28B9FD3E" w:rsidR="007E0B43">
        <w:rPr>
          <w:lang w:val="sr-Latn-CS"/>
        </w:rPr>
        <w:t>Adm</w:t>
      </w:r>
      <w:r w:rsidRPr="28B9FD3E" w:rsidR="1924827C">
        <w:rPr>
          <w:lang w:val="sr-Latn-CS"/>
        </w:rPr>
        <w:t>inistrator, Firma</w:t>
      </w:r>
    </w:p>
    <w:p xmlns:wp14="http://schemas.microsoft.com/office/word/2010/wordml" w:rsidRPr="007E0B43" w:rsidR="007E0B43" w:rsidP="002C12A7" w:rsidRDefault="007E0B43" w14:paraId="7CC3DFEA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7E0B43" w:rsidP="007E0B43" w:rsidRDefault="00B40836" w14:paraId="5E90E221" wp14:textId="103B918D">
      <w:pPr>
        <w:pStyle w:val="BodyText"/>
        <w:rPr>
          <w:lang w:val="sr-Latn-CS"/>
        </w:rPr>
      </w:pPr>
      <w:r w:rsidRPr="5F9F8C37" w:rsidR="16FFD18B">
        <w:rPr>
          <w:lang w:val="sr-Latn-CS"/>
        </w:rPr>
        <w:t xml:space="preserve">Korisnik mora biti </w:t>
      </w:r>
      <w:r w:rsidRPr="5F9F8C37" w:rsidR="74088CD6">
        <w:rPr>
          <w:lang w:val="sr-Latn-CS"/>
        </w:rPr>
        <w:t>ulogovan</w:t>
      </w:r>
      <w:r w:rsidRPr="5F9F8C37" w:rsidR="16FFD18B">
        <w:rPr>
          <w:lang w:val="sr-Latn-CS"/>
        </w:rPr>
        <w:t xml:space="preserve"> na portal, a oglas mora biti postavljen. </w:t>
      </w:r>
    </w:p>
    <w:p xmlns:wp14="http://schemas.microsoft.com/office/word/2010/wordml" w:rsidRPr="007E0B43" w:rsidR="007E0B43" w:rsidP="002C12A7" w:rsidRDefault="007E0B43" w14:paraId="142DD655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xmlns:wp14="http://schemas.microsoft.com/office/word/2010/wordml" w:rsidR="007E0B43" w:rsidP="00F93061" w:rsidRDefault="00F93061" w14:paraId="291D14D7" wp14:textId="1F211E47">
      <w:pPr>
        <w:pStyle w:val="BodyText"/>
        <w:numPr>
          <w:ilvl w:val="0"/>
          <w:numId w:val="8"/>
        </w:numPr>
        <w:rPr>
          <w:lang w:val="sr-Latn-CS"/>
        </w:rPr>
      </w:pPr>
      <w:r w:rsidRPr="5F9F8C37" w:rsidR="5BFDDDB9">
        <w:rPr>
          <w:lang w:val="sr-Latn-CS"/>
        </w:rPr>
        <w:t xml:space="preserve">Korisnik </w:t>
      </w:r>
      <w:r w:rsidRPr="5F9F8C37" w:rsidR="28892201">
        <w:rPr>
          <w:lang w:val="sr-Latn-CS"/>
        </w:rPr>
        <w:t xml:space="preserve">klikom na </w:t>
      </w:r>
      <w:r w:rsidRPr="5F9F8C37" w:rsidR="61BB6974">
        <w:rPr>
          <w:lang w:val="sr-Latn-CS"/>
        </w:rPr>
        <w:t>dugme</w:t>
      </w:r>
      <w:r w:rsidRPr="5F9F8C37" w:rsidR="0591358D">
        <w:rPr>
          <w:lang w:val="sr-Latn-CS"/>
        </w:rPr>
        <w:t xml:space="preserve"> “</w:t>
      </w:r>
      <w:proofErr w:type="spellStart"/>
      <w:r w:rsidRPr="5F9F8C37" w:rsidR="0591358D">
        <w:rPr>
          <w:lang w:val="sr-Latn-CS"/>
        </w:rPr>
        <w:t>Delete</w:t>
      </w:r>
      <w:proofErr w:type="spellEnd"/>
      <w:r w:rsidRPr="5F9F8C37" w:rsidR="0591358D">
        <w:rPr>
          <w:lang w:val="sr-Latn-CS"/>
        </w:rPr>
        <w:t>”</w:t>
      </w:r>
      <w:r w:rsidRPr="5F9F8C37" w:rsidR="61BB6974">
        <w:rPr>
          <w:lang w:val="sr-Latn-CS"/>
        </w:rPr>
        <w:t xml:space="preserve"> </w:t>
      </w:r>
      <w:r w:rsidRPr="5F9F8C37" w:rsidR="13323A32">
        <w:rPr>
          <w:lang w:val="sr-Latn-CS"/>
        </w:rPr>
        <w:t>otvara dijalog kojim se potvrđuje brisanje oglasa firmi</w:t>
      </w:r>
      <w:r w:rsidRPr="5F9F8C37" w:rsidR="1BA338FE">
        <w:rPr>
          <w:lang w:val="sr-Latn-CS"/>
        </w:rPr>
        <w:t>.</w:t>
      </w:r>
    </w:p>
    <w:p w:rsidR="70B157F6" w:rsidP="28B9FD3E" w:rsidRDefault="70B157F6" w14:paraId="5FA0A611" w14:textId="590DAF90">
      <w:pPr>
        <w:pStyle w:val="BodyText"/>
        <w:numPr>
          <w:ilvl w:val="0"/>
          <w:numId w:val="8"/>
        </w:numPr>
        <w:rPr>
          <w:lang w:val="sr-Latn-CS"/>
        </w:rPr>
      </w:pPr>
      <w:r w:rsidRPr="5F9F8C37" w:rsidR="1B61358D">
        <w:rPr>
          <w:lang w:val="sr-Latn-CS"/>
        </w:rPr>
        <w:t>Korisnik klikom na dugme “</w:t>
      </w:r>
      <w:proofErr w:type="spellStart"/>
      <w:r w:rsidRPr="5F9F8C37" w:rsidR="1B61358D">
        <w:rPr>
          <w:lang w:val="sr-Latn-CS"/>
        </w:rPr>
        <w:t>Yes</w:t>
      </w:r>
      <w:proofErr w:type="spellEnd"/>
      <w:r w:rsidRPr="5F9F8C37" w:rsidR="1B61358D">
        <w:rPr>
          <w:lang w:val="sr-Latn-CS"/>
        </w:rPr>
        <w:t xml:space="preserve">” briše </w:t>
      </w:r>
      <w:r w:rsidRPr="5F9F8C37" w:rsidR="65A5E615">
        <w:rPr>
          <w:lang w:val="sr-Latn-CS"/>
        </w:rPr>
        <w:t>oglas</w:t>
      </w:r>
      <w:r w:rsidRPr="5F9F8C37" w:rsidR="1B61358D">
        <w:rPr>
          <w:lang w:val="sr-Latn-CS"/>
        </w:rPr>
        <w:t>, a klikom na dugme “</w:t>
      </w:r>
      <w:proofErr w:type="spellStart"/>
      <w:r w:rsidRPr="5F9F8C37" w:rsidR="1B61358D">
        <w:rPr>
          <w:lang w:val="sr-Latn-CS"/>
        </w:rPr>
        <w:t>Ca</w:t>
      </w:r>
      <w:r w:rsidRPr="5F9F8C37" w:rsidR="77B9D120">
        <w:rPr>
          <w:lang w:val="sr-Latn-CS"/>
        </w:rPr>
        <w:t>ncel</w:t>
      </w:r>
      <w:proofErr w:type="spellEnd"/>
      <w:r w:rsidRPr="5F9F8C37" w:rsidR="1B61358D">
        <w:rPr>
          <w:lang w:val="sr-Latn-CS"/>
        </w:rPr>
        <w:t>”</w:t>
      </w:r>
      <w:r w:rsidRPr="5F9F8C37" w:rsidR="4B238CBC">
        <w:rPr>
          <w:lang w:val="sr-Latn-CS"/>
        </w:rPr>
        <w:t xml:space="preserve"> odustaje od brisanja oglasa.</w:t>
      </w:r>
    </w:p>
    <w:p xmlns:wp14="http://schemas.microsoft.com/office/word/2010/wordml" w:rsidRPr="007E0B43" w:rsidR="007E0B43" w:rsidP="002C12A7" w:rsidRDefault="007E0B43" w14:paraId="4DB115E9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xmlns:wp14="http://schemas.microsoft.com/office/word/2010/wordml" w:rsidR="007E0B43" w:rsidP="007E0B43" w:rsidRDefault="00B40836" w14:paraId="763A1ED7" wp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xmlns:wp14="http://schemas.microsoft.com/office/word/2010/wordml" w:rsidRPr="007E0B43" w:rsidR="007E0B43" w:rsidP="002C12A7" w:rsidRDefault="007E0B43" w14:paraId="55551DD0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xmlns:wp14="http://schemas.microsoft.com/office/word/2010/wordml" w:rsidR="007E0B43" w:rsidP="00B40836" w:rsidRDefault="00B40836" w14:paraId="3868FCBB" wp14:textId="481D0B61">
      <w:pPr>
        <w:pStyle w:val="BodyText"/>
        <w:rPr>
          <w:lang w:val="sr-Latn-CS"/>
        </w:rPr>
      </w:pPr>
      <w:r w:rsidRPr="28B9FD3E" w:rsidR="79EA0B9F">
        <w:rPr>
          <w:lang w:val="sr-Latn-CS"/>
        </w:rPr>
        <w:t>Uspešno obrisan oglas sa početne stranice.</w:t>
      </w:r>
    </w:p>
    <w:p xmlns:wp14="http://schemas.microsoft.com/office/word/2010/wordml" w:rsidRPr="007E0B43" w:rsidR="007E0B43" w:rsidP="002C12A7" w:rsidRDefault="007E0B43" w14:paraId="6ECAA54A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xmlns:wp14="http://schemas.microsoft.com/office/word/2010/wordml" w:rsidR="007E0B43" w:rsidP="007E0B43" w:rsidRDefault="007E0B43" w14:paraId="027FE1F1" wp14:textId="77777777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xmlns:wp14="http://schemas.microsoft.com/office/word/2010/wordml" w:rsidRPr="003372D3" w:rsidR="00786068" w:rsidP="00786068" w:rsidRDefault="00786068" w14:paraId="121CE0DD" wp14:textId="5DDC52EA">
      <w:pPr>
        <w:pStyle w:val="Heading2"/>
        <w:rPr>
          <w:lang w:val="sr-Latn-CS"/>
        </w:rPr>
      </w:pPr>
      <w:bookmarkStart w:name="_Toc870281947" w:id="21445828"/>
      <w:r w:rsidRPr="53E7CB22" w:rsidR="3F14F514">
        <w:rPr>
          <w:lang w:val="sr-Latn-CS"/>
        </w:rPr>
        <w:t>Izmena oglasa</w:t>
      </w:r>
      <w:bookmarkEnd w:id="21445828"/>
    </w:p>
    <w:p xmlns:wp14="http://schemas.microsoft.com/office/word/2010/wordml" w:rsidRPr="007E0B43" w:rsidR="00DD4C2E" w:rsidP="002C12A7" w:rsidRDefault="00DD4C2E" w14:paraId="1D3DE95E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xmlns:wp14="http://schemas.microsoft.com/office/word/2010/wordml" w:rsidR="00DD4C2E" w:rsidP="00DD4C2E" w:rsidRDefault="00DD4C2E" w14:paraId="3E51E41F" wp14:textId="3B3B2A43">
      <w:pPr>
        <w:pStyle w:val="BodyText"/>
        <w:rPr>
          <w:lang w:val="sr-Latn-CS"/>
        </w:rPr>
      </w:pPr>
      <w:r w:rsidRPr="5F9F8C37" w:rsidR="48262B77">
        <w:rPr>
          <w:lang w:val="sr-Latn-CS"/>
        </w:rPr>
        <w:t xml:space="preserve">Izmena </w:t>
      </w:r>
      <w:r w:rsidRPr="5F9F8C37" w:rsidR="07CB8998">
        <w:rPr>
          <w:lang w:val="sr-Latn-CS"/>
        </w:rPr>
        <w:t>postavljenog oglasa</w:t>
      </w:r>
      <w:r w:rsidRPr="5F9F8C37" w:rsidR="67D551F1">
        <w:rPr>
          <w:lang w:val="sr-Latn-CS"/>
        </w:rPr>
        <w:t xml:space="preserve"> </w:t>
      </w:r>
      <w:r w:rsidRPr="5F9F8C37" w:rsidR="7D0393E6">
        <w:rPr>
          <w:lang w:val="sr-Latn-CS"/>
        </w:rPr>
        <w:t xml:space="preserve">sa početne stranice </w:t>
      </w:r>
      <w:r w:rsidRPr="5F9F8C37" w:rsidR="67D551F1">
        <w:rPr>
          <w:lang w:val="sr-Latn-CS"/>
        </w:rPr>
        <w:t>prema potrebama korisnika.</w:t>
      </w:r>
    </w:p>
    <w:p xmlns:wp14="http://schemas.microsoft.com/office/word/2010/wordml" w:rsidRPr="007E0B43" w:rsidR="00DD4C2E" w:rsidP="002C12A7" w:rsidRDefault="00DD4C2E" w14:paraId="173695B4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xmlns:wp14="http://schemas.microsoft.com/office/word/2010/wordml" w:rsidR="00DD4C2E" w:rsidP="00DD4C2E" w:rsidRDefault="00DD4C2E" w14:paraId="6619EB39" wp14:textId="5B1EFE4E">
      <w:pPr>
        <w:pStyle w:val="BodyText"/>
        <w:rPr>
          <w:lang w:val="sr-Latn-CS"/>
        </w:rPr>
      </w:pPr>
      <w:r w:rsidRPr="28B9FD3E" w:rsidR="6B094EEA">
        <w:rPr>
          <w:lang w:val="sr-Latn-CS"/>
        </w:rPr>
        <w:t>Firma</w:t>
      </w:r>
    </w:p>
    <w:p xmlns:wp14="http://schemas.microsoft.com/office/word/2010/wordml" w:rsidRPr="007E0B43" w:rsidR="00DD4C2E" w:rsidP="002C12A7" w:rsidRDefault="00DD4C2E" w14:paraId="43E45658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DD4C2E" w:rsidP="5F9F8C37" w:rsidRDefault="00DD4C2E" w14:paraId="6FB0F285" wp14:textId="36F993A0">
      <w:pPr>
        <w:pStyle w:val="BodyText"/>
        <w:ind w:left="0" w:firstLine="720"/>
        <w:rPr>
          <w:lang w:val="sr-Latn-CS"/>
        </w:rPr>
      </w:pPr>
      <w:r w:rsidRPr="5F9F8C37" w:rsidR="78DF5983">
        <w:rPr>
          <w:lang w:val="sr-Latn-CS"/>
        </w:rPr>
        <w:t>Korisnik mora biti ulogovan na portal a o</w:t>
      </w:r>
      <w:r w:rsidRPr="5F9F8C37" w:rsidR="3AFCA129">
        <w:rPr>
          <w:lang w:val="sr-Latn-CS"/>
        </w:rPr>
        <w:t>glas mora biti postavljen.</w:t>
      </w:r>
    </w:p>
    <w:p xmlns:wp14="http://schemas.microsoft.com/office/word/2010/wordml" w:rsidRPr="007E0B43" w:rsidR="00DD4C2E" w:rsidP="002C12A7" w:rsidRDefault="00DD4C2E" w14:paraId="60702F97" wp14:textId="77777777">
      <w:pPr>
        <w:pStyle w:val="BodyText"/>
        <w:keepNext/>
        <w:rPr>
          <w:b/>
          <w:bCs/>
          <w:lang w:val="sr-Latn-CS"/>
        </w:rPr>
      </w:pPr>
      <w:r w:rsidRPr="5F9F8C37" w:rsidR="73238084">
        <w:rPr>
          <w:b w:val="1"/>
          <w:bCs w:val="1"/>
          <w:lang w:val="sr-Latn-CS"/>
        </w:rPr>
        <w:t>Osnovni tok:</w:t>
      </w:r>
    </w:p>
    <w:p w:rsidR="612C8B5C" w:rsidP="5F9F8C37" w:rsidRDefault="612C8B5C" w14:paraId="1B5204BF" w14:textId="5DAF8DA0">
      <w:pPr>
        <w:pStyle w:val="BodyText"/>
        <w:numPr>
          <w:ilvl w:val="0"/>
          <w:numId w:val="19"/>
        </w:numPr>
        <w:rPr>
          <w:noProof w:val="0"/>
          <w:lang w:val="sr-Latn-CS"/>
        </w:rPr>
      </w:pPr>
      <w:r w:rsidRPr="5F9F8C37" w:rsidR="612C8B5C">
        <w:rPr>
          <w:noProof w:val="0"/>
          <w:lang w:val="sr-Latn-CS"/>
        </w:rPr>
        <w:t xml:space="preserve">Korisnik klikom na dugme "Edit" otvara dijalog u kojem su prikazani trenutni podaci </w:t>
      </w:r>
      <w:r w:rsidRPr="5F9F8C37" w:rsidR="1A0A4C3D">
        <w:rPr>
          <w:noProof w:val="0"/>
          <w:lang w:val="sr-Latn-CS"/>
        </w:rPr>
        <w:t xml:space="preserve">o </w:t>
      </w:r>
      <w:r w:rsidRPr="5F9F8C37" w:rsidR="612C8B5C">
        <w:rPr>
          <w:noProof w:val="0"/>
          <w:lang w:val="sr-Latn-CS"/>
        </w:rPr>
        <w:t>ogl</w:t>
      </w:r>
      <w:r w:rsidRPr="5F9F8C37" w:rsidR="784C6E00">
        <w:rPr>
          <w:noProof w:val="0"/>
          <w:lang w:val="sr-Latn-CS"/>
        </w:rPr>
        <w:t>asu</w:t>
      </w:r>
      <w:r w:rsidRPr="5F9F8C37" w:rsidR="612C8B5C">
        <w:rPr>
          <w:noProof w:val="0"/>
          <w:lang w:val="sr-Latn-CS"/>
        </w:rPr>
        <w:t>.</w:t>
      </w:r>
    </w:p>
    <w:p w:rsidR="612C8B5C" w:rsidP="5F9F8C37" w:rsidRDefault="612C8B5C" w14:paraId="707CA806" w14:textId="522BC0CE">
      <w:pPr>
        <w:pStyle w:val="ListParagraph"/>
        <w:numPr>
          <w:ilvl w:val="0"/>
          <w:numId w:val="19"/>
        </w:numPr>
        <w:jc w:val="both"/>
        <w:rPr>
          <w:noProof w:val="0"/>
          <w:lang w:val="en-US"/>
        </w:rPr>
      </w:pPr>
      <w:r w:rsidRPr="5F9F8C37" w:rsidR="612C8B5C">
        <w:rPr>
          <w:noProof w:val="0"/>
          <w:lang w:val="en-US"/>
        </w:rPr>
        <w:t xml:space="preserve">Korisnik vrši izmene </w:t>
      </w:r>
      <w:r w:rsidRPr="5F9F8C37" w:rsidR="0D1BAAF3">
        <w:rPr>
          <w:noProof w:val="0"/>
          <w:lang w:val="en-US"/>
        </w:rPr>
        <w:t>trenutnih</w:t>
      </w:r>
      <w:r w:rsidRPr="5F9F8C37" w:rsidR="612C8B5C">
        <w:rPr>
          <w:noProof w:val="0"/>
          <w:lang w:val="en-US"/>
        </w:rPr>
        <w:t xml:space="preserve"> podataka </w:t>
      </w:r>
      <w:r w:rsidRPr="5F9F8C37" w:rsidR="31EDF9DD">
        <w:rPr>
          <w:noProof w:val="0"/>
          <w:lang w:val="en-US"/>
        </w:rPr>
        <w:t xml:space="preserve">oglasa </w:t>
      </w:r>
      <w:r w:rsidRPr="5F9F8C37" w:rsidR="612C8B5C">
        <w:rPr>
          <w:noProof w:val="0"/>
          <w:lang w:val="en-US"/>
        </w:rPr>
        <w:t>u skladu sa zahtevom.</w:t>
      </w:r>
    </w:p>
    <w:p w:rsidR="612C8B5C" w:rsidP="5F9F8C37" w:rsidRDefault="612C8B5C" w14:paraId="1920E556" w14:textId="62C0D7C8">
      <w:pPr>
        <w:pStyle w:val="ListParagraph"/>
        <w:numPr>
          <w:ilvl w:val="0"/>
          <w:numId w:val="19"/>
        </w:numPr>
        <w:jc w:val="both"/>
        <w:rPr>
          <w:noProof w:val="0"/>
          <w:lang w:val="sr-Latn-CS"/>
        </w:rPr>
      </w:pPr>
      <w:r w:rsidRPr="5F9F8C37" w:rsidR="612C8B5C">
        <w:rPr>
          <w:noProof w:val="0"/>
          <w:lang w:val="sr-Latn-CS"/>
        </w:rPr>
        <w:t>Korisnik klikom na dugme "Save" čuva izmene, dok klikom na dugme "</w:t>
      </w:r>
      <w:proofErr w:type="spellStart"/>
      <w:r w:rsidRPr="5F9F8C37" w:rsidR="612C8B5C">
        <w:rPr>
          <w:noProof w:val="0"/>
          <w:lang w:val="sr-Latn-CS"/>
        </w:rPr>
        <w:t>Cancel</w:t>
      </w:r>
      <w:proofErr w:type="spellEnd"/>
      <w:r w:rsidRPr="5F9F8C37" w:rsidR="612C8B5C">
        <w:rPr>
          <w:noProof w:val="0"/>
          <w:lang w:val="sr-Latn-CS"/>
        </w:rPr>
        <w:t>" odustaje od izmena.</w:t>
      </w:r>
    </w:p>
    <w:p w:rsidR="5F9F8C37" w:rsidP="5F9F8C37" w:rsidRDefault="5F9F8C37" w14:paraId="351C1BD3" w14:textId="1DC51F71">
      <w:pPr>
        <w:pStyle w:val="BodyText"/>
        <w:ind w:left="1440"/>
        <w:rPr>
          <w:lang w:val="sr-Latn-CS"/>
        </w:rPr>
      </w:pPr>
    </w:p>
    <w:p xmlns:wp14="http://schemas.microsoft.com/office/word/2010/wordml" w:rsidRPr="007E0B43" w:rsidR="00DD4C2E" w:rsidP="002C12A7" w:rsidRDefault="00DD4C2E" w14:paraId="689D8374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xmlns:wp14="http://schemas.microsoft.com/office/word/2010/wordml" w:rsidR="00DD4C2E" w:rsidP="00DD4C2E" w:rsidRDefault="00DD4C2E" w14:paraId="34099380" wp14:textId="098E5106">
      <w:pPr>
        <w:pStyle w:val="BodyText"/>
        <w:rPr>
          <w:lang w:val="sr-Latn-CS"/>
        </w:rPr>
      </w:pPr>
      <w:r w:rsidRPr="53E7CB22" w:rsidR="6B6782DD">
        <w:rPr>
          <w:lang w:val="sr-Latn-CS"/>
        </w:rPr>
        <w:t xml:space="preserve">Ako korisnik ne </w:t>
      </w:r>
      <w:proofErr w:type="spellStart"/>
      <w:r w:rsidRPr="53E7CB22" w:rsidR="6B6782DD">
        <w:rPr>
          <w:lang w:val="sr-Latn-CS"/>
        </w:rPr>
        <w:t>popunis</w:t>
      </w:r>
      <w:proofErr w:type="spellEnd"/>
      <w:r w:rsidRPr="53E7CB22" w:rsidR="6B6782DD">
        <w:rPr>
          <w:lang w:val="sr-Latn-CS"/>
        </w:rPr>
        <w:t xml:space="preserve"> sva polja javlja se izuzetak “</w:t>
      </w:r>
      <w:proofErr w:type="spellStart"/>
      <w:r w:rsidRPr="53E7CB22" w:rsidR="6B6782DD">
        <w:rPr>
          <w:lang w:val="sr-Latn-CS"/>
        </w:rPr>
        <w:t>All</w:t>
      </w:r>
      <w:proofErr w:type="spellEnd"/>
      <w:r w:rsidRPr="53E7CB22" w:rsidR="6B6782DD">
        <w:rPr>
          <w:lang w:val="sr-Latn-CS"/>
        </w:rPr>
        <w:t xml:space="preserve"> </w:t>
      </w:r>
      <w:proofErr w:type="spellStart"/>
      <w:r w:rsidRPr="53E7CB22" w:rsidR="6B6782DD">
        <w:rPr>
          <w:lang w:val="sr-Latn-CS"/>
        </w:rPr>
        <w:t>fields</w:t>
      </w:r>
      <w:proofErr w:type="spellEnd"/>
      <w:r w:rsidRPr="53E7CB22" w:rsidR="6B6782DD">
        <w:rPr>
          <w:lang w:val="sr-Latn-CS"/>
        </w:rPr>
        <w:t xml:space="preserve"> are required”.</w:t>
      </w:r>
    </w:p>
    <w:p xmlns:wp14="http://schemas.microsoft.com/office/word/2010/wordml" w:rsidRPr="007E0B43" w:rsidR="00DD4C2E" w:rsidP="002C12A7" w:rsidRDefault="00DD4C2E" w14:paraId="67759CBA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xmlns:wp14="http://schemas.microsoft.com/office/word/2010/wordml" w:rsidR="00DD4C2E" w:rsidP="00DD4C2E" w:rsidRDefault="00DD4C2E" w14:paraId="5C8AECAB" wp14:textId="779CBA53">
      <w:pPr>
        <w:pStyle w:val="BodyText"/>
        <w:rPr>
          <w:lang w:val="sr-Latn-CS"/>
        </w:rPr>
      </w:pPr>
      <w:r w:rsidRPr="5F9F8C37" w:rsidR="50753494">
        <w:rPr>
          <w:lang w:val="sr-Latn-CS"/>
        </w:rPr>
        <w:t>Uspešno izmenjen oglas</w:t>
      </w:r>
      <w:r w:rsidRPr="5F9F8C37" w:rsidR="34C328A3">
        <w:rPr>
          <w:lang w:val="sr-Latn-CS"/>
        </w:rPr>
        <w:t xml:space="preserve"> koji se prikazuje na početnoj stranici.</w:t>
      </w:r>
    </w:p>
    <w:p xmlns:wp14="http://schemas.microsoft.com/office/word/2010/wordml" w:rsidRPr="007E0B43" w:rsidR="00DD4C2E" w:rsidP="002C12A7" w:rsidRDefault="00DD4C2E" w14:paraId="40019B74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xmlns:wp14="http://schemas.microsoft.com/office/word/2010/wordml" w:rsidR="00DD4C2E" w:rsidP="00DD4C2E" w:rsidRDefault="00DD4C2E" w14:paraId="4DD711EC" wp14:textId="77777777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xmlns:wp14="http://schemas.microsoft.com/office/word/2010/wordml" w:rsidRPr="003372D3" w:rsidR="00786068" w:rsidP="00785A86" w:rsidRDefault="00785A86" w14:paraId="04DB14BF" wp14:textId="7A8693A5">
      <w:pPr>
        <w:pStyle w:val="Heading2"/>
        <w:rPr>
          <w:lang w:val="sr-Latn-CS"/>
        </w:rPr>
      </w:pPr>
      <w:bookmarkStart w:name="_Toc329497667" w:id="284352517"/>
      <w:r w:rsidRPr="53E7CB22" w:rsidR="46DADDE9">
        <w:rPr>
          <w:lang w:val="sr-Latn-CS"/>
        </w:rPr>
        <w:t>Arhiviranje oglasa</w:t>
      </w:r>
      <w:bookmarkEnd w:id="284352517"/>
    </w:p>
    <w:p xmlns:wp14="http://schemas.microsoft.com/office/word/2010/wordml" w:rsidRPr="007E0B43" w:rsidR="007E0B43" w:rsidP="007E0B43" w:rsidRDefault="007E0B43" w14:paraId="0EF53760" wp14:textId="77777777">
      <w:pPr>
        <w:pStyle w:val="BodyText"/>
        <w:rPr>
          <w:b/>
          <w:bCs/>
          <w:lang w:val="sr-Latn-CS"/>
        </w:rPr>
      </w:pPr>
      <w:r w:rsidRPr="28B9FD3E" w:rsidR="007E0B43">
        <w:rPr>
          <w:b w:val="1"/>
          <w:bCs w:val="1"/>
          <w:lang w:val="sr-Latn-CS"/>
        </w:rPr>
        <w:t>Kratak opis:</w:t>
      </w:r>
    </w:p>
    <w:p xmlns:wp14="http://schemas.microsoft.com/office/word/2010/wordml" w:rsidR="007E0B43" w:rsidP="5F9F8C37" w:rsidRDefault="00C549E0" w14:paraId="3B03C65A" wp14:textId="20FFA0D0">
      <w:pPr>
        <w:pStyle w:val="BodyText"/>
        <w:rPr>
          <w:noProof w:val="0"/>
          <w:lang w:val="sr-Latn-CS"/>
        </w:rPr>
      </w:pPr>
      <w:r w:rsidRPr="5F9F8C37" w:rsidR="377E3CBB">
        <w:rPr>
          <w:noProof w:val="0"/>
          <w:lang w:val="sr-Latn-CS"/>
        </w:rPr>
        <w:t xml:space="preserve">Arhiviranje oglasa koji korisnik </w:t>
      </w:r>
      <w:r w:rsidRPr="5F9F8C37" w:rsidR="549D7A0A">
        <w:rPr>
          <w:noProof w:val="0"/>
          <w:lang w:val="sr-Latn-CS"/>
        </w:rPr>
        <w:t>ne želi da obriše sa početne stranice.</w:t>
      </w:r>
    </w:p>
    <w:p xmlns:wp14="http://schemas.microsoft.com/office/word/2010/wordml" w:rsidRPr="007E0B43" w:rsidR="007E0B43" w:rsidP="002C12A7" w:rsidRDefault="007E0B43" w14:paraId="12FEC75F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xmlns:wp14="http://schemas.microsoft.com/office/word/2010/wordml" w:rsidR="007E0B43" w:rsidP="007E0B43" w:rsidRDefault="007E0B43" w14:paraId="17F8F2F1" wp14:textId="7AAED041">
      <w:pPr>
        <w:pStyle w:val="BodyText"/>
        <w:rPr>
          <w:lang w:val="sr-Latn-CS"/>
        </w:rPr>
      </w:pPr>
      <w:r w:rsidRPr="5F9F8C37" w:rsidR="29BD56A8">
        <w:rPr>
          <w:lang w:val="sr-Latn-CS"/>
        </w:rPr>
        <w:t>Firma</w:t>
      </w:r>
    </w:p>
    <w:p xmlns:wp14="http://schemas.microsoft.com/office/word/2010/wordml" w:rsidRPr="007E0B43" w:rsidR="007E0B43" w:rsidP="002C12A7" w:rsidRDefault="007E0B43" w14:paraId="47C6CA46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7E0B43" w:rsidP="007E0B43" w:rsidRDefault="00C549E0" w14:paraId="26739BFC" wp14:textId="5FF440D5">
      <w:pPr>
        <w:pStyle w:val="BodyText"/>
        <w:rPr>
          <w:lang w:val="sr-Latn-CS"/>
        </w:rPr>
      </w:pPr>
      <w:r w:rsidRPr="5F9F8C37" w:rsidR="78D1AF36">
        <w:rPr>
          <w:lang w:val="sr-Latn-CS"/>
        </w:rPr>
        <w:t>Oglas mora biti postavljen.</w:t>
      </w:r>
    </w:p>
    <w:p xmlns:wp14="http://schemas.microsoft.com/office/word/2010/wordml" w:rsidRPr="007E0B43" w:rsidR="007E0B43" w:rsidP="002C12A7" w:rsidRDefault="007E0B43" w14:paraId="782F1E83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B718239" w:rsidP="5F9F8C37" w:rsidRDefault="0B718239" w14:paraId="305C408C" w14:textId="6E0FD6D7">
      <w:pPr>
        <w:pStyle w:val="BodyText"/>
        <w:numPr>
          <w:ilvl w:val="0"/>
          <w:numId w:val="9"/>
        </w:numPr>
        <w:rPr>
          <w:lang w:val="sr-Latn-CS"/>
        </w:rPr>
      </w:pPr>
      <w:r w:rsidRPr="5F9F8C37" w:rsidR="0B718239">
        <w:rPr>
          <w:lang w:val="sr-Latn-CS"/>
        </w:rPr>
        <w:t>Korisnik</w:t>
      </w:r>
      <w:r w:rsidRPr="5F9F8C37" w:rsidR="3E37F69E">
        <w:rPr>
          <w:lang w:val="sr-Latn-CS"/>
        </w:rPr>
        <w:t xml:space="preserve"> klikom na dugme “</w:t>
      </w:r>
      <w:r w:rsidRPr="5F9F8C37" w:rsidR="3E37F69E">
        <w:rPr>
          <w:lang w:val="sr-Latn-CS"/>
        </w:rPr>
        <w:t>Archive</w:t>
      </w:r>
      <w:r w:rsidRPr="5F9F8C37" w:rsidR="3E37F69E">
        <w:rPr>
          <w:lang w:val="sr-Latn-CS"/>
        </w:rPr>
        <w:t>”, arhivira željeni oglas.</w:t>
      </w:r>
    </w:p>
    <w:p xmlns:wp14="http://schemas.microsoft.com/office/word/2010/wordml" w:rsidRPr="007E0B43" w:rsidR="007E0B43" w:rsidP="002C12A7" w:rsidRDefault="007E0B43" w14:paraId="3F8A2A8A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xmlns:wp14="http://schemas.microsoft.com/office/word/2010/wordml" w:rsidR="007E0B43" w:rsidP="007E0B43" w:rsidRDefault="00C549E0" w14:paraId="6FA8D4E0" wp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xmlns:wp14="http://schemas.microsoft.com/office/word/2010/wordml" w:rsidRPr="007E0B43" w:rsidR="007E0B43" w:rsidP="002C12A7" w:rsidRDefault="007E0B43" w14:paraId="57EB1559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xmlns:wp14="http://schemas.microsoft.com/office/word/2010/wordml" w:rsidR="007E0B43" w:rsidP="00C549E0" w:rsidRDefault="00C549E0" w14:paraId="2EC24729" wp14:textId="08A2D9F6">
      <w:pPr>
        <w:pStyle w:val="BodyText"/>
        <w:rPr>
          <w:lang w:val="sr-Latn-CS"/>
        </w:rPr>
      </w:pPr>
      <w:r w:rsidRPr="5F9F8C37" w:rsidR="0A8CAB17">
        <w:rPr>
          <w:lang w:val="sr-Latn-CS"/>
        </w:rPr>
        <w:t>Uspešno arhiviran oglas</w:t>
      </w:r>
      <w:r w:rsidRPr="5F9F8C37" w:rsidR="23731798">
        <w:rPr>
          <w:lang w:val="sr-Latn-CS"/>
        </w:rPr>
        <w:t xml:space="preserve"> koji se više ne prikazuje na stranici.</w:t>
      </w:r>
    </w:p>
    <w:p xmlns:wp14="http://schemas.microsoft.com/office/word/2010/wordml" w:rsidRPr="007E0B43" w:rsidR="007E0B43" w:rsidP="002C12A7" w:rsidRDefault="007E0B43" w14:paraId="2BA81DED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xmlns:wp14="http://schemas.microsoft.com/office/word/2010/wordml" w:rsidR="007E0B43" w:rsidP="007E0B43" w:rsidRDefault="007E0B43" w14:paraId="48C5B3D4" wp14:textId="77777777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xmlns:wp14="http://schemas.microsoft.com/office/word/2010/wordml" w:rsidRPr="003372D3" w:rsidR="00786068" w:rsidP="00786068" w:rsidRDefault="00785A86" w14:paraId="03DB0837" wp14:textId="3116017C">
      <w:pPr>
        <w:pStyle w:val="Heading2"/>
        <w:rPr>
          <w:lang w:val="sr-Latn-CS"/>
        </w:rPr>
      </w:pPr>
      <w:bookmarkStart w:name="_Toc1568217532" w:id="1749019467"/>
      <w:r w:rsidRPr="53E7CB22" w:rsidR="01039DD8">
        <w:rPr>
          <w:lang w:val="sr-Latn-CS"/>
        </w:rPr>
        <w:t>Odobravanje prijave kandidata</w:t>
      </w:r>
      <w:bookmarkEnd w:id="1749019467"/>
    </w:p>
    <w:p xmlns:wp14="http://schemas.microsoft.com/office/word/2010/wordml" w:rsidRPr="007E0B43" w:rsidR="007E0B43" w:rsidP="007E0B43" w:rsidRDefault="007E0B43" w14:paraId="143ED870" wp14:textId="77777777">
      <w:pPr>
        <w:pStyle w:val="BodyText"/>
        <w:rPr>
          <w:b/>
          <w:bCs/>
          <w:lang w:val="sr-Latn-CS"/>
        </w:rPr>
      </w:pPr>
      <w:r w:rsidRPr="28B9FD3E" w:rsidR="007E0B43">
        <w:rPr>
          <w:b w:val="1"/>
          <w:bCs w:val="1"/>
          <w:lang w:val="sr-Latn-CS"/>
        </w:rPr>
        <w:t>Kratak opis:</w:t>
      </w:r>
    </w:p>
    <w:p xmlns:wp14="http://schemas.microsoft.com/office/word/2010/wordml" w:rsidR="007E0B43" w:rsidP="007E0B43" w:rsidRDefault="00407EF3" w14:paraId="0E32D0D7" wp14:textId="4B6BFF22">
      <w:pPr>
        <w:pStyle w:val="BodyText"/>
      </w:pPr>
      <w:r w:rsidRPr="5F9F8C37" w:rsidR="554E9297">
        <w:rPr>
          <w:noProof w:val="0"/>
          <w:lang w:val="sr-Latn-CS"/>
        </w:rPr>
        <w:t xml:space="preserve">Proces odobravanja prijave kandidata </w:t>
      </w:r>
      <w:r w:rsidRPr="5F9F8C37" w:rsidR="3C6FB9A3">
        <w:rPr>
          <w:noProof w:val="0"/>
          <w:lang w:val="sr-Latn-CS"/>
        </w:rPr>
        <w:t>sa stranice “</w:t>
      </w:r>
      <w:proofErr w:type="spellStart"/>
      <w:r w:rsidRPr="5F9F8C37" w:rsidR="3C6FB9A3">
        <w:rPr>
          <w:noProof w:val="0"/>
          <w:lang w:val="sr-Latn-CS"/>
        </w:rPr>
        <w:t>Received</w:t>
      </w:r>
      <w:proofErr w:type="spellEnd"/>
      <w:r w:rsidRPr="5F9F8C37" w:rsidR="3C6FB9A3">
        <w:rPr>
          <w:noProof w:val="0"/>
          <w:lang w:val="sr-Latn-CS"/>
        </w:rPr>
        <w:t xml:space="preserve"> </w:t>
      </w:r>
      <w:r w:rsidRPr="5F9F8C37" w:rsidR="3C6FB9A3">
        <w:rPr>
          <w:noProof w:val="0"/>
          <w:lang w:val="sr-Latn-CS"/>
        </w:rPr>
        <w:t>applications”</w:t>
      </w:r>
      <w:r w:rsidRPr="5F9F8C37" w:rsidR="523285F2">
        <w:rPr>
          <w:noProof w:val="0"/>
          <w:lang w:val="sr-Latn-CS"/>
        </w:rPr>
        <w:t xml:space="preserve"> </w:t>
      </w:r>
      <w:r w:rsidRPr="5F9F8C37" w:rsidR="554E9297">
        <w:rPr>
          <w:noProof w:val="0"/>
          <w:lang w:val="sr-Latn-CS"/>
        </w:rPr>
        <w:t>nakon</w:t>
      </w:r>
      <w:r w:rsidRPr="5F9F8C37" w:rsidR="554E9297">
        <w:rPr>
          <w:noProof w:val="0"/>
          <w:lang w:val="sr-Latn-CS"/>
        </w:rPr>
        <w:t xml:space="preserve"> pregleda i procene njihove podobnosti za određeni oglas.</w:t>
      </w:r>
    </w:p>
    <w:p xmlns:wp14="http://schemas.microsoft.com/office/word/2010/wordml" w:rsidRPr="007E0B43" w:rsidR="007E0B43" w:rsidP="002C12A7" w:rsidRDefault="007E0B43" w14:paraId="2A6498FC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xmlns:wp14="http://schemas.microsoft.com/office/word/2010/wordml" w:rsidR="007E0B43" w:rsidP="007E0B43" w:rsidRDefault="007E0B43" w14:paraId="7C30294E" wp14:textId="1E720312">
      <w:pPr>
        <w:pStyle w:val="BodyText"/>
        <w:rPr>
          <w:lang w:val="sr-Latn-CS"/>
        </w:rPr>
      </w:pPr>
      <w:r w:rsidRPr="28B9FD3E" w:rsidR="735EB61E">
        <w:rPr>
          <w:lang w:val="sr-Latn-CS"/>
        </w:rPr>
        <w:t>Firma</w:t>
      </w:r>
      <w:r w:rsidRPr="28B9FD3E" w:rsidR="007E0B43">
        <w:rPr>
          <w:lang w:val="sr-Latn-CS"/>
        </w:rPr>
        <w:t>.</w:t>
      </w:r>
    </w:p>
    <w:p xmlns:wp14="http://schemas.microsoft.com/office/word/2010/wordml" w:rsidRPr="007E0B43" w:rsidR="007E0B43" w:rsidP="002C12A7" w:rsidRDefault="007E0B43" w14:paraId="018000C6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7E0B43" w:rsidP="007E0B43" w:rsidRDefault="00407EF3" w14:paraId="05F367AB" wp14:textId="1D119301">
      <w:pPr>
        <w:pStyle w:val="BodyText"/>
        <w:rPr>
          <w:lang w:val="sr-Latn-CS"/>
        </w:rPr>
      </w:pPr>
      <w:r w:rsidRPr="28B9FD3E" w:rsidR="0455BF31">
        <w:rPr>
          <w:lang w:val="sr-Latn-CS"/>
        </w:rPr>
        <w:t xml:space="preserve">Firma je postavila oglas </w:t>
      </w:r>
      <w:r w:rsidRPr="28B9FD3E" w:rsidR="0E29FE39">
        <w:rPr>
          <w:lang w:val="sr-Latn-CS"/>
        </w:rPr>
        <w:t>sa definisanim kriterijumima za prijavu.</w:t>
      </w:r>
    </w:p>
    <w:p w:rsidR="0E29FE39" w:rsidP="28B9FD3E" w:rsidRDefault="0E29FE39" w14:paraId="0DB5B5FD" w14:textId="0C81E6EF">
      <w:pPr>
        <w:pStyle w:val="BodyText"/>
        <w:rPr>
          <w:lang w:val="sr-Latn-CS"/>
        </w:rPr>
      </w:pPr>
      <w:r w:rsidRPr="28B9FD3E" w:rsidR="0E29FE39">
        <w:rPr>
          <w:lang w:val="sr-Latn-CS"/>
        </w:rPr>
        <w:t>Kandidat je uspešno poslao prijavu na oglas.</w:t>
      </w:r>
    </w:p>
    <w:p w:rsidR="7085F38E" w:rsidP="28B9FD3E" w:rsidRDefault="7085F38E" w14:paraId="4457DDBA" w14:textId="5C7B51E6">
      <w:pPr>
        <w:pStyle w:val="BodyText"/>
        <w:rPr>
          <w:lang w:val="sr-Latn-CS"/>
        </w:rPr>
      </w:pPr>
      <w:r w:rsidRPr="28B9FD3E" w:rsidR="7085F38E">
        <w:rPr>
          <w:lang w:val="sr-Latn-CS"/>
        </w:rPr>
        <w:t>Firma je pregledala pristigli oglas.</w:t>
      </w:r>
    </w:p>
    <w:p xmlns:wp14="http://schemas.microsoft.com/office/word/2010/wordml" w:rsidR="00255A41" w:rsidP="002C12A7" w:rsidRDefault="007E0B43" w14:paraId="29143902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xmlns:wp14="http://schemas.microsoft.com/office/word/2010/wordml" w:rsidR="00255A41" w:rsidP="00E15A22" w:rsidRDefault="00255A41" w14:paraId="2EE47B03" wp14:textId="565206AB">
      <w:pPr>
        <w:pStyle w:val="BodyText"/>
        <w:numPr>
          <w:ilvl w:val="0"/>
          <w:numId w:val="10"/>
        </w:numPr>
        <w:rPr>
          <w:lang w:val="sr-Latn-CS"/>
        </w:rPr>
      </w:pPr>
      <w:r w:rsidRPr="5F9F8C37" w:rsidR="1F148A01">
        <w:rPr>
          <w:lang w:val="sr-Latn-CS"/>
        </w:rPr>
        <w:t>Korisnik</w:t>
      </w:r>
      <w:r w:rsidRPr="5F9F8C37" w:rsidR="02877D92">
        <w:rPr>
          <w:lang w:val="sr-Latn-CS"/>
        </w:rPr>
        <w:t xml:space="preserve"> </w:t>
      </w:r>
      <w:r w:rsidRPr="5F9F8C37" w:rsidR="1F148A01">
        <w:rPr>
          <w:lang w:val="sr-Latn-CS"/>
        </w:rPr>
        <w:t>pregle</w:t>
      </w:r>
      <w:r w:rsidRPr="5F9F8C37" w:rsidR="37D0CE44">
        <w:rPr>
          <w:lang w:val="sr-Latn-CS"/>
        </w:rPr>
        <w:t>da pristigle prijave</w:t>
      </w:r>
      <w:r w:rsidRPr="5F9F8C37" w:rsidR="34982CF8">
        <w:rPr>
          <w:lang w:val="sr-Latn-CS"/>
        </w:rPr>
        <w:t xml:space="preserve"> kandidata</w:t>
      </w:r>
      <w:r w:rsidRPr="5F9F8C37" w:rsidR="6BDF1D68">
        <w:rPr>
          <w:lang w:val="sr-Latn-CS"/>
        </w:rPr>
        <w:t>.</w:t>
      </w:r>
    </w:p>
    <w:p xmlns:wp14="http://schemas.microsoft.com/office/word/2010/wordml" w:rsidR="00255A41" w:rsidP="00E15A22" w:rsidRDefault="00255A41" w14:paraId="7217458A" wp14:textId="0E5E6896">
      <w:pPr>
        <w:pStyle w:val="BodyText"/>
        <w:numPr>
          <w:ilvl w:val="0"/>
          <w:numId w:val="10"/>
        </w:numPr>
        <w:rPr>
          <w:lang w:val="sr-Latn-CS"/>
        </w:rPr>
      </w:pPr>
      <w:r w:rsidRPr="5F9F8C37" w:rsidR="37D0CE44">
        <w:rPr>
          <w:lang w:val="sr-Latn-CS"/>
        </w:rPr>
        <w:t>Nakon pregleda prijav</w:t>
      </w:r>
      <w:r w:rsidRPr="5F9F8C37" w:rsidR="5D7D0D44">
        <w:rPr>
          <w:lang w:val="sr-Latn-CS"/>
        </w:rPr>
        <w:t>e, klikom na dugme</w:t>
      </w:r>
      <w:r w:rsidRPr="5F9F8C37" w:rsidR="30B29915">
        <w:rPr>
          <w:lang w:val="sr-Latn-CS"/>
        </w:rPr>
        <w:t xml:space="preserve"> “</w:t>
      </w:r>
      <w:r w:rsidRPr="5F9F8C37" w:rsidR="30B29915">
        <w:rPr>
          <w:lang w:val="sr-Latn-CS"/>
        </w:rPr>
        <w:t>Approve</w:t>
      </w:r>
      <w:r w:rsidRPr="5F9F8C37" w:rsidR="30B29915">
        <w:rPr>
          <w:lang w:val="sr-Latn-CS"/>
        </w:rPr>
        <w:t>” odobrava se prijava.</w:t>
      </w:r>
    </w:p>
    <w:p xmlns:wp14="http://schemas.microsoft.com/office/word/2010/wordml" w:rsidRPr="00255A41" w:rsidR="007E0B43" w:rsidP="002C12A7" w:rsidRDefault="00255A41" w14:paraId="7CA1F528" wp14:textId="7777777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Pr="00255A41" w:rsidR="007E0B43">
        <w:rPr>
          <w:b/>
          <w:bCs/>
          <w:lang w:val="sr-Latn-CS"/>
        </w:rPr>
        <w:t>zuzetci:</w:t>
      </w:r>
    </w:p>
    <w:p xmlns:wp14="http://schemas.microsoft.com/office/word/2010/wordml" w:rsidR="007E0B43" w:rsidP="007E0B43" w:rsidRDefault="00686570" w14:paraId="3DA8022A" wp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xmlns:wp14="http://schemas.microsoft.com/office/word/2010/wordml" w:rsidRPr="007E0B43" w:rsidR="007E0B43" w:rsidP="002C12A7" w:rsidRDefault="007E0B43" w14:paraId="57D71B2C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xmlns:wp14="http://schemas.microsoft.com/office/word/2010/wordml" w:rsidR="007E0B43" w:rsidP="00255A41" w:rsidRDefault="00686570" w14:paraId="4FB57BA7" wp14:textId="503B62F2">
      <w:pPr>
        <w:pStyle w:val="BodyText"/>
        <w:rPr>
          <w:lang w:val="sr-Latn-CS"/>
        </w:rPr>
      </w:pPr>
      <w:r w:rsidRPr="53E7CB22" w:rsidR="30A71216">
        <w:rPr>
          <w:lang w:val="sr-Latn-CS"/>
        </w:rPr>
        <w:t>Uspešno pregledana prijava</w:t>
      </w:r>
      <w:r w:rsidRPr="53E7CB22" w:rsidR="0B7648E1">
        <w:rPr>
          <w:lang w:val="sr-Latn-CS"/>
        </w:rPr>
        <w:t xml:space="preserve"> koja se uklanja sa stranice “</w:t>
      </w:r>
      <w:proofErr w:type="spellStart"/>
      <w:r w:rsidRPr="53E7CB22" w:rsidR="460CAE7E">
        <w:rPr>
          <w:lang w:val="sr-Latn-CS"/>
        </w:rPr>
        <w:t>Received</w:t>
      </w:r>
      <w:proofErr w:type="spellEnd"/>
      <w:r w:rsidRPr="53E7CB22" w:rsidR="460CAE7E">
        <w:rPr>
          <w:lang w:val="sr-Latn-CS"/>
        </w:rPr>
        <w:t xml:space="preserve"> </w:t>
      </w:r>
      <w:proofErr w:type="spellStart"/>
      <w:r w:rsidRPr="53E7CB22" w:rsidR="460CAE7E">
        <w:rPr>
          <w:lang w:val="sr-Latn-CS"/>
        </w:rPr>
        <w:t>applications</w:t>
      </w:r>
      <w:proofErr w:type="spellEnd"/>
      <w:r w:rsidRPr="53E7CB22" w:rsidR="0B7648E1">
        <w:rPr>
          <w:lang w:val="sr-Latn-CS"/>
        </w:rPr>
        <w:t>”</w:t>
      </w:r>
      <w:r w:rsidRPr="53E7CB22" w:rsidR="4E3A457C">
        <w:rPr>
          <w:lang w:val="sr-Latn-CS"/>
        </w:rPr>
        <w:t xml:space="preserve"> i prikazuje se na stranici “Approved </w:t>
      </w:r>
      <w:proofErr w:type="spellStart"/>
      <w:r w:rsidRPr="53E7CB22" w:rsidR="4E3A457C">
        <w:rPr>
          <w:lang w:val="sr-Latn-CS"/>
        </w:rPr>
        <w:t>applications</w:t>
      </w:r>
      <w:proofErr w:type="spellEnd"/>
      <w:r w:rsidRPr="53E7CB22" w:rsidR="4E3A457C">
        <w:rPr>
          <w:lang w:val="sr-Latn-CS"/>
        </w:rPr>
        <w:t>.”</w:t>
      </w:r>
    </w:p>
    <w:p xmlns:wp14="http://schemas.microsoft.com/office/word/2010/wordml" w:rsidRPr="007E0B43" w:rsidR="007E0B43" w:rsidP="002C12A7" w:rsidRDefault="007E0B43" w14:paraId="179D41DE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xmlns:wp14="http://schemas.microsoft.com/office/word/2010/wordml" w:rsidR="007E0B43" w:rsidP="007E0B43" w:rsidRDefault="007E0B43" w14:paraId="0CBD202E" wp14:textId="77777777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xmlns:wp14="http://schemas.microsoft.com/office/word/2010/wordml" w:rsidRPr="003372D3" w:rsidR="00786068" w:rsidP="003D60F1" w:rsidRDefault="003D60F1" w14:paraId="4BFF7BCC" wp14:textId="0FCE951E">
      <w:pPr>
        <w:pStyle w:val="Heading2"/>
        <w:rPr>
          <w:lang w:val="sr-Latn-CS"/>
        </w:rPr>
      </w:pPr>
      <w:bookmarkStart w:name="_Toc1428707009" w:id="700556842"/>
      <w:r w:rsidRPr="53E7CB22" w:rsidR="2CCE49FD">
        <w:rPr>
          <w:lang w:val="sr-Latn-CS"/>
        </w:rPr>
        <w:t>Odbijanje prijave kandidata</w:t>
      </w:r>
      <w:bookmarkEnd w:id="700556842"/>
      <w:r w:rsidRPr="53E7CB22" w:rsidR="2CCE49FD">
        <w:rPr>
          <w:lang w:val="sr-Latn-CS"/>
        </w:rPr>
        <w:t xml:space="preserve"> </w:t>
      </w:r>
    </w:p>
    <w:p xmlns:wp14="http://schemas.microsoft.com/office/word/2010/wordml" w:rsidRPr="007E0B43" w:rsidR="007E0B43" w:rsidP="002C12A7" w:rsidRDefault="007E0B43" w14:paraId="7B63161D" wp14:textId="77777777">
      <w:pPr>
        <w:pStyle w:val="BodyText"/>
        <w:keepNext/>
        <w:rPr>
          <w:b/>
          <w:bCs/>
          <w:lang w:val="sr-Latn-CS"/>
        </w:rPr>
      </w:pPr>
      <w:r w:rsidRPr="5F9F8C37" w:rsidR="29051B61">
        <w:rPr>
          <w:b w:val="1"/>
          <w:bCs w:val="1"/>
          <w:lang w:val="sr-Latn-CS"/>
        </w:rPr>
        <w:t>Kratak opis:</w:t>
      </w:r>
    </w:p>
    <w:p w:rsidR="40A36812" w:rsidP="5F9F8C37" w:rsidRDefault="40A36812" w14:paraId="216B76C7" w14:textId="58F2877D">
      <w:pPr>
        <w:pStyle w:val="BodyText"/>
        <w:rPr>
          <w:noProof w:val="0"/>
          <w:lang w:val="sr-Latn-CS"/>
        </w:rPr>
      </w:pPr>
      <w:r w:rsidRPr="5F9F8C37" w:rsidR="40A36812">
        <w:rPr>
          <w:noProof w:val="0"/>
          <w:lang w:val="sr-Latn-CS"/>
        </w:rPr>
        <w:t>Proces odbijanja prijave kandidata</w:t>
      </w:r>
      <w:r w:rsidRPr="5F9F8C37" w:rsidR="10DF3B37">
        <w:rPr>
          <w:noProof w:val="0"/>
          <w:lang w:val="sr-Latn-CS"/>
        </w:rPr>
        <w:t xml:space="preserve"> sa stranice “</w:t>
      </w:r>
      <w:proofErr w:type="spellStart"/>
      <w:r w:rsidRPr="5F9F8C37" w:rsidR="10DF3B37">
        <w:rPr>
          <w:noProof w:val="0"/>
          <w:lang w:val="sr-Latn-CS"/>
        </w:rPr>
        <w:t>Received</w:t>
      </w:r>
      <w:proofErr w:type="spellEnd"/>
      <w:r w:rsidRPr="5F9F8C37" w:rsidR="10DF3B37">
        <w:rPr>
          <w:noProof w:val="0"/>
          <w:lang w:val="sr-Latn-CS"/>
        </w:rPr>
        <w:t xml:space="preserve"> applications”</w:t>
      </w:r>
      <w:r w:rsidRPr="5F9F8C37" w:rsidR="40A36812">
        <w:rPr>
          <w:noProof w:val="0"/>
          <w:lang w:val="sr-Latn-CS"/>
        </w:rPr>
        <w:t xml:space="preserve"> nakon pregleda i procene njihove podobnosti za određeni oglas.</w:t>
      </w:r>
    </w:p>
    <w:p xmlns:wp14="http://schemas.microsoft.com/office/word/2010/wordml" w:rsidRPr="007E0B43" w:rsidR="007E0B43" w:rsidP="002C12A7" w:rsidRDefault="007E0B43" w14:paraId="1B8B4274" wp14:textId="77777777">
      <w:pPr>
        <w:pStyle w:val="BodyText"/>
        <w:keepNext/>
        <w:rPr>
          <w:b/>
          <w:bCs/>
          <w:lang w:val="sr-Latn-CS"/>
        </w:rPr>
      </w:pPr>
      <w:r w:rsidRPr="5F9F8C37" w:rsidR="29051B61">
        <w:rPr>
          <w:b w:val="1"/>
          <w:bCs w:val="1"/>
          <w:lang w:val="sr-Latn-CS"/>
        </w:rPr>
        <w:t>Akteri:</w:t>
      </w:r>
    </w:p>
    <w:p w:rsidR="7CD7F91E" w:rsidP="5F9F8C37" w:rsidRDefault="7CD7F91E" w14:paraId="69F9DC30" w14:textId="70CC81A6">
      <w:pPr>
        <w:pStyle w:val="BodyText"/>
        <w:suppressLineNumbers w:val="0"/>
        <w:bidi w:val="0"/>
        <w:spacing w:before="0" w:beforeAutospacing="off" w:after="120" w:afterAutospacing="off" w:line="240" w:lineRule="atLeast"/>
        <w:ind w:left="720" w:right="0"/>
        <w:jc w:val="left"/>
      </w:pPr>
      <w:r w:rsidRPr="5F9F8C37" w:rsidR="7CD7F91E">
        <w:rPr>
          <w:lang w:val="sr-Latn-CS"/>
        </w:rPr>
        <w:t>Firma</w:t>
      </w:r>
    </w:p>
    <w:p xmlns:wp14="http://schemas.microsoft.com/office/word/2010/wordml" w:rsidRPr="007E0B43" w:rsidR="007E0B43" w:rsidP="002C12A7" w:rsidRDefault="007E0B43" w14:paraId="5A240E14" wp14:textId="77777777">
      <w:pPr>
        <w:pStyle w:val="BodyText"/>
        <w:keepNext/>
        <w:rPr>
          <w:b/>
          <w:bCs/>
          <w:lang w:val="sr-Latn-CS"/>
        </w:rPr>
      </w:pPr>
      <w:r w:rsidRPr="5F9F8C37" w:rsidR="29051B61">
        <w:rPr>
          <w:b w:val="1"/>
          <w:bCs w:val="1"/>
          <w:lang w:val="sr-Latn-CS"/>
        </w:rPr>
        <w:t>Preduslovi:</w:t>
      </w:r>
    </w:p>
    <w:p w:rsidR="3C950E83" w:rsidP="5F9F8C37" w:rsidRDefault="3C950E83" w14:paraId="386AEF51" w14:textId="1D119301">
      <w:pPr>
        <w:pStyle w:val="BodyText"/>
        <w:rPr>
          <w:lang w:val="sr-Latn-CS"/>
        </w:rPr>
      </w:pPr>
      <w:r w:rsidRPr="5F9F8C37" w:rsidR="3C950E83">
        <w:rPr>
          <w:lang w:val="sr-Latn-CS"/>
        </w:rPr>
        <w:t>Firma je postavila oglas sa definisanim kriterijumima za prijavu.</w:t>
      </w:r>
    </w:p>
    <w:p w:rsidR="3C950E83" w:rsidP="5F9F8C37" w:rsidRDefault="3C950E83" w14:paraId="497992DE" w14:textId="0C81E6EF">
      <w:pPr>
        <w:pStyle w:val="BodyText"/>
        <w:rPr>
          <w:lang w:val="sr-Latn-CS"/>
        </w:rPr>
      </w:pPr>
      <w:r w:rsidRPr="5F9F8C37" w:rsidR="3C950E83">
        <w:rPr>
          <w:lang w:val="sr-Latn-CS"/>
        </w:rPr>
        <w:t>Kandidat je uspešno poslao prijavu na oglas.</w:t>
      </w:r>
    </w:p>
    <w:p w:rsidR="3C950E83" w:rsidP="5F9F8C37" w:rsidRDefault="3C950E83" w14:paraId="3DEE74CF" w14:textId="1E5EC722">
      <w:pPr>
        <w:pStyle w:val="BodyText"/>
        <w:rPr>
          <w:lang w:val="sr-Latn-CS"/>
        </w:rPr>
      </w:pPr>
      <w:r w:rsidRPr="5F9F8C37" w:rsidR="3C950E83">
        <w:rPr>
          <w:lang w:val="sr-Latn-CS"/>
        </w:rPr>
        <w:t>Firma je pregledala pristigli oglas.</w:t>
      </w:r>
    </w:p>
    <w:p xmlns:wp14="http://schemas.microsoft.com/office/word/2010/wordml" w:rsidRPr="007E0B43" w:rsidR="007E0B43" w:rsidP="002C12A7" w:rsidRDefault="007E0B43" w14:paraId="38D45CF2" wp14:textId="77777777">
      <w:pPr>
        <w:pStyle w:val="BodyText"/>
        <w:keepNext/>
        <w:rPr>
          <w:b/>
          <w:bCs/>
          <w:lang w:val="sr-Latn-CS"/>
        </w:rPr>
      </w:pPr>
      <w:r w:rsidRPr="5F9F8C37" w:rsidR="29051B61">
        <w:rPr>
          <w:b w:val="1"/>
          <w:bCs w:val="1"/>
          <w:lang w:val="sr-Latn-CS"/>
        </w:rPr>
        <w:t>Osnovni tok:</w:t>
      </w:r>
    </w:p>
    <w:p w:rsidR="632504A4" w:rsidP="5F9F8C37" w:rsidRDefault="632504A4" w14:paraId="56402B81" w14:textId="5123C478">
      <w:pPr>
        <w:pStyle w:val="BodyText"/>
        <w:numPr>
          <w:ilvl w:val="0"/>
          <w:numId w:val="11"/>
        </w:numPr>
        <w:rPr>
          <w:lang w:val="sr-Latn-CS"/>
        </w:rPr>
      </w:pPr>
      <w:r w:rsidRPr="5F9F8C37" w:rsidR="632504A4">
        <w:rPr>
          <w:lang w:val="sr-Latn-CS"/>
        </w:rPr>
        <w:t>Korisnik pregleda pristigle prijave kandidata</w:t>
      </w:r>
      <w:r w:rsidRPr="5F9F8C37" w:rsidR="4A8F575C">
        <w:rPr>
          <w:lang w:val="sr-Latn-CS"/>
        </w:rPr>
        <w:t>.</w:t>
      </w:r>
    </w:p>
    <w:p w:rsidR="39B7A96C" w:rsidP="5F9F8C37" w:rsidRDefault="39B7A96C" w14:paraId="2C56EBB4" w14:textId="2B77286F">
      <w:pPr>
        <w:pStyle w:val="BodyText"/>
        <w:numPr>
          <w:ilvl w:val="0"/>
          <w:numId w:val="11"/>
        </w:numPr>
        <w:rPr>
          <w:lang w:val="sr-Latn-CS"/>
        </w:rPr>
      </w:pPr>
      <w:r w:rsidRPr="5F9F8C37" w:rsidR="39B7A96C">
        <w:rPr>
          <w:lang w:val="sr-Latn-CS"/>
        </w:rPr>
        <w:t>Nakon pregleda prijave, klikom na dugme “</w:t>
      </w:r>
      <w:proofErr w:type="spellStart"/>
      <w:r w:rsidRPr="5F9F8C37" w:rsidR="39B7A96C">
        <w:rPr>
          <w:lang w:val="sr-Latn-CS"/>
        </w:rPr>
        <w:t>Decline</w:t>
      </w:r>
      <w:proofErr w:type="spellEnd"/>
      <w:r w:rsidRPr="5F9F8C37" w:rsidR="39B7A96C">
        <w:rPr>
          <w:lang w:val="sr-Latn-CS"/>
        </w:rPr>
        <w:t>” od</w:t>
      </w:r>
      <w:r w:rsidRPr="5F9F8C37" w:rsidR="0978C4FF">
        <w:rPr>
          <w:lang w:val="sr-Latn-CS"/>
        </w:rPr>
        <w:t>bija se prijava.</w:t>
      </w:r>
    </w:p>
    <w:p xmlns:wp14="http://schemas.microsoft.com/office/word/2010/wordml" w:rsidRPr="007E0B43" w:rsidR="007E0B43" w:rsidP="002C12A7" w:rsidRDefault="007E0B43" w14:paraId="60425C80" wp14:textId="77777777">
      <w:pPr>
        <w:pStyle w:val="BodyText"/>
        <w:keepNext w:val="1"/>
        <w:rPr>
          <w:b w:val="1"/>
          <w:bCs w:val="1"/>
          <w:lang w:val="sr-Latn-CS"/>
        </w:rPr>
      </w:pPr>
      <w:proofErr w:type="spellStart"/>
      <w:r w:rsidRPr="5F9F8C37" w:rsidR="29051B61">
        <w:rPr>
          <w:b w:val="1"/>
          <w:bCs w:val="1"/>
          <w:lang w:val="sr-Latn-CS"/>
        </w:rPr>
        <w:t>Izuzetci</w:t>
      </w:r>
      <w:proofErr w:type="spellEnd"/>
      <w:r w:rsidRPr="5F9F8C37" w:rsidR="29051B61">
        <w:rPr>
          <w:b w:val="1"/>
          <w:bCs w:val="1"/>
          <w:lang w:val="sr-Latn-CS"/>
        </w:rPr>
        <w:t>:</w:t>
      </w:r>
    </w:p>
    <w:p w:rsidR="73B3B69E" w:rsidP="5F9F8C37" w:rsidRDefault="73B3B69E" w14:paraId="6713190F" w14:textId="4054A044">
      <w:pPr>
        <w:pStyle w:val="BodyText"/>
        <w:keepNext w:val="1"/>
        <w:rPr>
          <w:b w:val="0"/>
          <w:bCs w:val="0"/>
          <w:lang w:val="sr-Latn-CS"/>
        </w:rPr>
      </w:pPr>
      <w:r w:rsidRPr="5F9F8C37" w:rsidR="73B3B69E">
        <w:rPr>
          <w:b w:val="0"/>
          <w:bCs w:val="0"/>
          <w:lang w:val="sr-Latn-CS"/>
        </w:rPr>
        <w:t>Nema.</w:t>
      </w:r>
    </w:p>
    <w:p xmlns:wp14="http://schemas.microsoft.com/office/word/2010/wordml" w:rsidRPr="007E0B43" w:rsidR="007E0B43" w:rsidP="002C12A7" w:rsidRDefault="007E0B43" w14:paraId="06D82BBA" wp14:textId="77777777">
      <w:pPr>
        <w:pStyle w:val="BodyText"/>
        <w:keepNext/>
        <w:rPr>
          <w:b/>
          <w:bCs/>
          <w:lang w:val="sr-Latn-CS"/>
        </w:rPr>
      </w:pPr>
      <w:r w:rsidRPr="5F9F8C37" w:rsidR="29051B61">
        <w:rPr>
          <w:b w:val="1"/>
          <w:bCs w:val="1"/>
          <w:lang w:val="sr-Latn-CS"/>
        </w:rPr>
        <w:t>Posledice:</w:t>
      </w:r>
    </w:p>
    <w:p w:rsidR="0A33FF6B" w:rsidP="5F9F8C37" w:rsidRDefault="0A33FF6B" w14:paraId="0C395F2E" w14:textId="44517385">
      <w:pPr>
        <w:pStyle w:val="BodyText"/>
        <w:rPr>
          <w:lang w:val="sr-Latn-CS"/>
        </w:rPr>
      </w:pPr>
      <w:r w:rsidRPr="5F9F8C37" w:rsidR="0A33FF6B">
        <w:rPr>
          <w:lang w:val="sr-Latn-CS"/>
        </w:rPr>
        <w:t>Uspešno pregledana prijava koja se uklanja sa stranice “</w:t>
      </w:r>
      <w:proofErr w:type="spellStart"/>
      <w:r w:rsidRPr="5F9F8C37" w:rsidR="565C570B">
        <w:rPr>
          <w:lang w:val="sr-Latn-CS"/>
        </w:rPr>
        <w:t>Received</w:t>
      </w:r>
      <w:proofErr w:type="spellEnd"/>
      <w:r w:rsidRPr="5F9F8C37" w:rsidR="565C570B">
        <w:rPr>
          <w:lang w:val="sr-Latn-CS"/>
        </w:rPr>
        <w:t xml:space="preserve"> </w:t>
      </w:r>
      <w:r w:rsidRPr="5F9F8C37" w:rsidR="565C570B">
        <w:rPr>
          <w:lang w:val="sr-Latn-CS"/>
        </w:rPr>
        <w:t>applications</w:t>
      </w:r>
      <w:r w:rsidRPr="5F9F8C37" w:rsidR="0A33FF6B">
        <w:rPr>
          <w:lang w:val="sr-Latn-CS"/>
        </w:rPr>
        <w:t>”.</w:t>
      </w:r>
    </w:p>
    <w:p xmlns:wp14="http://schemas.microsoft.com/office/word/2010/wordml" w:rsidRPr="007E0B43" w:rsidR="007E0B43" w:rsidP="002C12A7" w:rsidRDefault="007E0B43" w14:paraId="2A826DB9" wp14:textId="77777777">
      <w:pPr>
        <w:pStyle w:val="BodyText"/>
        <w:keepNext w:val="1"/>
        <w:rPr>
          <w:b w:val="1"/>
          <w:bCs w:val="1"/>
          <w:lang w:val="sr-Latn-CS"/>
        </w:rPr>
      </w:pPr>
      <w:r w:rsidRPr="5F9F8C37" w:rsidR="29051B61">
        <w:rPr>
          <w:b w:val="1"/>
          <w:bCs w:val="1"/>
          <w:lang w:val="sr-Latn-CS"/>
        </w:rPr>
        <w:t>Dijagram sekvence:</w:t>
      </w:r>
    </w:p>
    <w:p xmlns:wp14="http://schemas.microsoft.com/office/word/2010/wordml" w:rsidR="007E0B43" w:rsidP="007E0B43" w:rsidRDefault="00CB7DBA" w14:paraId="53128261" wp14:textId="62E1C9E8">
      <w:pPr>
        <w:pStyle w:val="BodyText"/>
        <w:rPr>
          <w:lang w:val="sr-Latn-CS"/>
        </w:rPr>
      </w:pPr>
      <w:r w:rsidRPr="5F9F8C37" w:rsidR="4D494DB1">
        <w:rPr>
          <w:highlight w:val="yellow"/>
          <w:lang w:val="sr-Latn-CS"/>
        </w:rPr>
        <w:t>...</w:t>
      </w:r>
    </w:p>
    <w:p xmlns:wp14="http://schemas.microsoft.com/office/word/2010/wordml" w:rsidRPr="003372D3" w:rsidR="00786068" w:rsidP="007061AB" w:rsidRDefault="003D60F1" w14:paraId="7E0E1D6D" wp14:textId="15BAA3EE">
      <w:pPr>
        <w:pStyle w:val="Heading2"/>
        <w:rPr>
          <w:lang w:val="sr-Latn-CS"/>
        </w:rPr>
      </w:pPr>
      <w:bookmarkStart w:name="_Toc1883563033" w:id="2082842187"/>
      <w:r w:rsidRPr="53E7CB22" w:rsidR="40667473">
        <w:rPr>
          <w:lang w:val="sr-Latn-CS"/>
        </w:rPr>
        <w:t>Pregled osnovnih informacija firm</w:t>
      </w:r>
      <w:r w:rsidRPr="53E7CB22" w:rsidR="1C0C6C56">
        <w:rPr>
          <w:lang w:val="sr-Latn-CS"/>
        </w:rPr>
        <w:t>e</w:t>
      </w:r>
      <w:bookmarkEnd w:id="2082842187"/>
    </w:p>
    <w:p xmlns:wp14="http://schemas.microsoft.com/office/word/2010/wordml" w:rsidRPr="007E0B43" w:rsidR="007E0B43" w:rsidP="002C12A7" w:rsidRDefault="007E0B43" w14:paraId="160EF92C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xmlns:wp14="http://schemas.microsoft.com/office/word/2010/wordml" w:rsidRPr="009D5ECD" w:rsidR="009D5ECD" w:rsidP="009D5ECD" w:rsidRDefault="009D5ECD" w14:paraId="71AD05D5" wp14:textId="1D122A33">
      <w:pPr>
        <w:pStyle w:val="BodyText"/>
        <w:rPr>
          <w:lang w:val="sr-Latn-CS"/>
        </w:rPr>
      </w:pPr>
      <w:r w:rsidRPr="5F9F8C37" w:rsidR="3CE9A8B8">
        <w:rPr>
          <w:lang w:val="sr-Latn-CS"/>
        </w:rPr>
        <w:t>Pregledavanje osnovnih informacija firme sa stranice “</w:t>
      </w:r>
      <w:proofErr w:type="spellStart"/>
      <w:r w:rsidRPr="5F9F8C37" w:rsidR="3CE9A8B8">
        <w:rPr>
          <w:lang w:val="sr-Latn-CS"/>
        </w:rPr>
        <w:t>M</w:t>
      </w:r>
      <w:r w:rsidRPr="5F9F8C37" w:rsidR="696AA295">
        <w:rPr>
          <w:lang w:val="sr-Latn-CS"/>
        </w:rPr>
        <w:t>y</w:t>
      </w:r>
      <w:proofErr w:type="spellEnd"/>
      <w:r w:rsidRPr="5F9F8C37" w:rsidR="696AA295">
        <w:rPr>
          <w:lang w:val="sr-Latn-CS"/>
        </w:rPr>
        <w:t xml:space="preserve"> account</w:t>
      </w:r>
      <w:r w:rsidRPr="5F9F8C37" w:rsidR="3CE9A8B8">
        <w:rPr>
          <w:lang w:val="sr-Latn-CS"/>
        </w:rPr>
        <w:t>”.</w:t>
      </w:r>
    </w:p>
    <w:p xmlns:wp14="http://schemas.microsoft.com/office/word/2010/wordml" w:rsidRPr="007E0B43" w:rsidR="007E0B43" w:rsidP="002C12A7" w:rsidRDefault="007E0B43" w14:paraId="14F9D548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xmlns:wp14="http://schemas.microsoft.com/office/word/2010/wordml" w:rsidR="007E0B43" w:rsidP="007E0B43" w:rsidRDefault="007E0B43" w14:paraId="59243A93" wp14:textId="1B79BC70">
      <w:pPr>
        <w:pStyle w:val="BodyText"/>
        <w:rPr>
          <w:lang w:val="sr-Latn-CS"/>
        </w:rPr>
      </w:pPr>
      <w:r w:rsidRPr="5F9F8C37" w:rsidR="3C652100">
        <w:rPr>
          <w:lang w:val="sr-Latn-CS"/>
        </w:rPr>
        <w:t>Firma</w:t>
      </w:r>
    </w:p>
    <w:p xmlns:wp14="http://schemas.microsoft.com/office/word/2010/wordml" w:rsidRPr="007E0B43" w:rsidR="007E0B43" w:rsidP="002C12A7" w:rsidRDefault="007E0B43" w14:paraId="4805100A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7E0B43" w:rsidP="007E0B43" w:rsidRDefault="009D5ECD" w14:paraId="67F2A003" wp14:textId="1ECDAC0C">
      <w:pPr>
        <w:pStyle w:val="BodyText"/>
        <w:rPr>
          <w:lang w:val="sr-Latn-CS"/>
        </w:rPr>
      </w:pPr>
      <w:r w:rsidRPr="5F9F8C37" w:rsidR="4F9A17C3">
        <w:rPr>
          <w:lang w:val="sr-Latn-CS"/>
        </w:rPr>
        <w:t>Kor</w:t>
      </w:r>
      <w:r w:rsidRPr="5F9F8C37" w:rsidR="70F48D4C">
        <w:rPr>
          <w:lang w:val="sr-Latn-CS"/>
        </w:rPr>
        <w:t>isnik mora biti ulogovan na portal.</w:t>
      </w:r>
    </w:p>
    <w:p xmlns:wp14="http://schemas.microsoft.com/office/word/2010/wordml" w:rsidRPr="007E0B43" w:rsidR="007E0B43" w:rsidP="002C12A7" w:rsidRDefault="007E0B43" w14:paraId="6D2B3D29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xmlns:wp14="http://schemas.microsoft.com/office/word/2010/wordml" w:rsidRPr="009D5ECD" w:rsidR="009D5ECD" w:rsidP="009F61E4" w:rsidRDefault="009F61E4" w14:paraId="3E544C63" wp14:textId="4B86F98A">
      <w:pPr>
        <w:pStyle w:val="BodyText"/>
        <w:numPr>
          <w:ilvl w:val="0"/>
          <w:numId w:val="12"/>
        </w:numPr>
        <w:rPr>
          <w:lang w:val="sr-Latn-CS"/>
        </w:rPr>
      </w:pPr>
      <w:r w:rsidRPr="5F9F8C37" w:rsidR="512E8021">
        <w:rPr>
          <w:lang w:val="sr-Latn-CS"/>
        </w:rPr>
        <w:t>Prikazuju se osnovn</w:t>
      </w:r>
      <w:r w:rsidRPr="5F9F8C37" w:rsidR="4C1E1427">
        <w:rPr>
          <w:lang w:val="sr-Latn-CS"/>
        </w:rPr>
        <w:t>i</w:t>
      </w:r>
      <w:r w:rsidRPr="5F9F8C37" w:rsidR="512E8021">
        <w:rPr>
          <w:lang w:val="sr-Latn-CS"/>
        </w:rPr>
        <w:t xml:space="preserve"> </w:t>
      </w:r>
      <w:r w:rsidRPr="5F9F8C37" w:rsidR="70FA4150">
        <w:rPr>
          <w:lang w:val="sr-Latn-CS"/>
        </w:rPr>
        <w:t>podaci</w:t>
      </w:r>
      <w:r w:rsidRPr="5F9F8C37" w:rsidR="512E8021">
        <w:rPr>
          <w:lang w:val="sr-Latn-CS"/>
        </w:rPr>
        <w:t xml:space="preserve"> firme u tabeli</w:t>
      </w:r>
      <w:r w:rsidRPr="5F9F8C37" w:rsidR="666FC97F">
        <w:rPr>
          <w:lang w:val="sr-Latn-CS"/>
        </w:rPr>
        <w:t>.</w:t>
      </w:r>
    </w:p>
    <w:p xmlns:wp14="http://schemas.microsoft.com/office/word/2010/wordml" w:rsidRPr="007E0B43" w:rsidR="007E0B43" w:rsidP="002C12A7" w:rsidRDefault="007E0B43" w14:paraId="7CF5F203" wp14:textId="77777777">
      <w:pPr>
        <w:pStyle w:val="BodyText"/>
        <w:keepNext w:val="1"/>
        <w:rPr>
          <w:b w:val="1"/>
          <w:bCs w:val="1"/>
          <w:lang w:val="sr-Latn-CS"/>
        </w:rPr>
      </w:pPr>
      <w:proofErr w:type="spellStart"/>
      <w:r w:rsidRPr="5F9F8C37" w:rsidR="29051B61">
        <w:rPr>
          <w:b w:val="1"/>
          <w:bCs w:val="1"/>
          <w:lang w:val="sr-Latn-CS"/>
        </w:rPr>
        <w:t>Izuzetci</w:t>
      </w:r>
      <w:proofErr w:type="spellEnd"/>
      <w:r w:rsidRPr="5F9F8C37" w:rsidR="29051B61">
        <w:rPr>
          <w:b w:val="1"/>
          <w:bCs w:val="1"/>
          <w:lang w:val="sr-Latn-CS"/>
        </w:rPr>
        <w:t>:</w:t>
      </w:r>
    </w:p>
    <w:p w:rsidR="76583022" w:rsidP="5F9F8C37" w:rsidRDefault="76583022" w14:paraId="3FA13259" w14:textId="309ADA7A">
      <w:pPr>
        <w:pStyle w:val="BodyText"/>
        <w:keepNext w:val="1"/>
        <w:rPr>
          <w:b w:val="0"/>
          <w:bCs w:val="0"/>
          <w:lang w:val="sr-Latn-CS"/>
        </w:rPr>
      </w:pPr>
      <w:r w:rsidRPr="5F9F8C37" w:rsidR="76583022">
        <w:rPr>
          <w:b w:val="0"/>
          <w:bCs w:val="0"/>
          <w:lang w:val="sr-Latn-CS"/>
        </w:rPr>
        <w:t>Nema.</w:t>
      </w:r>
    </w:p>
    <w:p xmlns:wp14="http://schemas.microsoft.com/office/word/2010/wordml" w:rsidRPr="007E0B43" w:rsidR="007E0B43" w:rsidP="002C12A7" w:rsidRDefault="007E0B43" w14:paraId="5E160D58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xmlns:wp14="http://schemas.microsoft.com/office/word/2010/wordml" w:rsidR="007E0B43" w:rsidP="007E0B43" w:rsidRDefault="009F61E4" w14:paraId="21B08518" wp14:textId="37097D5A">
      <w:pPr>
        <w:pStyle w:val="BodyText"/>
        <w:rPr>
          <w:lang w:val="sr-Latn-CS"/>
        </w:rPr>
      </w:pPr>
      <w:r w:rsidRPr="5F9F8C37" w:rsidR="1C5BCECC">
        <w:rPr>
          <w:lang w:val="sr-Latn-CS"/>
        </w:rPr>
        <w:t>P</w:t>
      </w:r>
      <w:r w:rsidRPr="5F9F8C37" w:rsidR="15168CD4">
        <w:rPr>
          <w:lang w:val="sr-Latn-CS"/>
        </w:rPr>
        <w:t>rikazani osnovni podaci firme.</w:t>
      </w:r>
    </w:p>
    <w:p xmlns:wp14="http://schemas.microsoft.com/office/word/2010/wordml" w:rsidRPr="007E0B43" w:rsidR="007E0B43" w:rsidP="002C12A7" w:rsidRDefault="007E0B43" w14:paraId="6307B8CB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xmlns:wp14="http://schemas.microsoft.com/office/word/2010/wordml" w:rsidR="007E0B43" w:rsidP="009F61E4" w:rsidRDefault="00CB7DBA" w14:paraId="62486C05" wp14:textId="13684EA1">
      <w:pPr>
        <w:pStyle w:val="BodyText"/>
      </w:pPr>
    </w:p>
    <w:p xmlns:wp14="http://schemas.microsoft.com/office/word/2010/wordml" w:rsidRPr="003372D3" w:rsidR="00786068" w:rsidP="00786068" w:rsidRDefault="00F31591" w14:paraId="41DE0EE1" wp14:textId="2FEA084D">
      <w:pPr>
        <w:pStyle w:val="Heading2"/>
        <w:rPr>
          <w:lang w:val="sr-Latn-CS"/>
        </w:rPr>
      </w:pPr>
      <w:bookmarkStart w:name="_Toc1976151539" w:id="103001888"/>
      <w:r w:rsidRPr="53E7CB22" w:rsidR="6B5B4C22">
        <w:rPr>
          <w:lang w:val="sr-Latn-CS"/>
        </w:rPr>
        <w:t>Pregled pristiglih prijava kandidata</w:t>
      </w:r>
      <w:bookmarkEnd w:id="103001888"/>
      <w:r w:rsidRPr="53E7CB22" w:rsidR="6B5B4C22">
        <w:rPr>
          <w:lang w:val="sr-Latn-CS"/>
        </w:rPr>
        <w:t xml:space="preserve"> </w:t>
      </w:r>
    </w:p>
    <w:p xmlns:wp14="http://schemas.microsoft.com/office/word/2010/wordml" w:rsidRPr="007E0B43" w:rsidR="007E0B43" w:rsidP="002C12A7" w:rsidRDefault="007E0B43" w14:paraId="0F036546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xmlns:wp14="http://schemas.microsoft.com/office/word/2010/wordml" w:rsidR="007E0B43" w:rsidP="00F31591" w:rsidRDefault="0079569D" w14:paraId="79D9913F" wp14:textId="38223F73">
      <w:pPr>
        <w:pStyle w:val="BodyText"/>
        <w:rPr>
          <w:lang w:val="sr-Latn-CS"/>
        </w:rPr>
      </w:pPr>
      <w:r w:rsidRPr="5F9F8C37" w:rsidR="5E3187E7">
        <w:rPr>
          <w:lang w:val="sr-Latn-CS"/>
        </w:rPr>
        <w:t>Pregled prist</w:t>
      </w:r>
      <w:r w:rsidRPr="5F9F8C37" w:rsidR="48419B4C">
        <w:rPr>
          <w:lang w:val="sr-Latn-CS"/>
        </w:rPr>
        <w:t>iglih prijava kandidata</w:t>
      </w:r>
      <w:r w:rsidRPr="5F9F8C37" w:rsidR="3B8E81D7">
        <w:rPr>
          <w:lang w:val="sr-Latn-CS"/>
        </w:rPr>
        <w:t>.</w:t>
      </w:r>
    </w:p>
    <w:p xmlns:wp14="http://schemas.microsoft.com/office/word/2010/wordml" w:rsidRPr="007E0B43" w:rsidR="007E0B43" w:rsidP="002C12A7" w:rsidRDefault="007E0B43" w14:paraId="31EDC59E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xmlns:wp14="http://schemas.microsoft.com/office/word/2010/wordml" w:rsidR="007E0B43" w:rsidP="007C4972" w:rsidRDefault="007C4972" w14:paraId="1D9B3DE8" wp14:textId="144AB6B1">
      <w:pPr>
        <w:pStyle w:val="BodyText"/>
        <w:rPr>
          <w:lang w:val="sr-Latn-CS"/>
        </w:rPr>
      </w:pPr>
      <w:r w:rsidRPr="5F9F8C37" w:rsidR="1A046A0C">
        <w:rPr>
          <w:lang w:val="sr-Latn-CS"/>
        </w:rPr>
        <w:t>Firma</w:t>
      </w:r>
    </w:p>
    <w:p xmlns:wp14="http://schemas.microsoft.com/office/word/2010/wordml" w:rsidRPr="007E0B43" w:rsidR="007E0B43" w:rsidP="002C12A7" w:rsidRDefault="007E0B43" w14:paraId="47298361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7E0B43" w:rsidP="007E0B43" w:rsidRDefault="00A55444" w14:paraId="50ED7260" wp14:textId="4CB088BA">
      <w:pPr>
        <w:pStyle w:val="BodyText"/>
        <w:rPr>
          <w:lang w:val="sr-Latn-CS"/>
        </w:rPr>
      </w:pPr>
      <w:r w:rsidRPr="5F9F8C37" w:rsidR="1D1A3467">
        <w:rPr>
          <w:lang w:val="sr-Latn-CS"/>
        </w:rPr>
        <w:t xml:space="preserve">Korisnik je </w:t>
      </w:r>
      <w:r w:rsidRPr="5F9F8C37" w:rsidR="74088CD6">
        <w:rPr>
          <w:lang w:val="sr-Latn-CS"/>
        </w:rPr>
        <w:t>ulogovan</w:t>
      </w:r>
      <w:r w:rsidRPr="5F9F8C37" w:rsidR="1D1A3467">
        <w:rPr>
          <w:lang w:val="sr-Latn-CS"/>
        </w:rPr>
        <w:t xml:space="preserve"> na portal.</w:t>
      </w:r>
    </w:p>
    <w:p w:rsidR="448652EA" w:rsidP="5F9F8C37" w:rsidRDefault="448652EA" w14:paraId="0AB4C36C" w14:textId="02ED2E66">
      <w:pPr>
        <w:pStyle w:val="BodyText"/>
        <w:rPr>
          <w:lang w:val="sr-Latn-CS"/>
        </w:rPr>
      </w:pPr>
      <w:r w:rsidRPr="5F9F8C37" w:rsidR="448652EA">
        <w:rPr>
          <w:lang w:val="sr-Latn-CS"/>
        </w:rPr>
        <w:t xml:space="preserve">Kandidati moraju uspešno da </w:t>
      </w:r>
      <w:proofErr w:type="spellStart"/>
      <w:r w:rsidRPr="5F9F8C37" w:rsidR="448652EA">
        <w:rPr>
          <w:lang w:val="sr-Latn-CS"/>
        </w:rPr>
        <w:t>posalju</w:t>
      </w:r>
      <w:proofErr w:type="spellEnd"/>
      <w:r w:rsidRPr="5F9F8C37" w:rsidR="448652EA">
        <w:rPr>
          <w:lang w:val="sr-Latn-CS"/>
        </w:rPr>
        <w:t xml:space="preserve"> prijavu.</w:t>
      </w:r>
    </w:p>
    <w:p xmlns:wp14="http://schemas.microsoft.com/office/word/2010/wordml" w:rsidRPr="007E0B43" w:rsidR="007E0B43" w:rsidP="002C12A7" w:rsidRDefault="007E0B43" w14:paraId="32698E90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xmlns:wp14="http://schemas.microsoft.com/office/word/2010/wordml" w:rsidR="007E0B43" w:rsidP="00D77D96" w:rsidRDefault="00D77D96" w14:paraId="4A356756" wp14:textId="22A04FB5">
      <w:pPr>
        <w:pStyle w:val="BodyText"/>
        <w:numPr>
          <w:ilvl w:val="0"/>
          <w:numId w:val="20"/>
        </w:numPr>
        <w:rPr>
          <w:lang w:val="sr-Latn-CS"/>
        </w:rPr>
      </w:pPr>
      <w:r w:rsidRPr="5F9F8C37" w:rsidR="2EA11A97">
        <w:rPr>
          <w:lang w:val="sr-Latn-CS"/>
        </w:rPr>
        <w:t xml:space="preserve">Korisnik </w:t>
      </w:r>
      <w:r w:rsidRPr="5F9F8C37" w:rsidR="10008A35">
        <w:rPr>
          <w:lang w:val="sr-Latn-CS"/>
        </w:rPr>
        <w:t>otvara “</w:t>
      </w:r>
      <w:proofErr w:type="spellStart"/>
      <w:r w:rsidRPr="5F9F8C37" w:rsidR="697AAE2F">
        <w:rPr>
          <w:lang w:val="sr-Latn-CS"/>
        </w:rPr>
        <w:t>Received</w:t>
      </w:r>
      <w:proofErr w:type="spellEnd"/>
      <w:r w:rsidRPr="5F9F8C37" w:rsidR="697AAE2F">
        <w:rPr>
          <w:lang w:val="sr-Latn-CS"/>
        </w:rPr>
        <w:t xml:space="preserve"> applications</w:t>
      </w:r>
      <w:r w:rsidRPr="5F9F8C37" w:rsidR="10008A35">
        <w:rPr>
          <w:lang w:val="sr-Latn-CS"/>
        </w:rPr>
        <w:t>” i prikazuje mu se lista pristiglih prijava.</w:t>
      </w:r>
    </w:p>
    <w:p w:rsidR="10008A35" w:rsidP="5F9F8C37" w:rsidRDefault="10008A35" w14:paraId="7750EB32" w14:textId="64410D29">
      <w:pPr>
        <w:pStyle w:val="BodyText"/>
        <w:numPr>
          <w:ilvl w:val="0"/>
          <w:numId w:val="20"/>
        </w:numPr>
        <w:rPr>
          <w:lang w:val="sr-Latn-CS"/>
        </w:rPr>
      </w:pPr>
      <w:r w:rsidRPr="5F9F8C37" w:rsidR="10008A35">
        <w:rPr>
          <w:lang w:val="sr-Latn-CS"/>
        </w:rPr>
        <w:t>U okviru prijave, korisniku se prikazuje dugme “</w:t>
      </w:r>
      <w:proofErr w:type="spellStart"/>
      <w:r w:rsidRPr="5F9F8C37" w:rsidR="67C76A2F">
        <w:rPr>
          <w:lang w:val="sr-Latn-CS"/>
        </w:rPr>
        <w:t>Review</w:t>
      </w:r>
      <w:proofErr w:type="spellEnd"/>
      <w:r w:rsidRPr="5F9F8C37" w:rsidR="67C76A2F">
        <w:rPr>
          <w:lang w:val="sr-Latn-CS"/>
        </w:rPr>
        <w:t xml:space="preserve"> </w:t>
      </w:r>
      <w:proofErr w:type="spellStart"/>
      <w:r w:rsidRPr="5F9F8C37" w:rsidR="67C76A2F">
        <w:rPr>
          <w:lang w:val="sr-Latn-CS"/>
        </w:rPr>
        <w:t>the</w:t>
      </w:r>
      <w:proofErr w:type="spellEnd"/>
      <w:r w:rsidRPr="5F9F8C37" w:rsidR="67C76A2F">
        <w:rPr>
          <w:lang w:val="sr-Latn-CS"/>
        </w:rPr>
        <w:t xml:space="preserve"> application</w:t>
      </w:r>
      <w:r w:rsidRPr="5F9F8C37" w:rsidR="10008A35">
        <w:rPr>
          <w:lang w:val="sr-Latn-CS"/>
        </w:rPr>
        <w:t>”.</w:t>
      </w:r>
    </w:p>
    <w:p w:rsidR="60F23C1A" w:rsidP="5F9F8C37" w:rsidRDefault="60F23C1A" w14:paraId="051D3186" w14:textId="45E768E9">
      <w:pPr>
        <w:pStyle w:val="BodyText"/>
        <w:numPr>
          <w:ilvl w:val="0"/>
          <w:numId w:val="20"/>
        </w:numPr>
        <w:rPr>
          <w:lang w:val="sr-Latn-CS"/>
        </w:rPr>
      </w:pPr>
      <w:r w:rsidRPr="5F9F8C37" w:rsidR="60F23C1A">
        <w:rPr>
          <w:lang w:val="sr-Latn-CS"/>
        </w:rPr>
        <w:t>Otvara se dijalog sa osnovnim informacijama o kandidatu.</w:t>
      </w:r>
    </w:p>
    <w:p xmlns:wp14="http://schemas.microsoft.com/office/word/2010/wordml" w:rsidRPr="007E0B43" w:rsidR="007E0B43" w:rsidP="002C12A7" w:rsidRDefault="007E0B43" w14:paraId="643743D4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xmlns:wp14="http://schemas.microsoft.com/office/word/2010/wordml" w:rsidRPr="005B4961" w:rsidR="007E0B43" w:rsidP="007E0B43" w:rsidRDefault="005B4961" w14:paraId="784D254A" wp14:textId="346A8AAB">
      <w:pPr>
        <w:pStyle w:val="BodyText"/>
      </w:pPr>
      <w:r w:rsidR="56C80A36">
        <w:rPr/>
        <w:t>Nema.</w:t>
      </w:r>
    </w:p>
    <w:p xmlns:wp14="http://schemas.microsoft.com/office/word/2010/wordml" w:rsidRPr="007E0B43" w:rsidR="007E0B43" w:rsidP="002C12A7" w:rsidRDefault="007E0B43" w14:paraId="3AB829C2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xmlns:wp14="http://schemas.microsoft.com/office/word/2010/wordml" w:rsidR="007E0B43" w:rsidP="007E0B43" w:rsidRDefault="00D77D96" w14:paraId="0DB28087" wp14:textId="6897062D">
      <w:pPr>
        <w:pStyle w:val="BodyText"/>
        <w:rPr>
          <w:lang w:val="sr-Latn-CS"/>
        </w:rPr>
      </w:pPr>
      <w:r w:rsidRPr="5F9F8C37" w:rsidR="383E35F4">
        <w:rPr>
          <w:lang w:val="sr-Latn-CS"/>
        </w:rPr>
        <w:t>Uspešno pregledana prijava kandidata.</w:t>
      </w:r>
    </w:p>
    <w:p xmlns:wp14="http://schemas.microsoft.com/office/word/2010/wordml" w:rsidRPr="007E0B43" w:rsidR="007E0B43" w:rsidP="002C12A7" w:rsidRDefault="007E0B43" w14:paraId="7C1211F0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xmlns:wp14="http://schemas.microsoft.com/office/word/2010/wordml" w:rsidR="007E0B43" w:rsidP="007E0B43" w:rsidRDefault="007E0B43" w14:paraId="4B6C9F14" wp14:textId="77777777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xmlns:wp14="http://schemas.microsoft.com/office/word/2010/wordml" w:rsidRPr="003372D3" w:rsidR="006C2F57" w:rsidP="006C2F57" w:rsidRDefault="006C2F57" w14:paraId="440748C9" wp14:textId="6C38B5BC">
      <w:pPr>
        <w:pStyle w:val="Heading2"/>
        <w:rPr>
          <w:lang w:val="sr-Latn-CS"/>
        </w:rPr>
      </w:pPr>
      <w:bookmarkStart w:name="_Toc1682792751" w:id="362229488"/>
      <w:r w:rsidRPr="53E7CB22" w:rsidR="216FBEB0">
        <w:rPr>
          <w:lang w:val="sr-Latn-CS"/>
        </w:rPr>
        <w:t>Pr</w:t>
      </w:r>
      <w:r w:rsidRPr="53E7CB22" w:rsidR="0C0F8BE0">
        <w:rPr>
          <w:lang w:val="sr-Latn-CS"/>
        </w:rPr>
        <w:t>egled CV-ja kandidata</w:t>
      </w:r>
      <w:bookmarkEnd w:id="362229488"/>
    </w:p>
    <w:p xmlns:wp14="http://schemas.microsoft.com/office/word/2010/wordml" w:rsidRPr="007E0B43" w:rsidR="006C2F57" w:rsidP="006C2F57" w:rsidRDefault="006C2F57" w14:paraId="1AACBA20" wp14:textId="77777777">
      <w:pPr>
        <w:pStyle w:val="BodyText"/>
        <w:keepNext w:val="1"/>
        <w:rPr>
          <w:b w:val="1"/>
          <w:bCs w:val="1"/>
          <w:lang w:val="sr-Latn-CS"/>
        </w:rPr>
      </w:pPr>
      <w:r w:rsidRPr="5F9F8C37" w:rsidR="46E7045E">
        <w:rPr>
          <w:b w:val="1"/>
          <w:bCs w:val="1"/>
          <w:lang w:val="sr-Latn-CS"/>
        </w:rPr>
        <w:t>Kratak opis:</w:t>
      </w:r>
    </w:p>
    <w:p w:rsidR="774D7908" w:rsidP="5F9F8C37" w:rsidRDefault="774D7908" w14:paraId="77A491CD" w14:textId="5E39C92A">
      <w:pPr>
        <w:pStyle w:val="BodyText"/>
        <w:keepNext w:val="1"/>
        <w:rPr>
          <w:b w:val="0"/>
          <w:bCs w:val="0"/>
          <w:lang w:val="sr-Latn-CS"/>
        </w:rPr>
      </w:pPr>
      <w:r w:rsidRPr="5F9F8C37" w:rsidR="774D7908">
        <w:rPr>
          <w:b w:val="0"/>
          <w:bCs w:val="0"/>
          <w:lang w:val="sr-Latn-CS"/>
        </w:rPr>
        <w:t>Pregled CV-ja kandidata sa</w:t>
      </w:r>
      <w:r w:rsidRPr="5F9F8C37" w:rsidR="20FB9A43">
        <w:rPr>
          <w:b w:val="0"/>
          <w:bCs w:val="0"/>
          <w:lang w:val="sr-Latn-CS"/>
        </w:rPr>
        <w:t xml:space="preserve"> pristigle prijave.</w:t>
      </w:r>
    </w:p>
    <w:p xmlns:wp14="http://schemas.microsoft.com/office/word/2010/wordml" w:rsidRPr="007E0B43" w:rsidR="006C2F57" w:rsidP="006C2F57" w:rsidRDefault="006C2F57" w14:paraId="28F732E8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xmlns:wp14="http://schemas.microsoft.com/office/word/2010/wordml" w:rsidR="006C2F57" w:rsidP="006C2F57" w:rsidRDefault="006C2F57" w14:paraId="51CC1398" wp14:textId="73024AF0">
      <w:pPr>
        <w:pStyle w:val="BodyText"/>
        <w:rPr>
          <w:lang w:val="sr-Latn-CS"/>
        </w:rPr>
      </w:pPr>
      <w:r w:rsidRPr="5F9F8C37" w:rsidR="073C6E0B">
        <w:rPr>
          <w:lang w:val="sr-Latn-CS"/>
        </w:rPr>
        <w:t>Firma</w:t>
      </w:r>
    </w:p>
    <w:p xmlns:wp14="http://schemas.microsoft.com/office/word/2010/wordml" w:rsidRPr="007E0B43" w:rsidR="006C2F57" w:rsidP="006C2F57" w:rsidRDefault="006C2F57" w14:paraId="440A543C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6C2F57" w:rsidP="006C2F57" w:rsidRDefault="006C2F57" w14:paraId="1C97E51A" wp14:textId="28141B3B">
      <w:pPr>
        <w:pStyle w:val="BodyText"/>
        <w:rPr>
          <w:lang w:val="sr-Latn-CS"/>
        </w:rPr>
      </w:pPr>
      <w:r w:rsidRPr="5F9F8C37" w:rsidR="18007FC0">
        <w:rPr>
          <w:lang w:val="sr-Latn-CS"/>
        </w:rPr>
        <w:t>Korisnik mora biti ulogovan.</w:t>
      </w:r>
    </w:p>
    <w:p w:rsidR="18007FC0" w:rsidP="5F9F8C37" w:rsidRDefault="18007FC0" w14:paraId="5F2CA922" w14:textId="4E89247D">
      <w:pPr>
        <w:pStyle w:val="BodyText"/>
        <w:rPr>
          <w:lang w:val="sr-Latn-CS"/>
        </w:rPr>
      </w:pPr>
      <w:r w:rsidRPr="5F9F8C37" w:rsidR="18007FC0">
        <w:rPr>
          <w:lang w:val="sr-Latn-CS"/>
        </w:rPr>
        <w:t>Korisnik je otvorio prijavu konkretnog kandidata</w:t>
      </w:r>
    </w:p>
    <w:p xmlns:wp14="http://schemas.microsoft.com/office/word/2010/wordml" w:rsidRPr="007E0B43" w:rsidR="006C2F57" w:rsidP="006C2F57" w:rsidRDefault="006C2F57" w14:paraId="1E8F09C6" wp14:textId="77777777">
      <w:pPr>
        <w:pStyle w:val="BodyText"/>
        <w:keepNext w:val="1"/>
        <w:rPr>
          <w:b w:val="1"/>
          <w:bCs w:val="1"/>
          <w:lang w:val="sr-Latn-CS"/>
        </w:rPr>
      </w:pPr>
      <w:r w:rsidRPr="5F9F8C37" w:rsidR="46E7045E">
        <w:rPr>
          <w:b w:val="1"/>
          <w:bCs w:val="1"/>
          <w:lang w:val="sr-Latn-CS"/>
        </w:rPr>
        <w:t>Osnovni tok:</w:t>
      </w:r>
    </w:p>
    <w:p w:rsidR="29E6117E" w:rsidP="5F9F8C37" w:rsidRDefault="29E6117E" w14:paraId="6CE9430C" w14:textId="4C55A429">
      <w:pPr>
        <w:pStyle w:val="BodyText"/>
        <w:keepNext w:val="1"/>
        <w:rPr>
          <w:b w:val="0"/>
          <w:bCs w:val="0"/>
          <w:lang w:val="sr-Latn-CS"/>
        </w:rPr>
      </w:pPr>
      <w:r w:rsidRPr="5F9F8C37" w:rsidR="29E6117E">
        <w:rPr>
          <w:b w:val="0"/>
          <w:bCs w:val="0"/>
          <w:lang w:val="sr-Latn-CS"/>
        </w:rPr>
        <w:t>1. Korisnik klikom na dugme “View CV” otvara CV od kandidata.</w:t>
      </w:r>
    </w:p>
    <w:p xmlns:wp14="http://schemas.microsoft.com/office/word/2010/wordml" w:rsidRPr="007E0B43" w:rsidR="006C2F57" w:rsidP="006C2F57" w:rsidRDefault="006C2F57" w14:paraId="11E1373C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xmlns:wp14="http://schemas.microsoft.com/office/word/2010/wordml" w:rsidRPr="005B4961" w:rsidR="006C2F57" w:rsidP="006C2F57" w:rsidRDefault="004526F1" w14:paraId="5B6C5312" wp14:textId="77777777">
      <w:pPr>
        <w:pStyle w:val="BodyText"/>
        <w:rPr>
          <w:lang w:val="sr-Latn-CS"/>
        </w:rPr>
      </w:pPr>
      <w:r>
        <w:t>Nema.</w:t>
      </w:r>
    </w:p>
    <w:p xmlns:wp14="http://schemas.microsoft.com/office/word/2010/wordml" w:rsidRPr="007E0B43" w:rsidR="006C2F57" w:rsidP="006C2F57" w:rsidRDefault="006C2F57" w14:paraId="3E4F2BC2" wp14:textId="77777777">
      <w:pPr>
        <w:pStyle w:val="BodyText"/>
        <w:keepNext w:val="1"/>
        <w:rPr>
          <w:b w:val="1"/>
          <w:bCs w:val="1"/>
          <w:lang w:val="sr-Latn-CS"/>
        </w:rPr>
      </w:pPr>
      <w:r w:rsidRPr="5F9F8C37" w:rsidR="46E7045E">
        <w:rPr>
          <w:b w:val="1"/>
          <w:bCs w:val="1"/>
          <w:lang w:val="sr-Latn-CS"/>
        </w:rPr>
        <w:t>Posledice:</w:t>
      </w:r>
    </w:p>
    <w:p w:rsidR="6B347FB5" w:rsidP="5F9F8C37" w:rsidRDefault="6B347FB5" w14:paraId="370AB8B6" w14:textId="23C789EE">
      <w:pPr>
        <w:pStyle w:val="BodyText"/>
        <w:keepNext w:val="1"/>
        <w:rPr>
          <w:b w:val="0"/>
          <w:bCs w:val="0"/>
          <w:lang w:val="sr-Latn-CS"/>
        </w:rPr>
      </w:pPr>
      <w:r w:rsidRPr="5F9F8C37" w:rsidR="6B347FB5">
        <w:rPr>
          <w:b w:val="0"/>
          <w:bCs w:val="0"/>
          <w:lang w:val="sr-Latn-CS"/>
        </w:rPr>
        <w:t>Uspešno pregledan CV kandidata.</w:t>
      </w:r>
    </w:p>
    <w:p xmlns:wp14="http://schemas.microsoft.com/office/word/2010/wordml" w:rsidRPr="007E0B43" w:rsidR="006C2F57" w:rsidP="006C2F57" w:rsidRDefault="006C2F57" w14:paraId="336BF45A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xmlns:wp14="http://schemas.microsoft.com/office/word/2010/wordml" w:rsidR="006C2F57" w:rsidP="006C2F57" w:rsidRDefault="006C2F57" w14:paraId="0FC47A12" wp14:textId="77777777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xmlns:wp14="http://schemas.microsoft.com/office/word/2010/wordml" w:rsidRPr="003372D3" w:rsidR="00786068" w:rsidP="00786068" w:rsidRDefault="003D60F1" w14:paraId="2E392850" wp14:textId="5F35501D">
      <w:pPr>
        <w:pStyle w:val="Heading2"/>
        <w:rPr>
          <w:lang w:val="sr-Latn-CS"/>
        </w:rPr>
      </w:pPr>
      <w:bookmarkStart w:name="_Toc1947210507" w:id="2045670448"/>
      <w:r w:rsidRPr="53E7CB22" w:rsidR="7F1033DE">
        <w:rPr>
          <w:lang w:val="sr-Latn-CS"/>
        </w:rPr>
        <w:t>Pregled osnovnih podataka kandidata</w:t>
      </w:r>
      <w:bookmarkEnd w:id="2045670448"/>
    </w:p>
    <w:p xmlns:wp14="http://schemas.microsoft.com/office/word/2010/wordml" w:rsidRPr="007E0B43" w:rsidR="007E0B43" w:rsidP="007E0B43" w:rsidRDefault="007E0B43" w14:paraId="323B8882" wp14:textId="77777777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xmlns:wp14="http://schemas.microsoft.com/office/word/2010/wordml" w:rsidR="007E0B43" w:rsidP="005C333A" w:rsidRDefault="005C333A" w14:paraId="36481E89" wp14:textId="2622A5BF">
      <w:pPr>
        <w:pStyle w:val="BodyText"/>
        <w:rPr>
          <w:lang w:val="sr-Latn-CS"/>
        </w:rPr>
      </w:pPr>
      <w:r w:rsidRPr="5F9F8C37" w:rsidR="3733B4E1">
        <w:rPr>
          <w:lang w:val="sr-Latn-CS"/>
        </w:rPr>
        <w:t>Pregled osnovnih podataka kandidata</w:t>
      </w:r>
      <w:r w:rsidRPr="5F9F8C37" w:rsidR="69784059">
        <w:rPr>
          <w:lang w:val="sr-Latn-CS"/>
        </w:rPr>
        <w:t xml:space="preserve"> sa stranice “</w:t>
      </w:r>
      <w:proofErr w:type="spellStart"/>
      <w:r w:rsidRPr="5F9F8C37" w:rsidR="69784059">
        <w:rPr>
          <w:lang w:val="sr-Latn-CS"/>
        </w:rPr>
        <w:t>My</w:t>
      </w:r>
      <w:proofErr w:type="spellEnd"/>
      <w:r w:rsidRPr="5F9F8C37" w:rsidR="69784059">
        <w:rPr>
          <w:lang w:val="sr-Latn-CS"/>
        </w:rPr>
        <w:t xml:space="preserve"> account”.</w:t>
      </w:r>
    </w:p>
    <w:p xmlns:wp14="http://schemas.microsoft.com/office/word/2010/wordml" w:rsidRPr="007E0B43" w:rsidR="007E0B43" w:rsidP="002C12A7" w:rsidRDefault="007E0B43" w14:paraId="7AAAE608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xmlns:wp14="http://schemas.microsoft.com/office/word/2010/wordml" w:rsidR="007E0B43" w:rsidP="007C4972" w:rsidRDefault="007E0B43" w14:paraId="55A9AA1E" wp14:textId="272E33B0">
      <w:pPr>
        <w:pStyle w:val="BodyText"/>
        <w:rPr>
          <w:lang w:val="sr-Latn-CS"/>
        </w:rPr>
      </w:pPr>
      <w:r w:rsidRPr="5F9F8C37" w:rsidR="2A765957">
        <w:rPr>
          <w:lang w:val="sr-Latn-CS"/>
        </w:rPr>
        <w:t>Kandidat</w:t>
      </w:r>
    </w:p>
    <w:p xmlns:wp14="http://schemas.microsoft.com/office/word/2010/wordml" w:rsidRPr="007E0B43" w:rsidR="007E0B43" w:rsidP="002C12A7" w:rsidRDefault="007E0B43" w14:paraId="74CCBB5B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7E0B43" w:rsidP="007E0B43" w:rsidRDefault="00082A7C" w14:paraId="6CA93997" wp14:textId="52FE9498">
      <w:pPr>
        <w:pStyle w:val="BodyText"/>
        <w:rPr>
          <w:lang w:val="sr-Latn-CS"/>
        </w:rPr>
      </w:pPr>
      <w:r w:rsidRPr="5F9F8C37" w:rsidR="22C08A17">
        <w:rPr>
          <w:lang w:val="sr-Latn-CS"/>
        </w:rPr>
        <w:t xml:space="preserve">Korisnik </w:t>
      </w:r>
      <w:r w:rsidRPr="5F9F8C37" w:rsidR="0DC5ED5B">
        <w:rPr>
          <w:lang w:val="sr-Latn-CS"/>
        </w:rPr>
        <w:t xml:space="preserve">mora biti </w:t>
      </w:r>
      <w:r w:rsidRPr="5F9F8C37" w:rsidR="74088CD6">
        <w:rPr>
          <w:lang w:val="sr-Latn-CS"/>
        </w:rPr>
        <w:t>ulogovan</w:t>
      </w:r>
      <w:r w:rsidRPr="5F9F8C37" w:rsidR="0DC5ED5B">
        <w:rPr>
          <w:lang w:val="sr-Latn-CS"/>
        </w:rPr>
        <w:t xml:space="preserve"> na portal.</w:t>
      </w:r>
    </w:p>
    <w:p xmlns:wp14="http://schemas.microsoft.com/office/word/2010/wordml" w:rsidRPr="007E0B43" w:rsidR="007E0B43" w:rsidP="002C12A7" w:rsidRDefault="007E0B43" w14:paraId="4804AE9C" wp14:textId="77777777">
      <w:pPr>
        <w:pStyle w:val="BodyText"/>
        <w:keepNext/>
        <w:rPr>
          <w:b/>
          <w:bCs/>
          <w:lang w:val="sr-Latn-CS"/>
        </w:rPr>
      </w:pPr>
      <w:r w:rsidRPr="5F9F8C37" w:rsidR="29051B61">
        <w:rPr>
          <w:b w:val="1"/>
          <w:bCs w:val="1"/>
          <w:lang w:val="sr-Latn-CS"/>
        </w:rPr>
        <w:t>Osnovni tok:</w:t>
      </w:r>
    </w:p>
    <w:p w:rsidR="7DB6FD71" w:rsidP="5F9F8C37" w:rsidRDefault="7DB6FD71" w14:paraId="248A25F6" w14:textId="33AFBD8E">
      <w:pPr>
        <w:pStyle w:val="BodyText"/>
        <w:numPr>
          <w:ilvl w:val="0"/>
          <w:numId w:val="13"/>
        </w:numPr>
        <w:rPr>
          <w:lang w:val="sr-Latn-CS"/>
        </w:rPr>
      </w:pPr>
      <w:r w:rsidRPr="5F9F8C37" w:rsidR="7DB6FD71">
        <w:rPr>
          <w:lang w:val="sr-Latn-CS"/>
        </w:rPr>
        <w:t>Korisnik bira “</w:t>
      </w:r>
      <w:proofErr w:type="spellStart"/>
      <w:r w:rsidRPr="5F9F8C37" w:rsidR="7DB6FD71">
        <w:rPr>
          <w:lang w:val="sr-Latn-CS"/>
        </w:rPr>
        <w:t>My</w:t>
      </w:r>
      <w:proofErr w:type="spellEnd"/>
      <w:r w:rsidRPr="5F9F8C37" w:rsidR="7DB6FD71">
        <w:rPr>
          <w:lang w:val="sr-Latn-CS"/>
        </w:rPr>
        <w:t xml:space="preserve"> account” sa menija i </w:t>
      </w:r>
      <w:r w:rsidRPr="5F9F8C37" w:rsidR="256CD778">
        <w:rPr>
          <w:lang w:val="sr-Latn-CS"/>
        </w:rPr>
        <w:t>prikazuju</w:t>
      </w:r>
      <w:r w:rsidRPr="5F9F8C37" w:rsidR="7DB6FD71">
        <w:rPr>
          <w:lang w:val="sr-Latn-CS"/>
        </w:rPr>
        <w:t xml:space="preserve"> se njegov</w:t>
      </w:r>
      <w:r w:rsidRPr="5F9F8C37" w:rsidR="3A2D27CB">
        <w:rPr>
          <w:lang w:val="sr-Latn-CS"/>
        </w:rPr>
        <w:t>i</w:t>
      </w:r>
      <w:r w:rsidRPr="5F9F8C37" w:rsidR="7DB6FD71">
        <w:rPr>
          <w:lang w:val="sr-Latn-CS"/>
        </w:rPr>
        <w:t xml:space="preserve"> osnovn</w:t>
      </w:r>
      <w:r w:rsidRPr="5F9F8C37" w:rsidR="14217347">
        <w:rPr>
          <w:lang w:val="sr-Latn-CS"/>
        </w:rPr>
        <w:t>i</w:t>
      </w:r>
      <w:r w:rsidRPr="5F9F8C37" w:rsidR="7DB6FD71">
        <w:rPr>
          <w:lang w:val="sr-Latn-CS"/>
        </w:rPr>
        <w:t xml:space="preserve"> </w:t>
      </w:r>
      <w:r w:rsidRPr="5F9F8C37" w:rsidR="17B0F9FD">
        <w:rPr>
          <w:lang w:val="sr-Latn-CS"/>
        </w:rPr>
        <w:t>podaci</w:t>
      </w:r>
      <w:r w:rsidRPr="5F9F8C37" w:rsidR="7DB6FD71">
        <w:rPr>
          <w:lang w:val="sr-Latn-CS"/>
        </w:rPr>
        <w:t xml:space="preserve"> u tabel</w:t>
      </w:r>
      <w:r w:rsidRPr="5F9F8C37" w:rsidR="6AF7BDF3">
        <w:rPr>
          <w:lang w:val="sr-Latn-CS"/>
        </w:rPr>
        <w:t>i</w:t>
      </w:r>
      <w:r w:rsidRPr="5F9F8C37" w:rsidR="7DB6FD71">
        <w:rPr>
          <w:lang w:val="sr-Latn-CS"/>
        </w:rPr>
        <w:t>.</w:t>
      </w:r>
    </w:p>
    <w:p xmlns:wp14="http://schemas.microsoft.com/office/word/2010/wordml" w:rsidRPr="007E0B43" w:rsidR="007E0B43" w:rsidP="002C12A7" w:rsidRDefault="007E0B43" w14:paraId="72144512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xmlns:wp14="http://schemas.microsoft.com/office/word/2010/wordml" w:rsidR="007E0B43" w:rsidP="007E0B43" w:rsidRDefault="00082A7C" w14:paraId="32D81F1D" wp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xmlns:wp14="http://schemas.microsoft.com/office/word/2010/wordml" w:rsidRPr="007E0B43" w:rsidR="007E0B43" w:rsidP="002C12A7" w:rsidRDefault="007E0B43" w14:paraId="49C63119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xmlns:wp14="http://schemas.microsoft.com/office/word/2010/wordml" w:rsidR="007E0B43" w:rsidP="007E0B43" w:rsidRDefault="00082A7C" w14:paraId="607FFBED" wp14:textId="27493DFA">
      <w:pPr>
        <w:pStyle w:val="BodyText"/>
        <w:rPr>
          <w:lang w:val="sr-Latn-CS"/>
        </w:rPr>
      </w:pPr>
      <w:r w:rsidRPr="5F9F8C37" w:rsidR="0DC8F8FC">
        <w:rPr>
          <w:lang w:val="sr-Latn-CS"/>
        </w:rPr>
        <w:t>Uspešno pregledan</w:t>
      </w:r>
      <w:r w:rsidRPr="5F9F8C37" w:rsidR="0174A8A4">
        <w:rPr>
          <w:lang w:val="sr-Latn-CS"/>
        </w:rPr>
        <w:t>i</w:t>
      </w:r>
      <w:r w:rsidRPr="5F9F8C37" w:rsidR="0DC8F8FC">
        <w:rPr>
          <w:lang w:val="sr-Latn-CS"/>
        </w:rPr>
        <w:t xml:space="preserve"> osnovn</w:t>
      </w:r>
      <w:r w:rsidRPr="5F9F8C37" w:rsidR="5F8069FE">
        <w:rPr>
          <w:lang w:val="sr-Latn-CS"/>
        </w:rPr>
        <w:t>i</w:t>
      </w:r>
      <w:r w:rsidRPr="5F9F8C37" w:rsidR="0DC8F8FC">
        <w:rPr>
          <w:lang w:val="sr-Latn-CS"/>
        </w:rPr>
        <w:t xml:space="preserve"> </w:t>
      </w:r>
      <w:r w:rsidRPr="5F9F8C37" w:rsidR="59E6BD08">
        <w:rPr>
          <w:lang w:val="sr-Latn-CS"/>
        </w:rPr>
        <w:t xml:space="preserve">podaci </w:t>
      </w:r>
      <w:r w:rsidRPr="5F9F8C37" w:rsidR="0DC8F8FC">
        <w:rPr>
          <w:lang w:val="sr-Latn-CS"/>
        </w:rPr>
        <w:t>kandidata.</w:t>
      </w:r>
    </w:p>
    <w:p xmlns:wp14="http://schemas.microsoft.com/office/word/2010/wordml" w:rsidRPr="007E0B43" w:rsidR="007E0B43" w:rsidP="002C12A7" w:rsidRDefault="007E0B43" w14:paraId="19B7D80E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xmlns:wp14="http://schemas.microsoft.com/office/word/2010/wordml" w:rsidR="007E0B43" w:rsidP="007E0B43" w:rsidRDefault="007E0B43" w14:paraId="1B9DA7E3" wp14:textId="77777777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xmlns:wp14="http://schemas.microsoft.com/office/word/2010/wordml" w:rsidRPr="003372D3" w:rsidR="00786068" w:rsidP="00786068" w:rsidRDefault="003D60F1" w14:paraId="3568AE5D" wp14:textId="1842CC30">
      <w:pPr>
        <w:pStyle w:val="Heading2"/>
        <w:rPr>
          <w:lang w:val="sr-Latn-CS"/>
        </w:rPr>
      </w:pPr>
      <w:bookmarkStart w:name="_Toc1996285174" w:id="1041351522"/>
      <w:r w:rsidRPr="53E7CB22" w:rsidR="33392C96">
        <w:rPr>
          <w:lang w:val="sr-Latn-CS"/>
        </w:rPr>
        <w:t>Pregled postavljenih oglasa firmi</w:t>
      </w:r>
      <w:bookmarkEnd w:id="1041351522"/>
    </w:p>
    <w:p xmlns:wp14="http://schemas.microsoft.com/office/word/2010/wordml" w:rsidRPr="007E0B43" w:rsidR="007E0B43" w:rsidP="002C12A7" w:rsidRDefault="007E0B43" w14:paraId="4EB51603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xmlns:wp14="http://schemas.microsoft.com/office/word/2010/wordml" w:rsidR="007E0B43" w:rsidP="007E0B43" w:rsidRDefault="00080F92" w14:paraId="5B985F73" wp14:textId="35C8F49A">
      <w:pPr>
        <w:pStyle w:val="BodyText"/>
        <w:rPr>
          <w:lang w:val="sr-Latn-CS"/>
        </w:rPr>
      </w:pPr>
      <w:r w:rsidRPr="5F9F8C37" w:rsidR="05FAED34">
        <w:rPr>
          <w:lang w:val="sr-Latn-CS"/>
        </w:rPr>
        <w:t xml:space="preserve">Pregled </w:t>
      </w:r>
      <w:r w:rsidRPr="5F9F8C37" w:rsidR="18D325E6">
        <w:rPr>
          <w:lang w:val="sr-Latn-CS"/>
        </w:rPr>
        <w:t>postavljenih oglasa na stranici “</w:t>
      </w:r>
      <w:proofErr w:type="spellStart"/>
      <w:r w:rsidRPr="5F9F8C37" w:rsidR="18D325E6">
        <w:rPr>
          <w:lang w:val="sr-Latn-CS"/>
        </w:rPr>
        <w:t>Home</w:t>
      </w:r>
      <w:proofErr w:type="spellEnd"/>
      <w:r w:rsidRPr="5F9F8C37" w:rsidR="18D325E6">
        <w:rPr>
          <w:lang w:val="sr-Latn-CS"/>
        </w:rPr>
        <w:t xml:space="preserve"> page”.</w:t>
      </w:r>
    </w:p>
    <w:p xmlns:wp14="http://schemas.microsoft.com/office/word/2010/wordml" w:rsidRPr="007E0B43" w:rsidR="007E0B43" w:rsidP="002C12A7" w:rsidRDefault="007E0B43" w14:paraId="60A81C3A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xmlns:wp14="http://schemas.microsoft.com/office/word/2010/wordml" w:rsidR="007E0B43" w:rsidP="007C4972" w:rsidRDefault="007E0B43" w14:paraId="4D679FF3" wp14:textId="2870F536">
      <w:pPr>
        <w:pStyle w:val="BodyText"/>
        <w:rPr>
          <w:lang w:val="sr-Latn-CS"/>
        </w:rPr>
      </w:pPr>
      <w:r w:rsidRPr="5F9F8C37" w:rsidR="39A8971B">
        <w:rPr>
          <w:lang w:val="sr-Latn-CS"/>
        </w:rPr>
        <w:t>Kandidat, Firma</w:t>
      </w:r>
      <w:r w:rsidRPr="5F9F8C37" w:rsidR="2BA6D117">
        <w:rPr>
          <w:lang w:val="sr-Latn-CS"/>
        </w:rPr>
        <w:t>, Administrator</w:t>
      </w:r>
    </w:p>
    <w:p xmlns:wp14="http://schemas.microsoft.com/office/word/2010/wordml" w:rsidRPr="007E0B43" w:rsidR="007E0B43" w:rsidP="002C12A7" w:rsidRDefault="007E0B43" w14:paraId="07A9B9C6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7E0B43" w:rsidP="007E0B43" w:rsidRDefault="00080F92" w14:paraId="639A3438" wp14:textId="170179CC">
      <w:pPr>
        <w:pStyle w:val="BodyText"/>
        <w:rPr>
          <w:lang w:val="sr-Latn-CS"/>
        </w:rPr>
      </w:pPr>
      <w:r w:rsidRPr="5F9F8C37" w:rsidR="477EE34F">
        <w:rPr>
          <w:lang w:val="sr-Latn-CS"/>
        </w:rPr>
        <w:t xml:space="preserve">Korisnik je </w:t>
      </w:r>
      <w:r w:rsidRPr="5F9F8C37" w:rsidR="74088CD6">
        <w:rPr>
          <w:lang w:val="sr-Latn-CS"/>
        </w:rPr>
        <w:t>ulogovan</w:t>
      </w:r>
      <w:r w:rsidRPr="5F9F8C37" w:rsidR="477EE34F">
        <w:rPr>
          <w:lang w:val="sr-Latn-CS"/>
        </w:rPr>
        <w:t xml:space="preserve"> na portal.</w:t>
      </w:r>
    </w:p>
    <w:p w:rsidR="55907018" w:rsidP="5F9F8C37" w:rsidRDefault="55907018" w14:paraId="229F30CB" w14:textId="4E76C0F0">
      <w:pPr>
        <w:pStyle w:val="BodyText"/>
        <w:rPr>
          <w:lang w:val="sr-Latn-CS"/>
        </w:rPr>
      </w:pPr>
      <w:r w:rsidRPr="5F9F8C37" w:rsidR="55907018">
        <w:rPr>
          <w:lang w:val="sr-Latn-CS"/>
        </w:rPr>
        <w:t>Firma je uspešno postavila oglas.</w:t>
      </w:r>
    </w:p>
    <w:p xmlns:wp14="http://schemas.microsoft.com/office/word/2010/wordml" w:rsidRPr="007E0B43" w:rsidR="007E0B43" w:rsidP="002C12A7" w:rsidRDefault="007E0B43" w14:paraId="37BDC2B3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xmlns:wp14="http://schemas.microsoft.com/office/word/2010/wordml" w:rsidR="007E0B43" w:rsidP="00080F92" w:rsidRDefault="00080F92" w14:paraId="41E6DFD7" wp14:textId="42081195">
      <w:pPr>
        <w:pStyle w:val="BodyText"/>
        <w:numPr>
          <w:ilvl w:val="0"/>
          <w:numId w:val="14"/>
        </w:numPr>
        <w:rPr>
          <w:lang w:val="sr-Latn-CS"/>
        </w:rPr>
      </w:pPr>
      <w:r w:rsidRPr="5F9F8C37" w:rsidR="477EE34F">
        <w:rPr>
          <w:lang w:val="sr-Latn-CS"/>
        </w:rPr>
        <w:t>Koris</w:t>
      </w:r>
      <w:r w:rsidRPr="5F9F8C37" w:rsidR="0D535FCA">
        <w:rPr>
          <w:lang w:val="sr-Latn-CS"/>
        </w:rPr>
        <w:t>niku se prikazuju postavljeni oglasi na početnoj stranici.</w:t>
      </w:r>
    </w:p>
    <w:p xmlns:wp14="http://schemas.microsoft.com/office/word/2010/wordml" w:rsidRPr="007E0B43" w:rsidR="007E0B43" w:rsidP="002C12A7" w:rsidRDefault="007E0B43" w14:paraId="5C30B291" wp14:textId="77777777">
      <w:pPr>
        <w:pStyle w:val="BodyText"/>
        <w:keepNext w:val="1"/>
        <w:rPr>
          <w:b w:val="1"/>
          <w:bCs w:val="1"/>
          <w:lang w:val="sr-Latn-CS"/>
        </w:rPr>
      </w:pPr>
      <w:proofErr w:type="spellStart"/>
      <w:r w:rsidRPr="5F9F8C37" w:rsidR="29051B61">
        <w:rPr>
          <w:b w:val="1"/>
          <w:bCs w:val="1"/>
          <w:lang w:val="sr-Latn-CS"/>
        </w:rPr>
        <w:t>Izuzetci</w:t>
      </w:r>
      <w:proofErr w:type="spellEnd"/>
      <w:r w:rsidRPr="5F9F8C37" w:rsidR="29051B61">
        <w:rPr>
          <w:b w:val="1"/>
          <w:bCs w:val="1"/>
          <w:lang w:val="sr-Latn-CS"/>
        </w:rPr>
        <w:t>:</w:t>
      </w:r>
    </w:p>
    <w:p w:rsidR="4F7290AB" w:rsidP="5F9F8C37" w:rsidRDefault="4F7290AB" w14:paraId="5BDE9056" w14:textId="054A881A">
      <w:pPr>
        <w:pStyle w:val="BodyText"/>
        <w:keepNext w:val="1"/>
        <w:rPr>
          <w:b w:val="0"/>
          <w:bCs w:val="0"/>
          <w:lang w:val="sr-Latn-CS"/>
        </w:rPr>
      </w:pPr>
      <w:r w:rsidRPr="5F9F8C37" w:rsidR="4F7290AB">
        <w:rPr>
          <w:b w:val="0"/>
          <w:bCs w:val="0"/>
          <w:lang w:val="sr-Latn-CS"/>
        </w:rPr>
        <w:t>Nema.</w:t>
      </w:r>
    </w:p>
    <w:p xmlns:wp14="http://schemas.microsoft.com/office/word/2010/wordml" w:rsidRPr="007E0B43" w:rsidR="007E0B43" w:rsidP="002C12A7" w:rsidRDefault="007E0B43" w14:paraId="782790D7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xmlns:wp14="http://schemas.microsoft.com/office/word/2010/wordml" w:rsidR="007E0B43" w:rsidP="007E0B43" w:rsidRDefault="00562041" w14:paraId="68DF2F30" wp14:textId="4587CF00">
      <w:pPr>
        <w:pStyle w:val="BodyText"/>
        <w:rPr>
          <w:lang w:val="sr-Latn-CS"/>
        </w:rPr>
      </w:pPr>
      <w:r w:rsidRPr="5F9F8C37" w:rsidR="2EC02589">
        <w:rPr>
          <w:lang w:val="sr-Latn-CS"/>
        </w:rPr>
        <w:t>Uspešno pregledani postavljeni oglasi.</w:t>
      </w:r>
    </w:p>
    <w:p xmlns:wp14="http://schemas.microsoft.com/office/word/2010/wordml" w:rsidRPr="007E0B43" w:rsidR="007E0B43" w:rsidP="002C12A7" w:rsidRDefault="007E0B43" w14:paraId="4FE235B7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xmlns:wp14="http://schemas.microsoft.com/office/word/2010/wordml" w:rsidR="007E0B43" w:rsidP="007E0B43" w:rsidRDefault="007E0B43" w14:paraId="33564879" wp14:textId="77777777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xmlns:wp14="http://schemas.microsoft.com/office/word/2010/wordml" w:rsidRPr="003372D3" w:rsidR="00786068" w:rsidP="00786068" w:rsidRDefault="003D60F1" w14:paraId="594A60F9" wp14:textId="610A69CB">
      <w:pPr>
        <w:pStyle w:val="Heading2"/>
        <w:rPr>
          <w:lang w:val="sr-Latn-CS"/>
        </w:rPr>
      </w:pPr>
      <w:bookmarkStart w:name="_Toc647770589" w:id="1256866469"/>
      <w:r w:rsidRPr="53E7CB22" w:rsidR="79C70641">
        <w:rPr>
          <w:lang w:val="sr-Latn-CS"/>
        </w:rPr>
        <w:t>Pregled trenutnog statusa prijave kandidata</w:t>
      </w:r>
      <w:bookmarkEnd w:id="1256866469"/>
    </w:p>
    <w:p xmlns:wp14="http://schemas.microsoft.com/office/word/2010/wordml" w:rsidRPr="007E0B43" w:rsidR="007E0B43" w:rsidP="002C12A7" w:rsidRDefault="007E0B43" w14:paraId="74C05AE8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xmlns:wp14="http://schemas.microsoft.com/office/word/2010/wordml" w:rsidR="007E0B43" w:rsidP="007E0B43" w:rsidRDefault="00D14007" w14:paraId="50C93C34" wp14:textId="3BD7C7C2">
      <w:pPr>
        <w:pStyle w:val="BodyText"/>
        <w:rPr>
          <w:lang w:val="sr-Latn-CS"/>
        </w:rPr>
      </w:pPr>
      <w:r w:rsidRPr="5F9F8C37" w:rsidR="777725C1">
        <w:rPr>
          <w:lang w:val="sr-Latn-CS"/>
        </w:rPr>
        <w:t>Pregled trenutnog statusa svoje prijave</w:t>
      </w:r>
      <w:r w:rsidRPr="5F9F8C37" w:rsidR="4A4F434C">
        <w:rPr>
          <w:lang w:val="sr-Latn-CS"/>
        </w:rPr>
        <w:t xml:space="preserve"> sa stranice “</w:t>
      </w:r>
      <w:r w:rsidRPr="5F9F8C37" w:rsidR="4A4F434C">
        <w:rPr>
          <w:lang w:val="sr-Latn-CS"/>
        </w:rPr>
        <w:t>Applications</w:t>
      </w:r>
      <w:r w:rsidRPr="5F9F8C37" w:rsidR="4A4F434C">
        <w:rPr>
          <w:lang w:val="sr-Latn-CS"/>
        </w:rPr>
        <w:t>”</w:t>
      </w:r>
      <w:r w:rsidRPr="5F9F8C37" w:rsidR="7C7D199B">
        <w:rPr>
          <w:lang w:val="sr-Latn-CS"/>
        </w:rPr>
        <w:t>.</w:t>
      </w:r>
    </w:p>
    <w:p xmlns:wp14="http://schemas.microsoft.com/office/word/2010/wordml" w:rsidRPr="007E0B43" w:rsidR="007E0B43" w:rsidP="002C12A7" w:rsidRDefault="007E0B43" w14:paraId="221FEF9E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xmlns:wp14="http://schemas.microsoft.com/office/word/2010/wordml" w:rsidR="007E0B43" w:rsidP="007C4972" w:rsidRDefault="007E0B43" w14:paraId="55F4E47F" wp14:textId="2343E6B9">
      <w:pPr>
        <w:pStyle w:val="BodyText"/>
        <w:rPr>
          <w:lang w:val="sr-Latn-CS"/>
        </w:rPr>
      </w:pPr>
      <w:r w:rsidRPr="5F9F8C37" w:rsidR="46ACA541">
        <w:rPr>
          <w:lang w:val="sr-Latn-CS"/>
        </w:rPr>
        <w:t>Kandidat</w:t>
      </w:r>
    </w:p>
    <w:p xmlns:wp14="http://schemas.microsoft.com/office/word/2010/wordml" w:rsidRPr="007E0B43" w:rsidR="007E0B43" w:rsidP="002C12A7" w:rsidRDefault="007E0B43" w14:paraId="35FDA4D3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7E0B43" w:rsidP="007E0B43" w:rsidRDefault="0090327F" w14:paraId="4FB2B3D8" wp14:textId="05981F9F">
      <w:pPr>
        <w:pStyle w:val="BodyText"/>
        <w:rPr>
          <w:lang w:val="sr-Latn-CS"/>
        </w:rPr>
      </w:pPr>
      <w:r w:rsidRPr="5F9F8C37" w:rsidR="047B7723">
        <w:rPr>
          <w:lang w:val="sr-Latn-CS"/>
        </w:rPr>
        <w:t>Koris</w:t>
      </w:r>
      <w:r w:rsidRPr="5F9F8C37" w:rsidR="508F0F86">
        <w:rPr>
          <w:lang w:val="sr-Latn-CS"/>
        </w:rPr>
        <w:t>nik mora biti ulogovan na portal.</w:t>
      </w:r>
    </w:p>
    <w:p w:rsidR="508F0F86" w:rsidP="5F9F8C37" w:rsidRDefault="508F0F86" w14:paraId="5C3D7189" w14:textId="2005B050">
      <w:pPr>
        <w:pStyle w:val="BodyText"/>
        <w:rPr>
          <w:lang w:val="sr-Latn-CS"/>
        </w:rPr>
      </w:pPr>
      <w:r w:rsidRPr="5F9F8C37" w:rsidR="508F0F86">
        <w:rPr>
          <w:lang w:val="sr-Latn-CS"/>
        </w:rPr>
        <w:t xml:space="preserve">Korisnik mora uspešno poslati svoju prijavu. </w:t>
      </w:r>
    </w:p>
    <w:p xmlns:wp14="http://schemas.microsoft.com/office/word/2010/wordml" w:rsidRPr="007E0B43" w:rsidR="007E0B43" w:rsidP="002C12A7" w:rsidRDefault="007E0B43" w14:paraId="76A76AD5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xmlns:wp14="http://schemas.microsoft.com/office/word/2010/wordml" w:rsidR="007E0B43" w:rsidP="005E1391" w:rsidRDefault="005E1391" w14:paraId="60BCE1B4" wp14:textId="09520116">
      <w:pPr>
        <w:pStyle w:val="BodyText"/>
        <w:numPr>
          <w:ilvl w:val="0"/>
          <w:numId w:val="15"/>
        </w:numPr>
        <w:rPr>
          <w:lang w:val="sr-Latn-CS"/>
        </w:rPr>
      </w:pPr>
      <w:r w:rsidRPr="53E7CB22" w:rsidR="6DA10082">
        <w:rPr>
          <w:lang w:val="sr-Latn-CS"/>
        </w:rPr>
        <w:t>Korisnik</w:t>
      </w:r>
      <w:r w:rsidRPr="53E7CB22" w:rsidR="247080F0">
        <w:rPr>
          <w:lang w:val="sr-Latn-CS"/>
        </w:rPr>
        <w:t xml:space="preserve"> </w:t>
      </w:r>
      <w:r w:rsidRPr="53E7CB22" w:rsidR="3A2DA2A9">
        <w:rPr>
          <w:lang w:val="sr-Latn-CS"/>
        </w:rPr>
        <w:t>bira stranicu “</w:t>
      </w:r>
      <w:r w:rsidRPr="53E7CB22" w:rsidR="3A2DA2A9">
        <w:rPr>
          <w:lang w:val="sr-Latn-CS"/>
        </w:rPr>
        <w:t>Application</w:t>
      </w:r>
      <w:r w:rsidRPr="53E7CB22" w:rsidR="2B78EF41">
        <w:rPr>
          <w:lang w:val="sr-Latn-CS"/>
        </w:rPr>
        <w:t>s</w:t>
      </w:r>
      <w:r w:rsidRPr="53E7CB22" w:rsidR="3A2DA2A9">
        <w:rPr>
          <w:lang w:val="sr-Latn-CS"/>
        </w:rPr>
        <w:t>”</w:t>
      </w:r>
      <w:r w:rsidRPr="53E7CB22" w:rsidR="5F041469">
        <w:rPr>
          <w:lang w:val="sr-Latn-CS"/>
        </w:rPr>
        <w:t>.</w:t>
      </w:r>
    </w:p>
    <w:p w:rsidR="47D6F0E8" w:rsidP="5F9F8C37" w:rsidRDefault="47D6F0E8" w14:paraId="4A69EA02" w14:textId="132DDC5F">
      <w:pPr>
        <w:pStyle w:val="BodyText"/>
        <w:numPr>
          <w:ilvl w:val="0"/>
          <w:numId w:val="15"/>
        </w:numPr>
        <w:rPr>
          <w:lang w:val="sr-Latn-CS"/>
        </w:rPr>
      </w:pPr>
      <w:r w:rsidRPr="5F9F8C37" w:rsidR="47D6F0E8">
        <w:rPr>
          <w:lang w:val="sr-Latn-CS"/>
        </w:rPr>
        <w:t>Prikazuju se sve poslate prijave.</w:t>
      </w:r>
    </w:p>
    <w:p w:rsidR="47D6F0E8" w:rsidP="5F9F8C37" w:rsidRDefault="47D6F0E8" w14:paraId="3A2E856E" w14:textId="5715EFA3">
      <w:pPr>
        <w:pStyle w:val="BodyText"/>
        <w:numPr>
          <w:ilvl w:val="0"/>
          <w:numId w:val="15"/>
        </w:numPr>
        <w:rPr>
          <w:lang w:val="sr-Latn-CS"/>
        </w:rPr>
      </w:pPr>
      <w:r w:rsidRPr="53E7CB22" w:rsidR="3A2DA2A9">
        <w:rPr>
          <w:lang w:val="sr-Latn-CS"/>
        </w:rPr>
        <w:t>U okviru poslatih prijava stoje statusi “</w:t>
      </w:r>
      <w:r w:rsidRPr="53E7CB22" w:rsidR="36248DF3">
        <w:rPr>
          <w:lang w:val="sr-Latn-CS"/>
        </w:rPr>
        <w:t xml:space="preserve">On </w:t>
      </w:r>
      <w:proofErr w:type="spellStart"/>
      <w:r w:rsidRPr="53E7CB22" w:rsidR="36248DF3">
        <w:rPr>
          <w:lang w:val="sr-Latn-CS"/>
        </w:rPr>
        <w:t>hold</w:t>
      </w:r>
      <w:proofErr w:type="spellEnd"/>
      <w:r w:rsidRPr="53E7CB22" w:rsidR="3A2DA2A9">
        <w:rPr>
          <w:lang w:val="sr-Latn-CS"/>
        </w:rPr>
        <w:t>”, “</w:t>
      </w:r>
      <w:proofErr w:type="spellStart"/>
      <w:r w:rsidRPr="53E7CB22" w:rsidR="2DC6A19A">
        <w:rPr>
          <w:lang w:val="sr-Latn-CS"/>
        </w:rPr>
        <w:t>Approved</w:t>
      </w:r>
      <w:proofErr w:type="spellEnd"/>
      <w:r w:rsidRPr="53E7CB22" w:rsidR="3A2DA2A9">
        <w:rPr>
          <w:lang w:val="sr-Latn-CS"/>
        </w:rPr>
        <w:t>”, “</w:t>
      </w:r>
      <w:r w:rsidRPr="53E7CB22" w:rsidR="0181AECA">
        <w:rPr>
          <w:lang w:val="sr-Latn-CS"/>
        </w:rPr>
        <w:t>Declined</w:t>
      </w:r>
      <w:r w:rsidRPr="53E7CB22" w:rsidR="3A2DA2A9">
        <w:rPr>
          <w:lang w:val="sr-Latn-CS"/>
        </w:rPr>
        <w:t>”.</w:t>
      </w:r>
    </w:p>
    <w:p xmlns:wp14="http://schemas.microsoft.com/office/word/2010/wordml" w:rsidRPr="007E0B43" w:rsidR="007E0B43" w:rsidP="002C12A7" w:rsidRDefault="007E0B43" w14:paraId="71496B4E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xmlns:wp14="http://schemas.microsoft.com/office/word/2010/wordml" w:rsidR="007E0B43" w:rsidP="007E0B43" w:rsidRDefault="0090327F" w14:paraId="0D422661" wp14:textId="77777777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xmlns:wp14="http://schemas.microsoft.com/office/word/2010/wordml" w:rsidRPr="007E0B43" w:rsidR="007E0B43" w:rsidP="002C12A7" w:rsidRDefault="007E0B43" w14:paraId="39BEBB6C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xmlns:wp14="http://schemas.microsoft.com/office/word/2010/wordml" w:rsidR="007E0B43" w:rsidP="005E1391" w:rsidRDefault="005E1391" w14:paraId="3360DB73" wp14:textId="630A1DF3">
      <w:pPr>
        <w:pStyle w:val="BodyText"/>
        <w:rPr>
          <w:lang w:val="sr-Latn-CS"/>
        </w:rPr>
      </w:pPr>
      <w:r w:rsidRPr="5F9F8C37" w:rsidR="46972E77">
        <w:rPr>
          <w:lang w:val="sr-Latn-CS"/>
        </w:rPr>
        <w:t>Uspešno pregledanje trenutnog statusa svoje prijave.</w:t>
      </w:r>
    </w:p>
    <w:p xmlns:wp14="http://schemas.microsoft.com/office/word/2010/wordml" w:rsidRPr="007E0B43" w:rsidR="007E0B43" w:rsidP="002C12A7" w:rsidRDefault="007E0B43" w14:paraId="2FBD6323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xmlns:wp14="http://schemas.microsoft.com/office/word/2010/wordml" w:rsidR="007E0B43" w:rsidP="007E0B43" w:rsidRDefault="007E0B43" w14:paraId="28800DDB" wp14:textId="77777777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xmlns:wp14="http://schemas.microsoft.com/office/word/2010/wordml" w:rsidRPr="003372D3" w:rsidR="00786068" w:rsidP="00786068" w:rsidRDefault="003D60F1" w14:paraId="61A87431" wp14:textId="4B668D16">
      <w:pPr>
        <w:pStyle w:val="Heading2"/>
        <w:rPr>
          <w:lang w:val="sr-Latn-CS"/>
        </w:rPr>
      </w:pPr>
      <w:bookmarkStart w:name="_Toc1779398413" w:id="832730403"/>
      <w:r w:rsidRPr="53E7CB22" w:rsidR="646B2EFD">
        <w:rPr>
          <w:lang w:val="sr-Latn-CS"/>
        </w:rPr>
        <w:t>Pregled omiljenih oglasa kandidata</w:t>
      </w:r>
      <w:bookmarkEnd w:id="832730403"/>
    </w:p>
    <w:p xmlns:wp14="http://schemas.microsoft.com/office/word/2010/wordml" w:rsidRPr="007E0B43" w:rsidR="00225B05" w:rsidP="002C12A7" w:rsidRDefault="00225B05" w14:paraId="770AFF31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xmlns:wp14="http://schemas.microsoft.com/office/word/2010/wordml" w:rsidR="00225B05" w:rsidP="00225B05" w:rsidRDefault="00225B05" w14:paraId="38ED8BC9" wp14:textId="2B451F8B">
      <w:pPr>
        <w:pStyle w:val="BodyText"/>
        <w:rPr>
          <w:lang w:val="sr-Latn-CS"/>
        </w:rPr>
      </w:pPr>
      <w:r w:rsidRPr="5F9F8C37" w:rsidR="18B581E2">
        <w:rPr>
          <w:lang w:val="sr-Latn-CS"/>
        </w:rPr>
        <w:t>Pregled oglasa koje je korisnik sačuvao u omiljene</w:t>
      </w:r>
      <w:r w:rsidRPr="5F9F8C37" w:rsidR="5921C9DE">
        <w:rPr>
          <w:lang w:val="sr-Latn-CS"/>
        </w:rPr>
        <w:t xml:space="preserve"> na stranici “Favorites”.</w:t>
      </w:r>
    </w:p>
    <w:p xmlns:wp14="http://schemas.microsoft.com/office/word/2010/wordml" w:rsidRPr="007E0B43" w:rsidR="00225B05" w:rsidP="002C12A7" w:rsidRDefault="00225B05" w14:paraId="180BC6F9" wp14:textId="77777777">
      <w:pPr>
        <w:pStyle w:val="BodyText"/>
        <w:keepNext/>
        <w:rPr>
          <w:b/>
          <w:bCs/>
          <w:lang w:val="sr-Latn-CS"/>
        </w:rPr>
      </w:pPr>
      <w:r w:rsidRPr="5F9F8C37" w:rsidR="32A5AD48">
        <w:rPr>
          <w:b w:val="1"/>
          <w:bCs w:val="1"/>
          <w:lang w:val="sr-Latn-CS"/>
        </w:rPr>
        <w:t>Akteri:</w:t>
      </w:r>
    </w:p>
    <w:p w:rsidR="4C7904E9" w:rsidP="5F9F8C37" w:rsidRDefault="4C7904E9" w14:paraId="6B463BEC" w14:textId="04DC08BB">
      <w:pPr>
        <w:pStyle w:val="BodyText"/>
        <w:suppressLineNumbers w:val="0"/>
        <w:bidi w:val="0"/>
        <w:spacing w:before="0" w:beforeAutospacing="off" w:after="120" w:afterAutospacing="off" w:line="240" w:lineRule="atLeast"/>
        <w:ind w:left="720" w:right="0"/>
        <w:jc w:val="left"/>
      </w:pPr>
      <w:r w:rsidRPr="5F9F8C37" w:rsidR="4C7904E9">
        <w:rPr>
          <w:lang w:val="sr-Latn-CS"/>
        </w:rPr>
        <w:t>Kandidat</w:t>
      </w:r>
    </w:p>
    <w:p xmlns:wp14="http://schemas.microsoft.com/office/word/2010/wordml" w:rsidRPr="007E0B43" w:rsidR="00225B05" w:rsidP="002C12A7" w:rsidRDefault="00225B05" w14:paraId="185FE26C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225B05" w:rsidP="00225B05" w:rsidRDefault="00225B05" w14:paraId="3D22B319" wp14:textId="02596AB1">
      <w:pPr>
        <w:pStyle w:val="BodyText"/>
        <w:rPr>
          <w:lang w:val="sr-Latn-CS"/>
        </w:rPr>
      </w:pPr>
      <w:r w:rsidRPr="5F9F8C37" w:rsidR="32A5AD48">
        <w:rPr>
          <w:lang w:val="sr-Latn-CS"/>
        </w:rPr>
        <w:t xml:space="preserve">Korisnik </w:t>
      </w:r>
      <w:r w:rsidRPr="5F9F8C37" w:rsidR="18AD6375">
        <w:rPr>
          <w:lang w:val="sr-Latn-CS"/>
        </w:rPr>
        <w:t>mora biti ulogovan na portal.</w:t>
      </w:r>
    </w:p>
    <w:p w:rsidR="72E367F5" w:rsidP="5F9F8C37" w:rsidRDefault="72E367F5" w14:paraId="09E9B0A8" w14:textId="13CB5CBC">
      <w:pPr>
        <w:pStyle w:val="BodyText"/>
        <w:rPr>
          <w:lang w:val="sr-Latn-CS"/>
        </w:rPr>
      </w:pPr>
      <w:r w:rsidRPr="5F9F8C37" w:rsidR="72E367F5">
        <w:rPr>
          <w:lang w:val="sr-Latn-CS"/>
        </w:rPr>
        <w:t>Korisnik je sačuvao oglas u omiljene.</w:t>
      </w:r>
    </w:p>
    <w:p xmlns:wp14="http://schemas.microsoft.com/office/word/2010/wordml" w:rsidRPr="007E0B43" w:rsidR="00225B05" w:rsidP="002C12A7" w:rsidRDefault="00225B05" w14:paraId="6C0EC2F3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xmlns:wp14="http://schemas.microsoft.com/office/word/2010/wordml" w:rsidR="00225B05" w:rsidP="00225B05" w:rsidRDefault="00225B05" w14:paraId="6B82866B" wp14:textId="5C23F9DD">
      <w:pPr>
        <w:pStyle w:val="BodyText"/>
        <w:numPr>
          <w:ilvl w:val="0"/>
          <w:numId w:val="16"/>
        </w:numPr>
        <w:rPr>
          <w:lang w:val="sr-Latn-CS"/>
        </w:rPr>
      </w:pPr>
      <w:r w:rsidRPr="5F9F8C37" w:rsidR="32A5AD48">
        <w:rPr>
          <w:lang w:val="sr-Latn-CS"/>
        </w:rPr>
        <w:t>Korisni</w:t>
      </w:r>
      <w:r w:rsidRPr="5F9F8C37" w:rsidR="0A56A6D4">
        <w:rPr>
          <w:lang w:val="sr-Latn-CS"/>
        </w:rPr>
        <w:t>k bira “</w:t>
      </w:r>
      <w:proofErr w:type="spellStart"/>
      <w:r w:rsidRPr="5F9F8C37" w:rsidR="0A56A6D4">
        <w:rPr>
          <w:lang w:val="sr-Latn-CS"/>
        </w:rPr>
        <w:t>Favorites</w:t>
      </w:r>
      <w:proofErr w:type="spellEnd"/>
      <w:r w:rsidRPr="5F9F8C37" w:rsidR="0A56A6D4">
        <w:rPr>
          <w:lang w:val="sr-Latn-CS"/>
        </w:rPr>
        <w:t>” sa menija.</w:t>
      </w:r>
    </w:p>
    <w:p w:rsidR="0A56A6D4" w:rsidP="5F9F8C37" w:rsidRDefault="0A56A6D4" w14:paraId="13F0545A" w14:textId="3C5F87F8">
      <w:pPr>
        <w:pStyle w:val="BodyText"/>
        <w:numPr>
          <w:ilvl w:val="0"/>
          <w:numId w:val="16"/>
        </w:numPr>
        <w:rPr>
          <w:lang w:val="sr-Latn-CS"/>
        </w:rPr>
      </w:pPr>
      <w:r w:rsidRPr="5F9F8C37" w:rsidR="0A56A6D4">
        <w:rPr>
          <w:lang w:val="sr-Latn-CS"/>
        </w:rPr>
        <w:t>Prikazuje se lista</w:t>
      </w:r>
      <w:r w:rsidRPr="5F9F8C37" w:rsidR="2B96225E">
        <w:rPr>
          <w:lang w:val="sr-Latn-CS"/>
        </w:rPr>
        <w:t xml:space="preserve"> </w:t>
      </w:r>
      <w:r w:rsidRPr="5F9F8C37" w:rsidR="0A56A6D4">
        <w:rPr>
          <w:lang w:val="sr-Latn-CS"/>
        </w:rPr>
        <w:t>omiljenih oglasa.</w:t>
      </w:r>
    </w:p>
    <w:p xmlns:wp14="http://schemas.microsoft.com/office/word/2010/wordml" w:rsidRPr="007E0B43" w:rsidR="00225B05" w:rsidP="002C12A7" w:rsidRDefault="00225B05" w14:paraId="4911CCB4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xmlns:wp14="http://schemas.microsoft.com/office/word/2010/wordml" w:rsidR="00225B05" w:rsidP="00225B05" w:rsidRDefault="00225B05" w14:paraId="7600F6D6" wp14:textId="77777777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xmlns:wp14="http://schemas.microsoft.com/office/word/2010/wordml" w:rsidRPr="007E0B43" w:rsidR="00225B05" w:rsidP="002C12A7" w:rsidRDefault="00225B05" w14:paraId="4C1CDB90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xmlns:wp14="http://schemas.microsoft.com/office/word/2010/wordml" w:rsidR="00225B05" w:rsidP="00473B3E" w:rsidRDefault="00AD0F0E" w14:paraId="7B9DA8CD" wp14:textId="6596BC05">
      <w:pPr>
        <w:pStyle w:val="BodyText"/>
        <w:rPr>
          <w:lang w:val="sr-Latn-CS"/>
        </w:rPr>
      </w:pPr>
      <w:r w:rsidRPr="5F9F8C37" w:rsidR="7F5AADCF">
        <w:rPr>
          <w:lang w:val="sr-Latn-CS"/>
        </w:rPr>
        <w:t>Uspešno pregledani omiljeni oglasi kandidata.</w:t>
      </w:r>
    </w:p>
    <w:p xmlns:wp14="http://schemas.microsoft.com/office/word/2010/wordml" w:rsidRPr="007E0B43" w:rsidR="00225B05" w:rsidP="002C12A7" w:rsidRDefault="00225B05" w14:paraId="0D7AAFD9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xmlns:wp14="http://schemas.microsoft.com/office/word/2010/wordml" w:rsidR="00225B05" w:rsidP="00225B05" w:rsidRDefault="00225B05" w14:paraId="35B4CB6B" wp14:textId="77777777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xmlns:wp14="http://schemas.microsoft.com/office/word/2010/wordml" w:rsidRPr="003372D3" w:rsidR="00786068" w:rsidP="00AB730D" w:rsidRDefault="00AB730D" w14:paraId="26C72DA3" wp14:textId="23FE4FFA">
      <w:pPr>
        <w:pStyle w:val="Heading2"/>
        <w:rPr>
          <w:lang w:val="sr-Latn-CS"/>
        </w:rPr>
      </w:pPr>
      <w:bookmarkStart w:name="_Toc1011007184" w:id="340766747"/>
      <w:r w:rsidRPr="53E7CB22" w:rsidR="7556707D">
        <w:rPr>
          <w:lang w:val="sr-Latn-CS"/>
        </w:rPr>
        <w:t>Pregled odobrenih prijava kandidata</w:t>
      </w:r>
      <w:bookmarkEnd w:id="340766747"/>
    </w:p>
    <w:p xmlns:wp14="http://schemas.microsoft.com/office/word/2010/wordml" w:rsidRPr="007E0B43" w:rsidR="00705464" w:rsidP="002C12A7" w:rsidRDefault="00705464" w14:paraId="5844EB57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xmlns:wp14="http://schemas.microsoft.com/office/word/2010/wordml" w:rsidR="00705464" w:rsidP="00264EC4" w:rsidRDefault="00264EC4" w14:paraId="52950B9B" wp14:textId="243F43DB">
      <w:pPr>
        <w:pStyle w:val="BodyText"/>
        <w:rPr>
          <w:lang w:val="sr-Latn-CS"/>
        </w:rPr>
      </w:pPr>
      <w:r w:rsidRPr="5F9F8C37" w:rsidR="55B03C53">
        <w:rPr>
          <w:lang w:val="sr-Latn-CS"/>
        </w:rPr>
        <w:t>Pregled prijava koje su kandidatu uspešno odobrene.</w:t>
      </w:r>
    </w:p>
    <w:p xmlns:wp14="http://schemas.microsoft.com/office/word/2010/wordml" w:rsidRPr="007E0B43" w:rsidR="00705464" w:rsidP="002C12A7" w:rsidRDefault="00705464" w14:paraId="1980B24E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xmlns:wp14="http://schemas.microsoft.com/office/word/2010/wordml" w:rsidR="00705464" w:rsidP="00705464" w:rsidRDefault="00705464" w14:paraId="41D89057" wp14:textId="5816399A">
      <w:pPr>
        <w:pStyle w:val="BodyText"/>
        <w:rPr>
          <w:lang w:val="sr-Latn-CS"/>
        </w:rPr>
      </w:pPr>
      <w:r w:rsidRPr="5F9F8C37" w:rsidR="5E07A6BA">
        <w:rPr>
          <w:lang w:val="sr-Latn-CS"/>
        </w:rPr>
        <w:t>Kandidat</w:t>
      </w:r>
    </w:p>
    <w:p xmlns:wp14="http://schemas.microsoft.com/office/word/2010/wordml" w:rsidRPr="007E0B43" w:rsidR="00705464" w:rsidP="002C12A7" w:rsidRDefault="00705464" w14:paraId="15E68413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705464" w:rsidP="00705464" w:rsidRDefault="00705464" w14:paraId="689A72EB" wp14:textId="317C5BF5">
      <w:pPr>
        <w:pStyle w:val="BodyText"/>
        <w:rPr>
          <w:lang w:val="sr-Latn-CS"/>
        </w:rPr>
      </w:pPr>
      <w:r w:rsidRPr="5F9F8C37" w:rsidR="5B61D770">
        <w:rPr>
          <w:lang w:val="sr-Latn-CS"/>
        </w:rPr>
        <w:t xml:space="preserve">Korisnik </w:t>
      </w:r>
      <w:r w:rsidRPr="5F9F8C37" w:rsidR="5D35CA2A">
        <w:rPr>
          <w:lang w:val="sr-Latn-CS"/>
        </w:rPr>
        <w:t>mora biti ulogovan na portal.</w:t>
      </w:r>
    </w:p>
    <w:p xmlns:wp14="http://schemas.microsoft.com/office/word/2010/wordml" w:rsidRPr="007E0B43" w:rsidR="00705464" w:rsidP="002C12A7" w:rsidRDefault="00705464" w14:paraId="6EA6A710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xmlns:wp14="http://schemas.microsoft.com/office/word/2010/wordml" w:rsidR="00705464" w:rsidP="00264EC4" w:rsidRDefault="00705464" w14:paraId="672BC315" wp14:textId="33BB5D18">
      <w:pPr>
        <w:pStyle w:val="BodyText"/>
        <w:numPr>
          <w:ilvl w:val="0"/>
          <w:numId w:val="17"/>
        </w:numPr>
        <w:rPr>
          <w:lang w:val="sr-Latn-CS"/>
        </w:rPr>
      </w:pPr>
      <w:r w:rsidRPr="5F9F8C37" w:rsidR="5B61D770">
        <w:rPr>
          <w:lang w:val="sr-Latn-CS"/>
        </w:rPr>
        <w:t>Korisnik bi</w:t>
      </w:r>
      <w:r w:rsidRPr="5F9F8C37" w:rsidR="0AC1CCC3">
        <w:rPr>
          <w:lang w:val="sr-Latn-CS"/>
        </w:rPr>
        <w:t>ra “</w:t>
      </w:r>
      <w:proofErr w:type="spellStart"/>
      <w:r w:rsidRPr="5F9F8C37" w:rsidR="0AC1CCC3">
        <w:rPr>
          <w:lang w:val="sr-Latn-CS"/>
        </w:rPr>
        <w:t>Approved</w:t>
      </w:r>
      <w:proofErr w:type="spellEnd"/>
      <w:r w:rsidRPr="5F9F8C37" w:rsidR="0AC1CCC3">
        <w:rPr>
          <w:lang w:val="sr-Latn-CS"/>
        </w:rPr>
        <w:t xml:space="preserve"> applications”</w:t>
      </w:r>
    </w:p>
    <w:p xmlns:wp14="http://schemas.microsoft.com/office/word/2010/wordml" w:rsidR="00705464" w:rsidP="00264EC4" w:rsidRDefault="00705464" w14:paraId="2B9501D1" wp14:textId="63B28BD7">
      <w:pPr>
        <w:pStyle w:val="BodyText"/>
        <w:numPr>
          <w:ilvl w:val="0"/>
          <w:numId w:val="17"/>
        </w:numPr>
        <w:rPr>
          <w:lang w:val="sr-Latn-CS"/>
        </w:rPr>
      </w:pPr>
      <w:r w:rsidRPr="5F9F8C37" w:rsidR="5B61D770">
        <w:rPr>
          <w:lang w:val="sr-Latn-CS"/>
        </w:rPr>
        <w:t xml:space="preserve">Prikazuje se </w:t>
      </w:r>
      <w:r w:rsidRPr="5F9F8C37" w:rsidR="14CE8516">
        <w:rPr>
          <w:lang w:val="sr-Latn-CS"/>
        </w:rPr>
        <w:t>lista odobrenih prijava.</w:t>
      </w:r>
    </w:p>
    <w:p xmlns:wp14="http://schemas.microsoft.com/office/word/2010/wordml" w:rsidRPr="007E0B43" w:rsidR="00705464" w:rsidP="5F9F8C37" w:rsidRDefault="00705464" w14:paraId="1FDB9A06" wp14:textId="06E9468E">
      <w:pPr>
        <w:pStyle w:val="BodyText"/>
        <w:keepNext/>
        <w:ind w:left="720"/>
        <w:rPr>
          <w:b w:val="1"/>
          <w:bCs w:val="1"/>
          <w:lang w:val="sr-Latn-CS"/>
        </w:rPr>
      </w:pPr>
      <w:proofErr w:type="spellStart"/>
      <w:r w:rsidRPr="5F9F8C37" w:rsidR="5B61D770">
        <w:rPr>
          <w:b w:val="1"/>
          <w:bCs w:val="1"/>
          <w:lang w:val="sr-Latn-CS"/>
        </w:rPr>
        <w:t>Izuzetci</w:t>
      </w:r>
      <w:proofErr w:type="spellEnd"/>
      <w:r w:rsidRPr="5F9F8C37" w:rsidR="5B61D770">
        <w:rPr>
          <w:b w:val="1"/>
          <w:bCs w:val="1"/>
          <w:lang w:val="sr-Latn-CS"/>
        </w:rPr>
        <w:t>:</w:t>
      </w:r>
    </w:p>
    <w:p xmlns:wp14="http://schemas.microsoft.com/office/word/2010/wordml" w:rsidRPr="003820FD" w:rsidR="00705464" w:rsidP="006D2FE2" w:rsidRDefault="003820FD" w14:paraId="07646A95" wp14:textId="70E08500">
      <w:pPr>
        <w:pStyle w:val="BodyText"/>
      </w:pPr>
      <w:r w:rsidR="61C44163">
        <w:rPr/>
        <w:t>Nema.</w:t>
      </w:r>
    </w:p>
    <w:p xmlns:wp14="http://schemas.microsoft.com/office/word/2010/wordml" w:rsidRPr="007E0B43" w:rsidR="00705464" w:rsidP="002C12A7" w:rsidRDefault="00705464" w14:paraId="326A9F1D" wp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xmlns:wp14="http://schemas.microsoft.com/office/word/2010/wordml" w:rsidR="00705464" w:rsidP="003820FD" w:rsidRDefault="003820FD" w14:paraId="05C46B2C" wp14:textId="19982F72">
      <w:pPr>
        <w:pStyle w:val="BodyText"/>
        <w:rPr>
          <w:lang w:val="sr-Latn-CS"/>
        </w:rPr>
      </w:pPr>
      <w:r w:rsidRPr="5F9F8C37" w:rsidR="3E1BFB1A">
        <w:rPr>
          <w:lang w:val="sr-Latn-CS"/>
        </w:rPr>
        <w:t>Uspešno pregledane odobrene prijave.</w:t>
      </w:r>
    </w:p>
    <w:p xmlns:wp14="http://schemas.microsoft.com/office/word/2010/wordml" w:rsidRPr="007E0B43" w:rsidR="00705464" w:rsidP="002C12A7" w:rsidRDefault="00705464" w14:paraId="3E35BD6F" wp14:textId="77777777">
      <w:pPr>
        <w:pStyle w:val="BodyText"/>
        <w:keepNext/>
        <w:rPr>
          <w:b/>
          <w:bCs/>
          <w:lang w:val="sr-Latn-CS"/>
        </w:rPr>
      </w:pPr>
      <w:r w:rsidRPr="5F9F8C37" w:rsidR="5B61D770">
        <w:rPr>
          <w:b w:val="1"/>
          <w:bCs w:val="1"/>
          <w:lang w:val="sr-Latn-CS"/>
        </w:rPr>
        <w:t>Dijagram sekvence:</w:t>
      </w:r>
    </w:p>
    <w:p xmlns:wp14="http://schemas.microsoft.com/office/word/2010/wordml" w:rsidR="007E0B43" w:rsidP="53E7CB22" w:rsidRDefault="007E0B43" w14:paraId="62F4B860" wp14:textId="29D4E624">
      <w:pPr>
        <w:pStyle w:val="BodyText"/>
        <w:rPr>
          <w:highlight w:val="yellow"/>
          <w:lang w:val="sr-Latn-CS"/>
        </w:rPr>
      </w:pPr>
      <w:r w:rsidRPr="53E7CB22" w:rsidR="0783A0E9">
        <w:rPr>
          <w:highlight w:val="yellow"/>
          <w:lang w:val="sr-Latn-CS"/>
        </w:rPr>
        <w:t>...</w:t>
      </w:r>
    </w:p>
    <w:p w:rsidR="5609A37A" w:rsidP="53E7CB22" w:rsidRDefault="5609A37A" w14:paraId="4AF01FAB" w14:textId="506204BF">
      <w:pPr>
        <w:pStyle w:val="BodyText"/>
        <w:ind w:left="0"/>
        <w:rPr>
          <w:rFonts w:ascii="Arial" w:hAnsi="Arial" w:eastAsia="Arial" w:cs="Arial"/>
          <w:b w:val="1"/>
          <w:bCs w:val="1"/>
          <w:sz w:val="20"/>
          <w:szCs w:val="20"/>
          <w:lang w:val="sr-Latn-CS"/>
        </w:rPr>
      </w:pPr>
      <w:r w:rsidRPr="53E7CB22" w:rsidR="5609A37A">
        <w:rPr>
          <w:rFonts w:ascii="Arial" w:hAnsi="Arial" w:eastAsia="Arial" w:cs="Arial"/>
          <w:b w:val="1"/>
          <w:bCs w:val="1"/>
          <w:sz w:val="20"/>
          <w:szCs w:val="20"/>
          <w:lang w:val="sr-Latn-CS"/>
        </w:rPr>
        <w:t>6.19</w:t>
      </w:r>
      <w:r>
        <w:tab/>
      </w:r>
      <w:r w:rsidRPr="53E7CB22" w:rsidR="5609A37A">
        <w:rPr>
          <w:rFonts w:ascii="Arial" w:hAnsi="Arial" w:eastAsia="Arial" w:cs="Arial"/>
          <w:b w:val="1"/>
          <w:bCs w:val="1"/>
          <w:sz w:val="20"/>
          <w:szCs w:val="20"/>
          <w:lang w:val="sr-Latn-CS"/>
        </w:rPr>
        <w:t xml:space="preserve">Pregled ocena </w:t>
      </w:r>
      <w:proofErr w:type="spellStart"/>
      <w:r w:rsidRPr="53E7CB22" w:rsidR="5609A37A">
        <w:rPr>
          <w:rFonts w:ascii="Arial" w:hAnsi="Arial" w:eastAsia="Arial" w:cs="Arial"/>
          <w:b w:val="1"/>
          <w:bCs w:val="1"/>
          <w:sz w:val="20"/>
          <w:szCs w:val="20"/>
          <w:lang w:val="sr-Latn-CS"/>
        </w:rPr>
        <w:t>fimi</w:t>
      </w:r>
      <w:proofErr w:type="spellEnd"/>
    </w:p>
    <w:p w:rsidR="5609A37A" w:rsidP="53E7CB22" w:rsidRDefault="5609A37A" w14:paraId="5E63BDFE" w14:textId="0038A2B9">
      <w:pPr>
        <w:pStyle w:val="BodyText"/>
        <w:keepNext w:val="1"/>
        <w:rPr>
          <w:b w:val="1"/>
          <w:bCs w:val="1"/>
          <w:lang w:val="sr-Latn-CS"/>
        </w:rPr>
      </w:pPr>
      <w:r w:rsidRPr="53E7CB22" w:rsidR="5609A37A">
        <w:rPr>
          <w:b w:val="1"/>
          <w:bCs w:val="1"/>
          <w:lang w:val="sr-Latn-CS"/>
        </w:rPr>
        <w:t>Kratak opis:</w:t>
      </w:r>
    </w:p>
    <w:p w:rsidR="5609A37A" w:rsidP="53E7CB22" w:rsidRDefault="5609A37A" w14:paraId="596DEA46" w14:textId="43994788">
      <w:pPr>
        <w:pStyle w:val="BodyText"/>
        <w:rPr>
          <w:lang w:val="sr-Latn-CS"/>
        </w:rPr>
      </w:pPr>
      <w:r w:rsidRPr="53E7CB22" w:rsidR="5609A37A">
        <w:rPr>
          <w:lang w:val="sr-Latn-CS"/>
        </w:rPr>
        <w:t xml:space="preserve">Pregled </w:t>
      </w:r>
      <w:r w:rsidRPr="53E7CB22" w:rsidR="00F6310E">
        <w:rPr>
          <w:lang w:val="sr-Latn-CS"/>
        </w:rPr>
        <w:t>ocena firmi koje su ostavili kandidati.</w:t>
      </w:r>
    </w:p>
    <w:p w:rsidR="5609A37A" w:rsidP="53E7CB22" w:rsidRDefault="5609A37A" w14:paraId="45FEAE0E">
      <w:pPr>
        <w:pStyle w:val="BodyText"/>
        <w:keepNext w:val="1"/>
        <w:rPr>
          <w:b w:val="1"/>
          <w:bCs w:val="1"/>
          <w:lang w:val="sr-Latn-CS"/>
        </w:rPr>
      </w:pPr>
      <w:r w:rsidRPr="53E7CB22" w:rsidR="5609A37A">
        <w:rPr>
          <w:b w:val="1"/>
          <w:bCs w:val="1"/>
          <w:lang w:val="sr-Latn-CS"/>
        </w:rPr>
        <w:t>Akteri:</w:t>
      </w:r>
    </w:p>
    <w:p w:rsidR="295E9B7D" w:rsidP="53E7CB22" w:rsidRDefault="295E9B7D" w14:paraId="5D1D2743" w14:textId="0169FCBF">
      <w:pPr>
        <w:pStyle w:val="BodyText"/>
        <w:rPr>
          <w:lang w:val="sr-Latn-CS"/>
        </w:rPr>
      </w:pPr>
      <w:r w:rsidRPr="53E7CB22" w:rsidR="295E9B7D">
        <w:rPr>
          <w:lang w:val="sr-Latn-CS"/>
        </w:rPr>
        <w:t>Firma</w:t>
      </w:r>
    </w:p>
    <w:p w:rsidR="5609A37A" w:rsidP="53E7CB22" w:rsidRDefault="5609A37A" w14:paraId="0BB0CE26">
      <w:pPr>
        <w:pStyle w:val="BodyText"/>
        <w:keepNext w:val="1"/>
        <w:rPr>
          <w:b w:val="1"/>
          <w:bCs w:val="1"/>
          <w:lang w:val="sr-Latn-CS"/>
        </w:rPr>
      </w:pPr>
      <w:r w:rsidRPr="53E7CB22" w:rsidR="5609A37A">
        <w:rPr>
          <w:b w:val="1"/>
          <w:bCs w:val="1"/>
          <w:lang w:val="sr-Latn-CS"/>
        </w:rPr>
        <w:t>Preduslovi:</w:t>
      </w:r>
    </w:p>
    <w:p w:rsidR="5609A37A" w:rsidP="53E7CB22" w:rsidRDefault="5609A37A" w14:paraId="42194179" w14:textId="68F40453">
      <w:pPr>
        <w:pStyle w:val="BodyText"/>
        <w:rPr>
          <w:lang w:val="sr-Latn-CS"/>
        </w:rPr>
      </w:pPr>
      <w:r w:rsidRPr="53E7CB22" w:rsidR="5609A37A">
        <w:rPr>
          <w:lang w:val="sr-Latn-CS"/>
        </w:rPr>
        <w:t>Korisnik mora biti ulogovan na portal</w:t>
      </w:r>
      <w:r w:rsidRPr="53E7CB22" w:rsidR="487B912D">
        <w:rPr>
          <w:lang w:val="sr-Latn-CS"/>
        </w:rPr>
        <w:t>, kandidat mora ostaviti ocenu firmi.</w:t>
      </w:r>
    </w:p>
    <w:p w:rsidR="5609A37A" w:rsidP="53E7CB22" w:rsidRDefault="5609A37A" w14:paraId="1E43924D">
      <w:pPr>
        <w:pStyle w:val="BodyText"/>
        <w:keepNext w:val="1"/>
        <w:rPr>
          <w:b w:val="1"/>
          <w:bCs w:val="1"/>
          <w:lang w:val="sr-Latn-CS"/>
        </w:rPr>
      </w:pPr>
      <w:r w:rsidRPr="53E7CB22" w:rsidR="5609A37A">
        <w:rPr>
          <w:b w:val="1"/>
          <w:bCs w:val="1"/>
          <w:lang w:val="sr-Latn-CS"/>
        </w:rPr>
        <w:t>Osnovni tok:</w:t>
      </w:r>
    </w:p>
    <w:p w:rsidR="5609A37A" w:rsidP="53E7CB22" w:rsidRDefault="5609A37A" w14:paraId="403F4499" w14:textId="0EAB7A8E">
      <w:pPr>
        <w:pStyle w:val="BodyText"/>
        <w:numPr>
          <w:ilvl w:val="0"/>
          <w:numId w:val="17"/>
        </w:numPr>
        <w:rPr>
          <w:lang w:val="sr-Latn-CS"/>
        </w:rPr>
      </w:pPr>
      <w:r w:rsidRPr="53E7CB22" w:rsidR="5609A37A">
        <w:rPr>
          <w:lang w:val="sr-Latn-CS"/>
        </w:rPr>
        <w:t>Korisnik bira “</w:t>
      </w:r>
      <w:proofErr w:type="spellStart"/>
      <w:r w:rsidRPr="53E7CB22" w:rsidR="2A7156A7">
        <w:rPr>
          <w:lang w:val="sr-Latn-CS"/>
        </w:rPr>
        <w:t>My</w:t>
      </w:r>
      <w:proofErr w:type="spellEnd"/>
      <w:r w:rsidRPr="53E7CB22" w:rsidR="2A7156A7">
        <w:rPr>
          <w:lang w:val="sr-Latn-CS"/>
        </w:rPr>
        <w:t xml:space="preserve"> </w:t>
      </w:r>
      <w:proofErr w:type="spellStart"/>
      <w:r w:rsidRPr="53E7CB22" w:rsidR="2A7156A7">
        <w:rPr>
          <w:lang w:val="sr-Latn-CS"/>
        </w:rPr>
        <w:t>reviews</w:t>
      </w:r>
      <w:proofErr w:type="spellEnd"/>
      <w:r w:rsidRPr="53E7CB22" w:rsidR="5609A37A">
        <w:rPr>
          <w:lang w:val="sr-Latn-CS"/>
        </w:rPr>
        <w:t>”</w:t>
      </w:r>
      <w:r w:rsidRPr="53E7CB22" w:rsidR="0A51BCAE">
        <w:rPr>
          <w:lang w:val="sr-Latn-CS"/>
        </w:rPr>
        <w:t xml:space="preserve"> sa menija.</w:t>
      </w:r>
    </w:p>
    <w:p w:rsidR="5609A37A" w:rsidP="53E7CB22" w:rsidRDefault="5609A37A" w14:paraId="3508E6E4" w14:textId="58DCE9F0">
      <w:pPr>
        <w:pStyle w:val="BodyText"/>
        <w:numPr>
          <w:ilvl w:val="0"/>
          <w:numId w:val="17"/>
        </w:numPr>
        <w:rPr>
          <w:lang w:val="sr-Latn-CS"/>
        </w:rPr>
      </w:pPr>
      <w:r w:rsidRPr="53E7CB22" w:rsidR="5609A37A">
        <w:rPr>
          <w:lang w:val="sr-Latn-CS"/>
        </w:rPr>
        <w:t xml:space="preserve">Prikazuje se lista </w:t>
      </w:r>
      <w:r w:rsidRPr="53E7CB22" w:rsidR="7195644A">
        <w:rPr>
          <w:lang w:val="sr-Latn-CS"/>
        </w:rPr>
        <w:t>kandidata i njihova ocena.</w:t>
      </w:r>
    </w:p>
    <w:p w:rsidR="5609A37A" w:rsidP="53E7CB22" w:rsidRDefault="5609A37A" w14:paraId="2F4789CE" w14:textId="06E9468E">
      <w:pPr>
        <w:pStyle w:val="BodyText"/>
        <w:keepNext w:val="1"/>
        <w:ind w:left="720"/>
        <w:rPr>
          <w:b w:val="1"/>
          <w:bCs w:val="1"/>
          <w:lang w:val="sr-Latn-CS"/>
        </w:rPr>
      </w:pPr>
      <w:r w:rsidRPr="53E7CB22" w:rsidR="5609A37A">
        <w:rPr>
          <w:b w:val="1"/>
          <w:bCs w:val="1"/>
          <w:lang w:val="sr-Latn-CS"/>
        </w:rPr>
        <w:t>Izuzetci:</w:t>
      </w:r>
    </w:p>
    <w:p w:rsidR="5609A37A" w:rsidP="53E7CB22" w:rsidRDefault="5609A37A" w14:paraId="5E6F8025" w14:textId="70E08500">
      <w:pPr>
        <w:pStyle w:val="BodyText"/>
      </w:pPr>
      <w:r w:rsidR="5609A37A">
        <w:rPr/>
        <w:t>Nema.</w:t>
      </w:r>
    </w:p>
    <w:p w:rsidR="5609A37A" w:rsidP="53E7CB22" w:rsidRDefault="5609A37A" w14:paraId="3AE50AF0">
      <w:pPr>
        <w:pStyle w:val="BodyText"/>
        <w:keepNext w:val="1"/>
        <w:rPr>
          <w:b w:val="1"/>
          <w:bCs w:val="1"/>
          <w:lang w:val="sr-Latn-CS"/>
        </w:rPr>
      </w:pPr>
      <w:r w:rsidRPr="53E7CB22" w:rsidR="5609A37A">
        <w:rPr>
          <w:b w:val="1"/>
          <w:bCs w:val="1"/>
          <w:lang w:val="sr-Latn-CS"/>
        </w:rPr>
        <w:t>Posledice:</w:t>
      </w:r>
    </w:p>
    <w:p w:rsidR="5609A37A" w:rsidP="53E7CB22" w:rsidRDefault="5609A37A" w14:paraId="2F599D24" w14:textId="21503D7A">
      <w:pPr>
        <w:pStyle w:val="BodyText"/>
        <w:rPr>
          <w:lang w:val="sr-Latn-CS"/>
        </w:rPr>
      </w:pPr>
      <w:r w:rsidRPr="53E7CB22" w:rsidR="5609A37A">
        <w:rPr>
          <w:lang w:val="sr-Latn-CS"/>
        </w:rPr>
        <w:t>Uspešno pregledane o</w:t>
      </w:r>
      <w:r w:rsidRPr="53E7CB22" w:rsidR="4D359B66">
        <w:rPr>
          <w:lang w:val="sr-Latn-CS"/>
        </w:rPr>
        <w:t>cene firmi.</w:t>
      </w:r>
    </w:p>
    <w:p w:rsidR="5609A37A" w:rsidP="53E7CB22" w:rsidRDefault="5609A37A" w14:paraId="21A0D438">
      <w:pPr>
        <w:pStyle w:val="BodyText"/>
        <w:keepNext w:val="1"/>
        <w:rPr>
          <w:b w:val="1"/>
          <w:bCs w:val="1"/>
          <w:lang w:val="sr-Latn-CS"/>
        </w:rPr>
      </w:pPr>
      <w:r w:rsidRPr="53E7CB22" w:rsidR="5609A37A">
        <w:rPr>
          <w:b w:val="1"/>
          <w:bCs w:val="1"/>
          <w:lang w:val="sr-Latn-CS"/>
        </w:rPr>
        <w:t>Dijagram sekvence:</w:t>
      </w:r>
    </w:p>
    <w:p w:rsidR="5609A37A" w:rsidP="53E7CB22" w:rsidRDefault="5609A37A" w14:paraId="2C90FDEC" w14:textId="29D4E624">
      <w:pPr>
        <w:pStyle w:val="BodyText"/>
        <w:rPr>
          <w:highlight w:val="yellow"/>
          <w:lang w:val="sr-Latn-CS"/>
        </w:rPr>
      </w:pPr>
      <w:r w:rsidRPr="53E7CB22" w:rsidR="5609A37A">
        <w:rPr>
          <w:highlight w:val="yellow"/>
          <w:lang w:val="sr-Latn-CS"/>
        </w:rPr>
        <w:t>...</w:t>
      </w:r>
    </w:p>
    <w:p w:rsidR="43B81525" w:rsidP="53E7CB22" w:rsidRDefault="43B81525" w14:paraId="668E13F9" w14:textId="15BA6990">
      <w:pPr>
        <w:pStyle w:val="BodyText"/>
        <w:ind w:left="0"/>
        <w:rPr>
          <w:rFonts w:ascii="Arial" w:hAnsi="Arial" w:eastAsia="Arial" w:cs="Arial"/>
          <w:b w:val="1"/>
          <w:bCs w:val="1"/>
          <w:sz w:val="20"/>
          <w:szCs w:val="20"/>
          <w:lang w:val="sr-Latn-CS"/>
        </w:rPr>
      </w:pPr>
      <w:r w:rsidRPr="53E7CB22" w:rsidR="43B81525">
        <w:rPr>
          <w:rFonts w:ascii="Arial" w:hAnsi="Arial" w:eastAsia="Arial" w:cs="Arial"/>
          <w:b w:val="1"/>
          <w:bCs w:val="1"/>
          <w:sz w:val="20"/>
          <w:szCs w:val="20"/>
          <w:lang w:val="sr-Latn-CS"/>
        </w:rPr>
        <w:t xml:space="preserve">6.20     Pregled </w:t>
      </w:r>
      <w:r w:rsidRPr="53E7CB22" w:rsidR="534155B5">
        <w:rPr>
          <w:rFonts w:ascii="Arial" w:hAnsi="Arial" w:eastAsia="Arial" w:cs="Arial"/>
          <w:b w:val="1"/>
          <w:bCs w:val="1"/>
          <w:sz w:val="20"/>
          <w:szCs w:val="20"/>
          <w:lang w:val="sr-Latn-CS"/>
        </w:rPr>
        <w:t>ocena kandidata</w:t>
      </w:r>
    </w:p>
    <w:p w:rsidR="43B81525" w:rsidP="53E7CB22" w:rsidRDefault="43B81525" w14:paraId="18FD9520" w14:textId="4B063FF6">
      <w:pPr>
        <w:pStyle w:val="BodyText"/>
        <w:keepNext w:val="1"/>
        <w:rPr>
          <w:b w:val="1"/>
          <w:bCs w:val="1"/>
          <w:lang w:val="sr-Latn-CS"/>
        </w:rPr>
      </w:pPr>
      <w:r w:rsidRPr="53E7CB22" w:rsidR="43B81525">
        <w:rPr>
          <w:b w:val="1"/>
          <w:bCs w:val="1"/>
          <w:lang w:val="sr-Latn-CS"/>
        </w:rPr>
        <w:t>Kratak opis:</w:t>
      </w:r>
    </w:p>
    <w:p w:rsidR="43B81525" w:rsidP="53E7CB22" w:rsidRDefault="43B81525" w14:paraId="53067CBA" w14:textId="30B4FF97">
      <w:pPr>
        <w:pStyle w:val="BodyText"/>
        <w:rPr>
          <w:lang w:val="sr-Latn-CS"/>
        </w:rPr>
      </w:pPr>
      <w:r w:rsidRPr="53E7CB22" w:rsidR="43B81525">
        <w:rPr>
          <w:lang w:val="sr-Latn-CS"/>
        </w:rPr>
        <w:t>Pregled</w:t>
      </w:r>
      <w:r w:rsidRPr="53E7CB22" w:rsidR="4677E3C9">
        <w:rPr>
          <w:lang w:val="sr-Latn-CS"/>
        </w:rPr>
        <w:t xml:space="preserve"> ocena kandidata  koje su firme ostavile</w:t>
      </w:r>
      <w:r w:rsidRPr="53E7CB22" w:rsidR="01636791">
        <w:rPr>
          <w:lang w:val="sr-Latn-CS"/>
        </w:rPr>
        <w:t xml:space="preserve"> na osnovu njihovog CV-ja.</w:t>
      </w:r>
    </w:p>
    <w:p w:rsidR="43B81525" w:rsidP="53E7CB22" w:rsidRDefault="43B81525" w14:paraId="188CE826">
      <w:pPr>
        <w:pStyle w:val="BodyText"/>
        <w:keepNext w:val="1"/>
        <w:rPr>
          <w:b w:val="1"/>
          <w:bCs w:val="1"/>
          <w:lang w:val="sr-Latn-CS"/>
        </w:rPr>
      </w:pPr>
      <w:r w:rsidRPr="53E7CB22" w:rsidR="43B81525">
        <w:rPr>
          <w:b w:val="1"/>
          <w:bCs w:val="1"/>
          <w:lang w:val="sr-Latn-CS"/>
        </w:rPr>
        <w:t>Akteri:</w:t>
      </w:r>
    </w:p>
    <w:p w:rsidR="43B81525" w:rsidP="53E7CB22" w:rsidRDefault="43B81525" w14:paraId="72F9D7D8" w14:textId="5816399A">
      <w:pPr>
        <w:pStyle w:val="BodyText"/>
        <w:rPr>
          <w:lang w:val="sr-Latn-CS"/>
        </w:rPr>
      </w:pPr>
      <w:r w:rsidRPr="53E7CB22" w:rsidR="43B81525">
        <w:rPr>
          <w:lang w:val="sr-Latn-CS"/>
        </w:rPr>
        <w:t>Kandidat</w:t>
      </w:r>
    </w:p>
    <w:p w:rsidR="43B81525" w:rsidP="53E7CB22" w:rsidRDefault="43B81525" w14:paraId="6FDCF2FE">
      <w:pPr>
        <w:pStyle w:val="BodyText"/>
        <w:keepNext w:val="1"/>
        <w:rPr>
          <w:b w:val="1"/>
          <w:bCs w:val="1"/>
          <w:lang w:val="sr-Latn-CS"/>
        </w:rPr>
      </w:pPr>
      <w:r w:rsidRPr="53E7CB22" w:rsidR="43B81525">
        <w:rPr>
          <w:b w:val="1"/>
          <w:bCs w:val="1"/>
          <w:lang w:val="sr-Latn-CS"/>
        </w:rPr>
        <w:t>Preduslovi:</w:t>
      </w:r>
    </w:p>
    <w:p w:rsidR="43B81525" w:rsidP="53E7CB22" w:rsidRDefault="43B81525" w14:paraId="7F9702BE" w14:textId="71E00084">
      <w:pPr>
        <w:pStyle w:val="BodyText"/>
        <w:rPr>
          <w:lang w:val="sr-Latn-CS"/>
        </w:rPr>
      </w:pPr>
      <w:r w:rsidRPr="53E7CB22" w:rsidR="43B81525">
        <w:rPr>
          <w:lang w:val="sr-Latn-CS"/>
        </w:rPr>
        <w:t>Korisnik mora biti ulogovan na portal</w:t>
      </w:r>
      <w:r w:rsidRPr="53E7CB22" w:rsidR="6A8023D5">
        <w:rPr>
          <w:lang w:val="sr-Latn-CS"/>
        </w:rPr>
        <w:t>, firma mora ostaviti ocenu kandidatu.</w:t>
      </w:r>
    </w:p>
    <w:p w:rsidR="43B81525" w:rsidP="53E7CB22" w:rsidRDefault="43B81525" w14:paraId="330B4660">
      <w:pPr>
        <w:pStyle w:val="BodyText"/>
        <w:keepNext w:val="1"/>
        <w:rPr>
          <w:b w:val="1"/>
          <w:bCs w:val="1"/>
          <w:lang w:val="sr-Latn-CS"/>
        </w:rPr>
      </w:pPr>
      <w:r w:rsidRPr="53E7CB22" w:rsidR="43B81525">
        <w:rPr>
          <w:b w:val="1"/>
          <w:bCs w:val="1"/>
          <w:lang w:val="sr-Latn-CS"/>
        </w:rPr>
        <w:t>Osnovni tok:</w:t>
      </w:r>
    </w:p>
    <w:p w:rsidR="43B81525" w:rsidP="53E7CB22" w:rsidRDefault="43B81525" w14:paraId="1AD24FC2" w14:textId="42810BE3">
      <w:pPr>
        <w:pStyle w:val="BodyText"/>
        <w:numPr>
          <w:ilvl w:val="0"/>
          <w:numId w:val="17"/>
        </w:numPr>
        <w:rPr>
          <w:lang w:val="sr-Latn-CS"/>
        </w:rPr>
      </w:pPr>
      <w:r w:rsidRPr="53E7CB22" w:rsidR="43B81525">
        <w:rPr>
          <w:lang w:val="sr-Latn-CS"/>
        </w:rPr>
        <w:t>Korisnik bira “</w:t>
      </w:r>
      <w:proofErr w:type="spellStart"/>
      <w:r w:rsidRPr="53E7CB22" w:rsidR="3F0FB451">
        <w:rPr>
          <w:lang w:val="sr-Latn-CS"/>
        </w:rPr>
        <w:t>My</w:t>
      </w:r>
      <w:proofErr w:type="spellEnd"/>
      <w:r w:rsidRPr="53E7CB22" w:rsidR="3F0FB451">
        <w:rPr>
          <w:lang w:val="sr-Latn-CS"/>
        </w:rPr>
        <w:t xml:space="preserve"> reviews”.</w:t>
      </w:r>
    </w:p>
    <w:p w:rsidR="43B81525" w:rsidP="53E7CB22" w:rsidRDefault="43B81525" w14:paraId="074A70D7" w14:textId="58B4B54B">
      <w:pPr>
        <w:pStyle w:val="BodyText"/>
        <w:numPr>
          <w:ilvl w:val="0"/>
          <w:numId w:val="17"/>
        </w:numPr>
        <w:rPr>
          <w:lang w:val="sr-Latn-CS"/>
        </w:rPr>
      </w:pPr>
      <w:r w:rsidRPr="53E7CB22" w:rsidR="43B81525">
        <w:rPr>
          <w:lang w:val="sr-Latn-CS"/>
        </w:rPr>
        <w:t xml:space="preserve">Prikazuje se lista </w:t>
      </w:r>
      <w:r w:rsidRPr="53E7CB22" w:rsidR="02DE67B7">
        <w:rPr>
          <w:lang w:val="sr-Latn-CS"/>
        </w:rPr>
        <w:t>firmi i njihova ocena.</w:t>
      </w:r>
    </w:p>
    <w:p w:rsidR="43B81525" w:rsidP="53E7CB22" w:rsidRDefault="43B81525" w14:paraId="41DAF9FB" w14:textId="06E9468E">
      <w:pPr>
        <w:pStyle w:val="BodyText"/>
        <w:keepNext w:val="1"/>
        <w:ind w:left="720"/>
        <w:rPr>
          <w:b w:val="1"/>
          <w:bCs w:val="1"/>
          <w:lang w:val="sr-Latn-CS"/>
        </w:rPr>
      </w:pPr>
      <w:r w:rsidRPr="53E7CB22" w:rsidR="43B81525">
        <w:rPr>
          <w:b w:val="1"/>
          <w:bCs w:val="1"/>
          <w:lang w:val="sr-Latn-CS"/>
        </w:rPr>
        <w:t>Izuzetci:</w:t>
      </w:r>
    </w:p>
    <w:p w:rsidR="43B81525" w:rsidP="53E7CB22" w:rsidRDefault="43B81525" w14:paraId="5EBDBD82" w14:textId="70E08500">
      <w:pPr>
        <w:pStyle w:val="BodyText"/>
      </w:pPr>
      <w:r w:rsidR="43B81525">
        <w:rPr/>
        <w:t>Nema.</w:t>
      </w:r>
    </w:p>
    <w:p w:rsidR="43B81525" w:rsidP="53E7CB22" w:rsidRDefault="43B81525" w14:paraId="43187901">
      <w:pPr>
        <w:pStyle w:val="BodyText"/>
        <w:keepNext w:val="1"/>
        <w:rPr>
          <w:b w:val="1"/>
          <w:bCs w:val="1"/>
          <w:lang w:val="sr-Latn-CS"/>
        </w:rPr>
      </w:pPr>
      <w:r w:rsidRPr="53E7CB22" w:rsidR="43B81525">
        <w:rPr>
          <w:b w:val="1"/>
          <w:bCs w:val="1"/>
          <w:lang w:val="sr-Latn-CS"/>
        </w:rPr>
        <w:t>Posledice:</w:t>
      </w:r>
    </w:p>
    <w:p w:rsidR="43B81525" w:rsidP="53E7CB22" w:rsidRDefault="43B81525" w14:paraId="05379B77" w14:textId="34B8E9A4">
      <w:pPr>
        <w:pStyle w:val="BodyText"/>
        <w:rPr>
          <w:lang w:val="sr-Latn-CS"/>
        </w:rPr>
      </w:pPr>
      <w:r w:rsidRPr="53E7CB22" w:rsidR="43B81525">
        <w:rPr>
          <w:lang w:val="sr-Latn-CS"/>
        </w:rPr>
        <w:t xml:space="preserve">Uspešno pregledane </w:t>
      </w:r>
      <w:r w:rsidRPr="53E7CB22" w:rsidR="0DFB9EE5">
        <w:rPr>
          <w:lang w:val="sr-Latn-CS"/>
        </w:rPr>
        <w:t>ocene kandidata.</w:t>
      </w:r>
    </w:p>
    <w:p w:rsidR="43B81525" w:rsidP="53E7CB22" w:rsidRDefault="43B81525" w14:paraId="77E5440F">
      <w:pPr>
        <w:pStyle w:val="BodyText"/>
        <w:keepNext w:val="1"/>
        <w:rPr>
          <w:b w:val="1"/>
          <w:bCs w:val="1"/>
          <w:lang w:val="sr-Latn-CS"/>
        </w:rPr>
      </w:pPr>
      <w:r w:rsidRPr="53E7CB22" w:rsidR="43B81525">
        <w:rPr>
          <w:b w:val="1"/>
          <w:bCs w:val="1"/>
          <w:lang w:val="sr-Latn-CS"/>
        </w:rPr>
        <w:t>Dijagram sekvence:</w:t>
      </w:r>
    </w:p>
    <w:p w:rsidR="43B81525" w:rsidP="53E7CB22" w:rsidRDefault="43B81525" w14:paraId="3EB42DA5" w14:textId="29D4E624">
      <w:pPr>
        <w:pStyle w:val="BodyText"/>
        <w:rPr>
          <w:highlight w:val="yellow"/>
          <w:lang w:val="sr-Latn-CS"/>
        </w:rPr>
      </w:pPr>
      <w:r w:rsidRPr="53E7CB22" w:rsidR="43B81525">
        <w:rPr>
          <w:highlight w:val="yellow"/>
          <w:lang w:val="sr-Latn-CS"/>
        </w:rPr>
        <w:t>...</w:t>
      </w:r>
    </w:p>
    <w:p w:rsidR="53E7CB22" w:rsidP="53E7CB22" w:rsidRDefault="53E7CB22" w14:paraId="66A33A0C" w14:textId="2E351AF0">
      <w:pPr>
        <w:pStyle w:val="BodyText"/>
        <w:ind w:left="0"/>
        <w:rPr>
          <w:rFonts w:ascii="Arial" w:hAnsi="Arial" w:eastAsia="Arial" w:cs="Arial"/>
          <w:b w:val="0"/>
          <w:bCs w:val="0"/>
          <w:sz w:val="20"/>
          <w:szCs w:val="20"/>
          <w:lang w:val="sr-Latn-CS"/>
        </w:rPr>
      </w:pPr>
    </w:p>
    <w:p w:rsidR="5F9F8C37" w:rsidP="53E7CB22" w:rsidRDefault="5F9F8C37" w14:paraId="70EC5B6B" w14:textId="29346685">
      <w:pPr>
        <w:pStyle w:val="BodyText"/>
        <w:ind w:left="0"/>
        <w:rPr>
          <w:highlight w:val="yellow"/>
          <w:lang w:val="sr-Latn-CS"/>
        </w:rPr>
      </w:pPr>
    </w:p>
    <w:p xmlns:wp14="http://schemas.microsoft.com/office/word/2010/wordml" w:rsidR="006E5E1D" w:rsidP="006E5E1D" w:rsidRDefault="006E5E1D" w14:paraId="4986215B" wp14:textId="77777777">
      <w:pPr>
        <w:pStyle w:val="Heading1"/>
        <w:rPr>
          <w:lang w:val="sr-Latn-CS"/>
        </w:rPr>
      </w:pPr>
      <w:bookmarkStart w:name="_Toc163018916" w:id="30"/>
      <w:bookmarkStart w:name="_Toc37826679" w:id="1137309356"/>
      <w:r w:rsidRPr="53E7CB22" w:rsidR="71EEEFA6">
        <w:rPr>
          <w:lang w:val="sr-Latn-CS"/>
        </w:rPr>
        <w:t>Dodatni zahtevi</w:t>
      </w:r>
      <w:bookmarkEnd w:id="30"/>
      <w:bookmarkEnd w:id="1137309356"/>
    </w:p>
    <w:p xmlns:wp14="http://schemas.microsoft.com/office/word/2010/wordml" w:rsidRPr="003372D3" w:rsidR="00834900" w:rsidP="00834900" w:rsidRDefault="00132780" w14:paraId="10BD4693" wp14:textId="77777777">
      <w:pPr>
        <w:pStyle w:val="Heading2"/>
        <w:rPr>
          <w:lang w:val="sr-Latn-CS"/>
        </w:rPr>
      </w:pPr>
      <w:bookmarkStart w:name="_Toc163018917" w:id="31"/>
      <w:bookmarkStart w:name="_Toc815457250" w:id="756003773"/>
      <w:r w:rsidRPr="53E7CB22" w:rsidR="5EE00D2B">
        <w:rPr>
          <w:lang w:val="sr-Latn-CS"/>
        </w:rPr>
        <w:t>Funkcionalnost</w:t>
      </w:r>
      <w:bookmarkEnd w:id="31"/>
      <w:bookmarkEnd w:id="756003773"/>
    </w:p>
    <w:p xmlns:wp14="http://schemas.microsoft.com/office/word/2010/wordml" w:rsidR="006E5E1D" w:rsidP="00132780" w:rsidRDefault="00132780" w14:paraId="61E500A6" wp14:textId="77777777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xmlns:wp14="http://schemas.microsoft.com/office/word/2010/wordml" w:rsidR="00167FDF" w:rsidP="00DD0501" w:rsidRDefault="00167FDF" w14:paraId="09A3F2C1" wp14:textId="6A94E75C">
      <w:pPr>
        <w:pStyle w:val="BodyText"/>
        <w:rPr>
          <w:lang w:val="sr-Latn-CS"/>
        </w:rPr>
      </w:pPr>
      <w:r w:rsidRPr="7676878C" w:rsidR="2B9BAE97">
        <w:rPr>
          <w:lang w:val="sr-Latn-CS"/>
        </w:rPr>
        <w:t xml:space="preserve">DevConnect </w:t>
      </w:r>
      <w:r w:rsidRPr="7676878C" w:rsidR="00167FDF">
        <w:rPr>
          <w:lang w:val="sr-Latn-CS"/>
        </w:rPr>
        <w:t xml:space="preserve">portal </w:t>
      </w:r>
      <w:r w:rsidRPr="7676878C" w:rsidR="00DD0501">
        <w:rPr>
          <w:lang w:val="sr-Latn-CS"/>
        </w:rPr>
        <w:t>ne zahteva nikakve dodatne funkcionalnosti</w:t>
      </w:r>
      <w:r w:rsidRPr="7676878C" w:rsidR="00167FDF">
        <w:rPr>
          <w:lang w:val="sr-Latn-CS"/>
        </w:rPr>
        <w:t>.</w:t>
      </w:r>
    </w:p>
    <w:p xmlns:wp14="http://schemas.microsoft.com/office/word/2010/wordml" w:rsidR="00834900" w:rsidP="00834900" w:rsidRDefault="00834900" w14:paraId="072E30AE" wp14:textId="77777777">
      <w:pPr>
        <w:pStyle w:val="Heading2"/>
        <w:rPr>
          <w:lang w:val="sr-Latn-CS"/>
        </w:rPr>
      </w:pPr>
      <w:bookmarkStart w:name="_Toc163018918" w:id="32"/>
      <w:bookmarkStart w:name="_Toc1515951503" w:id="1069897873"/>
      <w:proofErr w:type="spellStart"/>
      <w:r w:rsidRPr="53E7CB22" w:rsidR="2374B1BE">
        <w:rPr>
          <w:lang w:val="sr-Latn-CS"/>
        </w:rPr>
        <w:t>Upotrebivost</w:t>
      </w:r>
      <w:proofErr w:type="spellEnd"/>
      <w:bookmarkEnd w:id="32"/>
      <w:bookmarkEnd w:id="1069897873"/>
    </w:p>
    <w:p xmlns:wp14="http://schemas.microsoft.com/office/word/2010/wordml" w:rsidR="00834900" w:rsidP="00E41E1D" w:rsidRDefault="00132780" w14:paraId="24B766D5" wp14:textId="77777777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xmlns:wp14="http://schemas.microsoft.com/office/word/2010/wordml" w:rsidRPr="001517F6" w:rsidR="001517F6" w:rsidP="001517F6" w:rsidRDefault="001517F6" w14:paraId="7F16637B" wp14:textId="77777777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xmlns:wp14="http://schemas.microsoft.com/office/word/2010/wordml" w:rsidR="001517F6" w:rsidP="00F220C7" w:rsidRDefault="00F220C7" w14:paraId="1035815C" wp14:textId="28FACA24">
      <w:pPr>
        <w:pStyle w:val="BodyText"/>
        <w:rPr>
          <w:lang w:val="sr-Latn-CS"/>
        </w:rPr>
      </w:pPr>
      <w:r w:rsidRPr="7676878C" w:rsidR="00F220C7">
        <w:rPr>
          <w:lang w:val="sr-Latn-CS"/>
        </w:rPr>
        <w:t xml:space="preserve">Korisnički interfejs </w:t>
      </w:r>
      <w:r w:rsidRPr="7676878C" w:rsidR="34CD6A76">
        <w:rPr>
          <w:lang w:val="sr-Latn-CS"/>
        </w:rPr>
        <w:t xml:space="preserve">DevConnect </w:t>
      </w:r>
      <w:r w:rsidRPr="7676878C" w:rsidR="00F220C7">
        <w:rPr>
          <w:lang w:val="sr-Latn-CS"/>
        </w:rPr>
        <w:t xml:space="preserve">portala će biti dizajniran tako da bude omogućeno jednostavno i intuitivno korišćenje bez potrebe za organizovanjem dodatne obuke. </w:t>
      </w:r>
    </w:p>
    <w:p xmlns:wp14="http://schemas.microsoft.com/office/word/2010/wordml" w:rsidRPr="003372D3" w:rsidR="00834900" w:rsidP="00834900" w:rsidRDefault="00834900" w14:paraId="7D9B0F9B" wp14:textId="77777777">
      <w:pPr>
        <w:pStyle w:val="Heading2"/>
        <w:rPr>
          <w:lang w:val="sr-Latn-CS"/>
        </w:rPr>
      </w:pPr>
      <w:bookmarkStart w:name="_Toc163018919" w:id="33"/>
      <w:bookmarkStart w:name="_Toc1117367630" w:id="1676005693"/>
      <w:r w:rsidRPr="53E7CB22" w:rsidR="2374B1BE">
        <w:rPr>
          <w:lang w:val="sr-Latn-CS"/>
        </w:rPr>
        <w:t>Pouzdanost</w:t>
      </w:r>
      <w:bookmarkEnd w:id="33"/>
      <w:bookmarkEnd w:id="1676005693"/>
    </w:p>
    <w:p xmlns:wp14="http://schemas.microsoft.com/office/word/2010/wordml" w:rsidR="00834900" w:rsidP="00834900" w:rsidRDefault="00E41E1D" w14:paraId="4FE76D72" wp14:textId="77777777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xmlns:wp14="http://schemas.microsoft.com/office/word/2010/wordml" w:rsidRPr="001517F6" w:rsidR="001517F6" w:rsidP="001517F6" w:rsidRDefault="001517F6" w14:paraId="7FD587E7" wp14:textId="7777777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xmlns:wp14="http://schemas.microsoft.com/office/word/2010/wordml" w:rsidR="001517F6" w:rsidP="00456A20" w:rsidRDefault="00456A20" w14:paraId="166A5181" wp14:textId="17B45817">
      <w:pPr>
        <w:pStyle w:val="BodyText"/>
        <w:rPr>
          <w:lang w:val="sr-Latn-CS"/>
        </w:rPr>
      </w:pPr>
      <w:r w:rsidRPr="7676878C" w:rsidR="0B3472A1">
        <w:rPr>
          <w:lang w:val="sr-Latn-CS"/>
        </w:rPr>
        <w:t xml:space="preserve">DevConnect </w:t>
      </w:r>
      <w:r w:rsidRPr="7676878C" w:rsidR="00456A20">
        <w:rPr>
          <w:lang w:val="sr-Latn-CS"/>
        </w:rPr>
        <w:t>portal će biti dostupan 24 časa dnevno, 7 dana u nedelji. Vreme kada portal nije dostupan ne sme da pređe 10%.</w:t>
      </w:r>
    </w:p>
    <w:p xmlns:wp14="http://schemas.microsoft.com/office/word/2010/wordml" w:rsidRPr="001517F6" w:rsidR="001517F6" w:rsidP="00456A20" w:rsidRDefault="001517F6" w14:paraId="533D4662" wp14:textId="7777777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xmlns:wp14="http://schemas.microsoft.com/office/word/2010/wordml" w:rsidR="001517F6" w:rsidP="00456A20" w:rsidRDefault="00456A20" w14:paraId="67120DA8" wp14:textId="77777777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xmlns:wp14="http://schemas.microsoft.com/office/word/2010/wordml" w:rsidRPr="003372D3" w:rsidR="00834900" w:rsidP="00834900" w:rsidRDefault="00834900" w14:paraId="06F4DAEB" wp14:textId="77777777">
      <w:pPr>
        <w:pStyle w:val="Heading2"/>
        <w:rPr>
          <w:lang w:val="sr-Latn-CS"/>
        </w:rPr>
      </w:pPr>
      <w:bookmarkStart w:name="_Toc163018920" w:id="34"/>
      <w:bookmarkStart w:name="_Toc139594579" w:id="838467253"/>
      <w:r w:rsidRPr="53E7CB22" w:rsidR="2374B1BE">
        <w:rPr>
          <w:lang w:val="sr-Latn-CS"/>
        </w:rPr>
        <w:t>Performanse</w:t>
      </w:r>
      <w:bookmarkEnd w:id="34"/>
      <w:bookmarkEnd w:id="838467253"/>
    </w:p>
    <w:p xmlns:wp14="http://schemas.microsoft.com/office/word/2010/wordml" w:rsidR="00834900" w:rsidP="00E41E1D" w:rsidRDefault="00E41E1D" w14:paraId="4837834C" wp14:textId="77777777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xmlns:wp14="http://schemas.microsoft.com/office/word/2010/wordml" w:rsidRPr="001517F6" w:rsidR="001517F6" w:rsidP="001517F6" w:rsidRDefault="001517F6" w14:paraId="70E92C7F" wp14:textId="7777777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xmlns:wp14="http://schemas.microsoft.com/office/word/2010/wordml" w:rsidR="001517F6" w:rsidP="00037080" w:rsidRDefault="00037080" w14:paraId="4EE9030D" wp14:textId="77777777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xmlns:wp14="http://schemas.microsoft.com/office/word/2010/wordml" w:rsidRPr="001517F6" w:rsidR="001517F6" w:rsidP="00456A20" w:rsidRDefault="001517F6" w14:paraId="541957DD" wp14:textId="7777777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xmlns:wp14="http://schemas.microsoft.com/office/word/2010/wordml" w:rsidR="001517F6" w:rsidP="00677488" w:rsidRDefault="00677488" w14:paraId="7596993A" wp14:textId="77777777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xmlns:wp14="http://schemas.microsoft.com/office/word/2010/wordml" w:rsidRPr="003372D3" w:rsidR="00834900" w:rsidP="00E41E1D" w:rsidRDefault="00E41E1D" w14:paraId="10DCFB28" wp14:textId="77777777">
      <w:pPr>
        <w:pStyle w:val="Heading2"/>
        <w:rPr>
          <w:lang w:val="sr-Latn-CS"/>
        </w:rPr>
      </w:pPr>
      <w:bookmarkStart w:name="_Toc163018921" w:id="35"/>
      <w:bookmarkStart w:name="_Toc1725558719" w:id="1455067139"/>
      <w:r w:rsidRPr="53E7CB22" w:rsidR="5E23AAE6">
        <w:rPr>
          <w:lang w:val="sr-Latn-CS"/>
        </w:rPr>
        <w:t>Podrška i održavanje</w:t>
      </w:r>
      <w:bookmarkEnd w:id="35"/>
      <w:bookmarkEnd w:id="1455067139"/>
    </w:p>
    <w:p xmlns:wp14="http://schemas.microsoft.com/office/word/2010/wordml" w:rsidR="00834900" w:rsidP="00E41E1D" w:rsidRDefault="00E41E1D" w14:paraId="19C01F88" wp14:textId="77777777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xmlns:wp14="http://schemas.microsoft.com/office/word/2010/wordml" w:rsidR="00114E2C" w:rsidP="00114E2C" w:rsidRDefault="00114E2C" w14:paraId="48BD5074" wp14:textId="54044475">
      <w:pPr>
        <w:pStyle w:val="BodyText"/>
        <w:rPr>
          <w:lang w:val="sr-Latn-CS"/>
        </w:rPr>
      </w:pPr>
      <w:r w:rsidRPr="7676878C" w:rsidR="5A5C211A">
        <w:rPr>
          <w:lang w:val="sr-Latn-CS"/>
        </w:rPr>
        <w:t xml:space="preserve">DevConnect </w:t>
      </w:r>
      <w:r w:rsidRPr="7676878C" w:rsidR="00114E2C">
        <w:rPr>
          <w:lang w:val="sr-Latn-CS"/>
        </w:rPr>
        <w:t>portal ne zahteva posebnu podršku i održavanje.</w:t>
      </w:r>
    </w:p>
    <w:p xmlns:wp14="http://schemas.microsoft.com/office/word/2010/wordml" w:rsidRPr="003372D3" w:rsidR="00834900" w:rsidP="00E41E1D" w:rsidRDefault="00834900" w14:paraId="3DDD9387" wp14:textId="77777777">
      <w:pPr>
        <w:pStyle w:val="Heading2"/>
        <w:rPr>
          <w:lang w:val="sr-Latn-CS"/>
        </w:rPr>
      </w:pPr>
      <w:bookmarkStart w:name="_Toc163018922" w:id="36"/>
      <w:bookmarkStart w:name="_Toc1167335404" w:id="2084457694"/>
      <w:r w:rsidRPr="53E7CB22" w:rsidR="2374B1BE">
        <w:rPr>
          <w:lang w:val="sr-Latn-CS"/>
        </w:rPr>
        <w:t>Ograničenja</w:t>
      </w:r>
      <w:bookmarkEnd w:id="36"/>
      <w:bookmarkEnd w:id="2084457694"/>
    </w:p>
    <w:p xmlns:wp14="http://schemas.microsoft.com/office/word/2010/wordml" w:rsidR="00834900" w:rsidP="00E41E1D" w:rsidRDefault="00E41E1D" w14:paraId="2BCC7FAD" wp14:textId="77777777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xmlns:wp14="http://schemas.microsoft.com/office/word/2010/wordml" w:rsidRPr="001517F6" w:rsidR="00456A20" w:rsidP="00456A20" w:rsidRDefault="00A8646C" w14:paraId="203CEF88" wp14:textId="7777777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Pr="001517F6" w:rsidR="00456A20">
        <w:rPr>
          <w:b/>
          <w:bCs/>
          <w:lang w:val="sr-Latn-CS"/>
        </w:rPr>
        <w:t>:</w:t>
      </w:r>
    </w:p>
    <w:p xmlns:wp14="http://schemas.microsoft.com/office/word/2010/wordml" w:rsidRPr="00A8646C" w:rsidR="00A8646C" w:rsidP="00A8646C" w:rsidRDefault="00A8646C" w14:paraId="33B534BA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xmlns:wp14="http://schemas.microsoft.com/office/word/2010/wordml" w:rsidRPr="00A8646C" w:rsidR="00456A20" w:rsidP="00A8646C" w:rsidRDefault="00A8646C" w14:paraId="509D3A0C" wp14:textId="77777777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xmlns:wp14="http://schemas.microsoft.com/office/word/2010/wordml" w:rsidRPr="001517F6" w:rsidR="00456A20" w:rsidP="00456A20" w:rsidRDefault="00456A20" w14:paraId="20E198CD" wp14:textId="7777777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xmlns:wp14="http://schemas.microsoft.com/office/word/2010/wordml" w:rsidRPr="00397DD2" w:rsidR="00834900" w:rsidP="00C64574" w:rsidRDefault="001C5F47" w14:paraId="7E2AB227" wp14:textId="16EF0DF2">
      <w:pPr>
        <w:pStyle w:val="BodyText"/>
        <w:rPr>
          <w:lang w:val="sr-Latn-CS"/>
        </w:rPr>
      </w:pPr>
      <w:r w:rsidRPr="5F9F8C37" w:rsidR="5379B094">
        <w:rPr>
          <w:lang w:val="sr-Latn-CS"/>
        </w:rPr>
        <w:t xml:space="preserve">Klijentski deo </w:t>
      </w:r>
      <w:r w:rsidRPr="5F9F8C37" w:rsidR="5DBF1088">
        <w:rPr>
          <w:lang w:val="sr-Latn-CS"/>
        </w:rPr>
        <w:t>DevConnect</w:t>
      </w:r>
      <w:r w:rsidRPr="5F9F8C37" w:rsidR="5379B094">
        <w:rPr>
          <w:lang w:val="sr-Latn-CS"/>
        </w:rPr>
        <w:t xml:space="preserve"> portala će biti optimizovan za sledeće Web čitače: Internet Explorer 6.0 i noviji, Opera 8.0 i noviji, kao i </w:t>
      </w:r>
      <w:proofErr w:type="spellStart"/>
      <w:r w:rsidRPr="5F9F8C37" w:rsidR="5379B094">
        <w:rPr>
          <w:lang w:val="sr-Latn-CS"/>
        </w:rPr>
        <w:t>Firefox</w:t>
      </w:r>
      <w:proofErr w:type="spellEnd"/>
      <w:r w:rsidRPr="5F9F8C37" w:rsidR="2A865054">
        <w:rPr>
          <w:lang w:val="sr-Latn-CS"/>
        </w:rPr>
        <w:t xml:space="preserve"> (</w:t>
      </w:r>
      <w:proofErr w:type="spellStart"/>
      <w:r w:rsidRPr="5F9F8C37" w:rsidR="2A865054">
        <w:rPr>
          <w:lang w:val="sr-Latn-CS"/>
        </w:rPr>
        <w:t>Mozilla</w:t>
      </w:r>
      <w:proofErr w:type="spellEnd"/>
      <w:r w:rsidRPr="5F9F8C37" w:rsidR="2A865054">
        <w:rPr>
          <w:lang w:val="sr-Latn-CS"/>
        </w:rPr>
        <w:t>).</w:t>
      </w:r>
    </w:p>
    <w:sectPr w:rsidRPr="00397DD2" w:rsidR="00834900">
      <w:headerReference w:type="default" r:id="rId15"/>
      <w:footerReference w:type="default" r:id="rId16"/>
      <w:headerReference w:type="first" r:id="rId17"/>
      <w:footerReference w:type="first" r:id="rId18"/>
      <w:pgSz w:w="12240" w:h="15840" w:orient="portrait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DE3C0B" w:rsidRDefault="00DE3C0B" w14:paraId="0562CB0E" wp14:textId="77777777">
      <w:r>
        <w:separator/>
      </w:r>
    </w:p>
  </w:endnote>
  <w:endnote w:type="continuationSeparator" w:id="0">
    <w:p xmlns:wp14="http://schemas.microsoft.com/office/word/2010/wordml" w:rsidR="00DE3C0B" w:rsidRDefault="00DE3C0B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2C12A7" w:rsidRDefault="002C12A7" w14:paraId="53928121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2C12A7" w:rsidRDefault="002C12A7" w14:paraId="4101652C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xmlns:wp14="http://schemas.microsoft.com/office/word/2010/wordml" w:rsidRPr="003372D3" w:rsidR="002C12A7" w:rsidTr="7676878C" w14:paraId="2A3991A6" wp14:textId="77777777">
      <w:tblPrEx>
        <w:tblCellMar>
          <w:top w:w="0" w:type="dxa"/>
          <w:bottom w:w="0" w:type="dxa"/>
        </w:tblCellMar>
      </w:tblPrEx>
      <w:tc>
        <w:tcPr>
          <w:tcW w:w="2808" w:type="dxa"/>
          <w:tcBorders>
            <w:top w:val="nil"/>
            <w:left w:val="nil"/>
            <w:bottom w:val="nil"/>
            <w:right w:val="nil"/>
          </w:tcBorders>
          <w:tcMar/>
        </w:tcPr>
        <w:p w:rsidRPr="003372D3" w:rsidR="002C12A7" w:rsidRDefault="002C12A7" w14:paraId="31F4DE5D" wp14:textId="7777777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  <w:tcMar/>
        </w:tcPr>
        <w:p w:rsidRPr="003372D3" w:rsidR="002C12A7" w:rsidRDefault="002C12A7" w14:paraId="0101B0DB" wp14:textId="557441B6">
          <w:pPr>
            <w:jc w:val="center"/>
            <w:rPr>
              <w:lang w:val="sr-Latn-CS"/>
            </w:rPr>
          </w:pPr>
          <w:proofErr w:type="spellStart"/>
          <w:r w:rsidRPr="7676878C" w:rsidR="7676878C">
            <w:rPr>
              <w:rFonts w:ascii="Symbol" w:hAnsi="Symbol" w:eastAsia="Symbol" w:cs="Symbol"/>
              <w:lang w:val="sr-Latn-CS"/>
            </w:rPr>
            <w:t>Ó</w:t>
          </w:r>
          <w:r w:rsidRPr="7676878C" w:rsidR="7676878C">
            <w:rPr>
              <w:lang w:val="sr-Latn-CS"/>
            </w:rPr>
            <w:t>S</w:t>
          </w:r>
          <w:r w:rsidRPr="7676878C" w:rsidR="7676878C">
            <w:rPr>
              <w:lang w:val="sr-Latn-CS"/>
            </w:rPr>
            <w:t>killsUnion</w:t>
          </w:r>
          <w:proofErr w:type="spellEnd"/>
          <w:r w:rsidRPr="7676878C" w:rsidR="7676878C">
            <w:rPr>
              <w:lang w:val="sr-Latn-CS"/>
            </w:rPr>
            <w:t>, 2</w:t>
          </w:r>
          <w:r w:rsidRPr="7676878C" w:rsidR="7676878C">
            <w:rPr>
              <w:lang w:val="sr-Latn-CS"/>
            </w:rPr>
            <w:t>024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  <w:tcMar/>
        </w:tcPr>
        <w:p w:rsidRPr="003372D3" w:rsidR="002C12A7" w:rsidRDefault="002C12A7" w14:paraId="75D41491" wp14:textId="7777777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93B67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93B67">
            <w:rPr>
              <w:rStyle w:val="PageNumber"/>
              <w:noProof/>
              <w:lang w:val="sr-Latn-CS"/>
            </w:rPr>
            <w:t>19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xmlns:wp14="http://schemas.microsoft.com/office/word/2010/wordml" w:rsidRPr="003372D3" w:rsidR="002C12A7" w:rsidRDefault="002C12A7" w14:paraId="1FC39945" wp14:textId="7777777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2C12A7" w:rsidRDefault="002C12A7" w14:paraId="4B99056E" wp14:textId="77777777">
    <w:pPr>
      <w:pStyle w:val="Footer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76878C" w:rsidTr="7676878C" w14:paraId="54077557">
      <w:trPr>
        <w:trHeight w:val="300"/>
      </w:trPr>
      <w:tc>
        <w:tcPr>
          <w:tcW w:w="3120" w:type="dxa"/>
          <w:tcMar/>
        </w:tcPr>
        <w:p w:rsidR="7676878C" w:rsidP="7676878C" w:rsidRDefault="7676878C" w14:paraId="192C6AD2" w14:textId="0848D98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76878C" w:rsidP="7676878C" w:rsidRDefault="7676878C" w14:paraId="29B928BA" w14:textId="1874FC9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76878C" w:rsidP="7676878C" w:rsidRDefault="7676878C" w14:paraId="6D329B04" w14:textId="4781E9BB">
          <w:pPr>
            <w:pStyle w:val="Header"/>
            <w:bidi w:val="0"/>
            <w:ind w:right="-115"/>
            <w:jc w:val="right"/>
          </w:pPr>
        </w:p>
      </w:tc>
    </w:tr>
  </w:tbl>
  <w:p w:rsidR="7676878C" w:rsidP="7676878C" w:rsidRDefault="7676878C" w14:paraId="36A4961F" w14:textId="78F2396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DE3C0B" w:rsidRDefault="00DE3C0B" w14:paraId="62EBF3C5" wp14:textId="77777777">
      <w:r>
        <w:separator/>
      </w:r>
    </w:p>
  </w:footnote>
  <w:footnote w:type="continuationSeparator" w:id="0">
    <w:p xmlns:wp14="http://schemas.microsoft.com/office/word/2010/wordml" w:rsidR="00DE3C0B" w:rsidRDefault="00DE3C0B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2C12A7" w:rsidRDefault="002C12A7" w14:paraId="1299C43A" wp14:textId="77777777">
    <w:pPr>
      <w:rPr>
        <w:sz w:val="24"/>
      </w:rPr>
    </w:pPr>
  </w:p>
  <w:p xmlns:wp14="http://schemas.microsoft.com/office/word/2010/wordml" w:rsidR="002C12A7" w:rsidRDefault="002C12A7" w14:paraId="4DDBEF00" wp14:textId="77777777">
    <w:pPr>
      <w:pBdr>
        <w:top w:val="single" w:color="auto" w:sz="6" w:space="1"/>
      </w:pBdr>
      <w:rPr>
        <w:sz w:val="24"/>
      </w:rPr>
    </w:pPr>
  </w:p>
  <w:p xmlns:wp14="http://schemas.microsoft.com/office/word/2010/wordml" w:rsidR="002C12A7" w:rsidP="77F7A83E" w:rsidRDefault="002C12A7" w14:paraId="3461D779" wp14:textId="6C34E03F">
    <w:pPr>
      <w:pBdr>
        <w:bottom w:val="single" w:color="000000" w:sz="6" w:space="1"/>
      </w:pBdr>
      <w:jc w:val="right"/>
      <w:rPr>
        <w:rFonts w:ascii="Arial" w:hAnsi="Arial"/>
        <w:b w:val="1"/>
        <w:bCs w:val="1"/>
        <w:sz w:val="36"/>
        <w:szCs w:val="36"/>
      </w:rPr>
    </w:pPr>
    <w:r w:rsidRPr="77F7A83E" w:rsidR="77F7A83E">
      <w:rPr>
        <w:rFonts w:ascii="Arial" w:hAnsi="Arial"/>
        <w:b w:val="1"/>
        <w:bCs w:val="1"/>
        <w:sz w:val="36"/>
        <w:szCs w:val="36"/>
      </w:rPr>
      <w:t>S</w:t>
    </w:r>
    <w:r w:rsidRPr="77F7A83E" w:rsidR="77F7A83E">
      <w:rPr>
        <w:rFonts w:ascii="Arial" w:hAnsi="Arial"/>
        <w:b w:val="1"/>
        <w:bCs w:val="1"/>
        <w:sz w:val="36"/>
        <w:szCs w:val="36"/>
      </w:rPr>
      <w:t>killsUnion</w:t>
    </w:r>
  </w:p>
  <w:p xmlns:wp14="http://schemas.microsoft.com/office/word/2010/wordml" w:rsidR="002C12A7" w:rsidRDefault="002C12A7" w14:paraId="3CF2D8B6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xmlns:wp14="http://schemas.microsoft.com/office/word/2010/wordml" w:rsidRPr="003372D3" w:rsidR="002C12A7" w:rsidTr="53E7CB22" w14:paraId="2565E51A" wp14:textId="77777777">
      <w:tblPrEx>
        <w:tblCellMar>
          <w:top w:w="0" w:type="dxa"/>
          <w:bottom w:w="0" w:type="dxa"/>
        </w:tblCellMar>
      </w:tblPrEx>
      <w:tc>
        <w:tcPr>
          <w:tcW w:w="6379" w:type="dxa"/>
          <w:tcMar/>
        </w:tcPr>
        <w:p w:rsidRPr="003372D3" w:rsidR="002C12A7" w:rsidP="7676878C" w:rsidRDefault="002C12A7" w14:paraId="2FD056B1" wp14:textId="2D450E9D">
          <w:pPr>
            <w:pStyle w:val="Normal"/>
            <w:suppressLineNumbers w:val="0"/>
            <w:bidi w:val="0"/>
            <w:spacing w:before="0" w:beforeAutospacing="off" w:after="0" w:afterAutospacing="off" w:line="240" w:lineRule="atLeast"/>
            <w:ind w:left="0" w:right="0"/>
            <w:jc w:val="left"/>
          </w:pPr>
          <w:r w:rsidRPr="7676878C" w:rsidR="7676878C">
            <w:rPr>
              <w:lang w:val="sr-Latn-CS"/>
            </w:rPr>
            <w:t>DevConncet</w:t>
          </w:r>
        </w:p>
      </w:tc>
      <w:tc>
        <w:tcPr>
          <w:tcW w:w="3179" w:type="dxa"/>
          <w:tcMar/>
        </w:tcPr>
        <w:p w:rsidRPr="003372D3" w:rsidR="002C12A7" w:rsidRDefault="002C12A7" w14:paraId="06F89D34" wp14:textId="6C039CCB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53E7CB22" w:rsidR="53E7CB22">
            <w:rPr>
              <w:lang w:val="sr-Latn-CS"/>
            </w:rPr>
            <w:t xml:space="preserve">  Verzija:           1.</w:t>
          </w:r>
          <w:r w:rsidRPr="53E7CB22" w:rsidR="53E7CB22">
            <w:rPr>
              <w:lang w:val="sr-Latn-CS"/>
            </w:rPr>
            <w:t>3</w:t>
          </w:r>
        </w:p>
      </w:tc>
    </w:tr>
    <w:tr xmlns:wp14="http://schemas.microsoft.com/office/word/2010/wordml" w:rsidRPr="003372D3" w:rsidR="002C12A7" w:rsidTr="53E7CB22" w14:paraId="3EA82502" wp14:textId="77777777">
      <w:tblPrEx>
        <w:tblCellMar>
          <w:top w:w="0" w:type="dxa"/>
          <w:bottom w:w="0" w:type="dxa"/>
        </w:tblCellMar>
      </w:tblPrEx>
      <w:tc>
        <w:tcPr>
          <w:tcW w:w="6379" w:type="dxa"/>
          <w:tcMar/>
        </w:tcPr>
        <w:p w:rsidRPr="003372D3" w:rsidR="002C12A7" w:rsidRDefault="002C12A7" w14:paraId="66B23904" wp14:textId="7777777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  <w:tcMar/>
        </w:tcPr>
        <w:p w:rsidRPr="003372D3" w:rsidR="002C12A7" w:rsidRDefault="002C12A7" w14:paraId="2A8852F8" wp14:textId="2CF715E9">
          <w:pPr>
            <w:rPr>
              <w:lang w:val="sr-Latn-CS"/>
            </w:rPr>
          </w:pPr>
          <w:r w:rsidRPr="7676878C" w:rsidR="7676878C">
            <w:rPr>
              <w:lang w:val="sr-Latn-CS"/>
            </w:rPr>
            <w:t xml:space="preserve">  Datum:  </w:t>
          </w:r>
          <w:r w:rsidRPr="7676878C" w:rsidR="7676878C">
            <w:rPr>
              <w:lang w:val="sr-Latn-CS"/>
            </w:rPr>
            <w:t>14</w:t>
          </w:r>
          <w:r w:rsidRPr="7676878C" w:rsidR="7676878C">
            <w:rPr>
              <w:lang w:val="sr-Latn-CS"/>
            </w:rPr>
            <w:t>.</w:t>
          </w:r>
          <w:r w:rsidRPr="7676878C" w:rsidR="7676878C">
            <w:rPr>
              <w:lang w:val="sr-Latn-CS"/>
            </w:rPr>
            <w:t>11</w:t>
          </w:r>
          <w:r w:rsidRPr="7676878C" w:rsidR="7676878C">
            <w:rPr>
              <w:lang w:val="sr-Latn-CS"/>
            </w:rPr>
            <w:t>.20</w:t>
          </w:r>
          <w:r w:rsidRPr="7676878C" w:rsidR="7676878C">
            <w:rPr>
              <w:lang w:val="sr-Latn-CS"/>
            </w:rPr>
            <w:t>24</w:t>
          </w:r>
          <w:r w:rsidRPr="7676878C" w:rsidR="7676878C">
            <w:rPr>
              <w:lang w:val="sr-Latn-CS"/>
            </w:rPr>
            <w:t>. god.</w:t>
          </w:r>
        </w:p>
      </w:tc>
    </w:tr>
    <w:tr xmlns:wp14="http://schemas.microsoft.com/office/word/2010/wordml" w:rsidRPr="003372D3" w:rsidR="002C12A7" w:rsidTr="53E7CB22" w14:paraId="6617C161" wp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Mar/>
        </w:tcPr>
        <w:p w:rsidRPr="003372D3" w:rsidR="002C12A7" w:rsidRDefault="002C12A7" w14:paraId="7E9A89FB" wp14:textId="0431B38A">
          <w:pPr>
            <w:rPr>
              <w:lang w:val="sr-Latn-CS"/>
            </w:rPr>
          </w:pPr>
          <w:r w:rsidRPr="7676878C" w:rsidR="7676878C">
            <w:rPr>
              <w:lang w:val="sr-Latn-CS"/>
            </w:rPr>
            <w:t>S</w:t>
          </w:r>
          <w:r w:rsidRPr="7676878C" w:rsidR="7676878C">
            <w:rPr>
              <w:lang w:val="sr-Latn-CS"/>
            </w:rPr>
            <w:t>KU</w:t>
          </w:r>
          <w:r w:rsidRPr="7676878C" w:rsidR="7676878C">
            <w:rPr>
              <w:lang w:val="sr-Latn-CS"/>
            </w:rPr>
            <w:t>-</w:t>
          </w:r>
          <w:r w:rsidRPr="7676878C" w:rsidR="7676878C">
            <w:rPr>
              <w:lang w:val="sr-Latn-CS"/>
            </w:rPr>
            <w:t>DevConnect</w:t>
          </w:r>
          <w:r w:rsidRPr="7676878C" w:rsidR="7676878C">
            <w:rPr>
              <w:lang w:val="sr-Latn-CS"/>
            </w:rPr>
            <w:t>-0</w:t>
          </w:r>
          <w:r w:rsidRPr="7676878C" w:rsidR="7676878C">
            <w:rPr>
              <w:lang w:val="sr-Latn-CS"/>
            </w:rPr>
            <w:t>4</w:t>
          </w:r>
        </w:p>
      </w:tc>
    </w:tr>
  </w:tbl>
  <w:p xmlns:wp14="http://schemas.microsoft.com/office/word/2010/wordml" w:rsidRPr="003372D3" w:rsidR="002C12A7" w:rsidRDefault="002C12A7" w14:paraId="2946DB82" wp14:textId="7777777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2C12A7" w:rsidRDefault="002C12A7" w14:paraId="0FB78278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3">
    <w:nsid w:val="7eeddd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98348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8695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24">
    <w:abstractNumId w:val="23"/>
  </w:num>
  <w:num w:numId="23">
    <w:abstractNumId w:val="22"/>
  </w:num>
  <w:num w:numId="22">
    <w:abstractNumId w:val="21"/>
  </w:num>
  <w:num w:numId="1" w16cid:durableId="1704207918">
    <w:abstractNumId w:val="20"/>
  </w:num>
  <w:num w:numId="2" w16cid:durableId="2111470045">
    <w:abstractNumId w:val="19"/>
  </w:num>
  <w:num w:numId="3" w16cid:durableId="1599437418">
    <w:abstractNumId w:val="3"/>
  </w:num>
  <w:num w:numId="4" w16cid:durableId="176621792">
    <w:abstractNumId w:val="10"/>
  </w:num>
  <w:num w:numId="5" w16cid:durableId="894894761">
    <w:abstractNumId w:val="13"/>
  </w:num>
  <w:num w:numId="6" w16cid:durableId="804932496">
    <w:abstractNumId w:val="4"/>
  </w:num>
  <w:num w:numId="7" w16cid:durableId="365720167">
    <w:abstractNumId w:val="9"/>
  </w:num>
  <w:num w:numId="8" w16cid:durableId="649284885">
    <w:abstractNumId w:val="12"/>
  </w:num>
  <w:num w:numId="9" w16cid:durableId="1787700266">
    <w:abstractNumId w:val="15"/>
  </w:num>
  <w:num w:numId="10" w16cid:durableId="693654005">
    <w:abstractNumId w:val="7"/>
  </w:num>
  <w:num w:numId="11" w16cid:durableId="1863124830">
    <w:abstractNumId w:val="0"/>
  </w:num>
  <w:num w:numId="12" w16cid:durableId="1136724938">
    <w:abstractNumId w:val="5"/>
  </w:num>
  <w:num w:numId="13" w16cid:durableId="2074159022">
    <w:abstractNumId w:val="17"/>
  </w:num>
  <w:num w:numId="14" w16cid:durableId="1901558176">
    <w:abstractNumId w:val="1"/>
  </w:num>
  <w:num w:numId="15" w16cid:durableId="1354646464">
    <w:abstractNumId w:val="18"/>
  </w:num>
  <w:num w:numId="16" w16cid:durableId="1632859202">
    <w:abstractNumId w:val="16"/>
  </w:num>
  <w:num w:numId="17" w16cid:durableId="1504978912">
    <w:abstractNumId w:val="11"/>
  </w:num>
  <w:num w:numId="18" w16cid:durableId="2060321547">
    <w:abstractNumId w:val="2"/>
  </w:num>
  <w:num w:numId="19" w16cid:durableId="1745300631">
    <w:abstractNumId w:val="6"/>
  </w:num>
  <w:num w:numId="20" w16cid:durableId="1627618673">
    <w:abstractNumId w:val="8"/>
  </w:num>
  <w:num w:numId="21" w16cid:durableId="636952673">
    <w:abstractNumId w:val="14"/>
  </w:num>
  <w:numIdMacAtCleanup w:val="2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val="bestFit" w:percent="106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04FA6"/>
    <w:rsid w:val="000366F2"/>
    <w:rsid w:val="00037080"/>
    <w:rsid w:val="0006338E"/>
    <w:rsid w:val="00080F92"/>
    <w:rsid w:val="000817C9"/>
    <w:rsid w:val="00082A7C"/>
    <w:rsid w:val="00097F43"/>
    <w:rsid w:val="000B2C36"/>
    <w:rsid w:val="000EC12B"/>
    <w:rsid w:val="00112218"/>
    <w:rsid w:val="00114E2C"/>
    <w:rsid w:val="0013157C"/>
    <w:rsid w:val="00132780"/>
    <w:rsid w:val="00143087"/>
    <w:rsid w:val="00150CC1"/>
    <w:rsid w:val="001517F6"/>
    <w:rsid w:val="00167FDF"/>
    <w:rsid w:val="001807C8"/>
    <w:rsid w:val="00190105"/>
    <w:rsid w:val="001C5F47"/>
    <w:rsid w:val="001D0890"/>
    <w:rsid w:val="001E5849"/>
    <w:rsid w:val="001F663F"/>
    <w:rsid w:val="001F7D36"/>
    <w:rsid w:val="0020422A"/>
    <w:rsid w:val="00206198"/>
    <w:rsid w:val="00206E1F"/>
    <w:rsid w:val="00225B05"/>
    <w:rsid w:val="00234684"/>
    <w:rsid w:val="0025395B"/>
    <w:rsid w:val="00254CBE"/>
    <w:rsid w:val="00255A41"/>
    <w:rsid w:val="00264EC4"/>
    <w:rsid w:val="00270678"/>
    <w:rsid w:val="002922C4"/>
    <w:rsid w:val="002A5E27"/>
    <w:rsid w:val="002A7107"/>
    <w:rsid w:val="002B5424"/>
    <w:rsid w:val="002C12A7"/>
    <w:rsid w:val="002D5541"/>
    <w:rsid w:val="002E1608"/>
    <w:rsid w:val="002F49AB"/>
    <w:rsid w:val="003356F6"/>
    <w:rsid w:val="003372D3"/>
    <w:rsid w:val="0034732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60F1"/>
    <w:rsid w:val="00407EF3"/>
    <w:rsid w:val="0040BDAF"/>
    <w:rsid w:val="00410F5F"/>
    <w:rsid w:val="00445A8C"/>
    <w:rsid w:val="004526F1"/>
    <w:rsid w:val="00456A20"/>
    <w:rsid w:val="00460783"/>
    <w:rsid w:val="00473B3E"/>
    <w:rsid w:val="004831AE"/>
    <w:rsid w:val="00485710"/>
    <w:rsid w:val="00491CC1"/>
    <w:rsid w:val="004E0725"/>
    <w:rsid w:val="004E4574"/>
    <w:rsid w:val="004E6C9A"/>
    <w:rsid w:val="00500DA2"/>
    <w:rsid w:val="005613E4"/>
    <w:rsid w:val="00562041"/>
    <w:rsid w:val="00571FC4"/>
    <w:rsid w:val="005A3F8C"/>
    <w:rsid w:val="005B4961"/>
    <w:rsid w:val="005C333A"/>
    <w:rsid w:val="005D021A"/>
    <w:rsid w:val="005D4262"/>
    <w:rsid w:val="005E1391"/>
    <w:rsid w:val="00600FC0"/>
    <w:rsid w:val="00631C6F"/>
    <w:rsid w:val="0063291D"/>
    <w:rsid w:val="0063574A"/>
    <w:rsid w:val="00660B84"/>
    <w:rsid w:val="00662CF6"/>
    <w:rsid w:val="00677488"/>
    <w:rsid w:val="00686570"/>
    <w:rsid w:val="0069445A"/>
    <w:rsid w:val="006C2F57"/>
    <w:rsid w:val="006D2FE2"/>
    <w:rsid w:val="006E5E1D"/>
    <w:rsid w:val="006F37E4"/>
    <w:rsid w:val="00705464"/>
    <w:rsid w:val="007061AB"/>
    <w:rsid w:val="007107D8"/>
    <w:rsid w:val="00712834"/>
    <w:rsid w:val="00716C93"/>
    <w:rsid w:val="00732741"/>
    <w:rsid w:val="0074590A"/>
    <w:rsid w:val="00751D4E"/>
    <w:rsid w:val="00752CC0"/>
    <w:rsid w:val="00763367"/>
    <w:rsid w:val="007830A9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804367"/>
    <w:rsid w:val="00834900"/>
    <w:rsid w:val="00885A38"/>
    <w:rsid w:val="008D40CE"/>
    <w:rsid w:val="009029D5"/>
    <w:rsid w:val="0090327F"/>
    <w:rsid w:val="009075F6"/>
    <w:rsid w:val="00930725"/>
    <w:rsid w:val="00932297"/>
    <w:rsid w:val="009458D3"/>
    <w:rsid w:val="00946092"/>
    <w:rsid w:val="0095579F"/>
    <w:rsid w:val="00962138"/>
    <w:rsid w:val="009662F3"/>
    <w:rsid w:val="00967902"/>
    <w:rsid w:val="009A291F"/>
    <w:rsid w:val="009A5FD9"/>
    <w:rsid w:val="009B2233"/>
    <w:rsid w:val="009B3AA3"/>
    <w:rsid w:val="009C3260"/>
    <w:rsid w:val="009D5ECD"/>
    <w:rsid w:val="009F2784"/>
    <w:rsid w:val="009F61E4"/>
    <w:rsid w:val="00A12200"/>
    <w:rsid w:val="00A214E0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E38C8"/>
    <w:rsid w:val="00AF19B4"/>
    <w:rsid w:val="00AF6332"/>
    <w:rsid w:val="00AF6B06"/>
    <w:rsid w:val="00AF7F69"/>
    <w:rsid w:val="00B3706D"/>
    <w:rsid w:val="00B40836"/>
    <w:rsid w:val="00B46D71"/>
    <w:rsid w:val="00B70376"/>
    <w:rsid w:val="00B849B5"/>
    <w:rsid w:val="00B93B67"/>
    <w:rsid w:val="00B947EE"/>
    <w:rsid w:val="00BA03E9"/>
    <w:rsid w:val="00BC0D10"/>
    <w:rsid w:val="00BC2229"/>
    <w:rsid w:val="00BC4506"/>
    <w:rsid w:val="00C032FC"/>
    <w:rsid w:val="00C206AF"/>
    <w:rsid w:val="00C44BC7"/>
    <w:rsid w:val="00C503E4"/>
    <w:rsid w:val="00C549E0"/>
    <w:rsid w:val="00C64574"/>
    <w:rsid w:val="00C83DEF"/>
    <w:rsid w:val="00C9046D"/>
    <w:rsid w:val="00C92A15"/>
    <w:rsid w:val="00CA58C5"/>
    <w:rsid w:val="00CA5E5F"/>
    <w:rsid w:val="00CA62F9"/>
    <w:rsid w:val="00CB17FD"/>
    <w:rsid w:val="00CB7DBA"/>
    <w:rsid w:val="00CF2AB8"/>
    <w:rsid w:val="00D00311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7252F"/>
    <w:rsid w:val="00D77D96"/>
    <w:rsid w:val="00DD0501"/>
    <w:rsid w:val="00DD4C2E"/>
    <w:rsid w:val="00DE3C0B"/>
    <w:rsid w:val="00DE518F"/>
    <w:rsid w:val="00E01AFB"/>
    <w:rsid w:val="00E061BD"/>
    <w:rsid w:val="00E15A22"/>
    <w:rsid w:val="00E177E4"/>
    <w:rsid w:val="00E41E1D"/>
    <w:rsid w:val="00E5055D"/>
    <w:rsid w:val="00E55045"/>
    <w:rsid w:val="00E604E6"/>
    <w:rsid w:val="00E934AD"/>
    <w:rsid w:val="00EB10DF"/>
    <w:rsid w:val="00ED1FFE"/>
    <w:rsid w:val="00EE56F0"/>
    <w:rsid w:val="00F02B6F"/>
    <w:rsid w:val="00F06298"/>
    <w:rsid w:val="00F1599E"/>
    <w:rsid w:val="00F220C7"/>
    <w:rsid w:val="00F31591"/>
    <w:rsid w:val="00F6310E"/>
    <w:rsid w:val="00F6331E"/>
    <w:rsid w:val="00F6773B"/>
    <w:rsid w:val="00F70F8C"/>
    <w:rsid w:val="00F8455A"/>
    <w:rsid w:val="00F93061"/>
    <w:rsid w:val="00FA57D9"/>
    <w:rsid w:val="00FD7BE1"/>
    <w:rsid w:val="01039DD8"/>
    <w:rsid w:val="01636791"/>
    <w:rsid w:val="016844F5"/>
    <w:rsid w:val="0174A8A4"/>
    <w:rsid w:val="0181AECA"/>
    <w:rsid w:val="019B93DC"/>
    <w:rsid w:val="0225D2CD"/>
    <w:rsid w:val="0238EDD8"/>
    <w:rsid w:val="02749518"/>
    <w:rsid w:val="02877D92"/>
    <w:rsid w:val="02A2E925"/>
    <w:rsid w:val="02AC5AB8"/>
    <w:rsid w:val="02DE67B7"/>
    <w:rsid w:val="03525C3D"/>
    <w:rsid w:val="035A5023"/>
    <w:rsid w:val="03F3D4F0"/>
    <w:rsid w:val="04311B17"/>
    <w:rsid w:val="04467DEA"/>
    <w:rsid w:val="0455BF31"/>
    <w:rsid w:val="04614250"/>
    <w:rsid w:val="047B7723"/>
    <w:rsid w:val="047C86BF"/>
    <w:rsid w:val="047FD3F6"/>
    <w:rsid w:val="04877D7A"/>
    <w:rsid w:val="0510FB72"/>
    <w:rsid w:val="05329C9F"/>
    <w:rsid w:val="0560337A"/>
    <w:rsid w:val="0591358D"/>
    <w:rsid w:val="059A64A6"/>
    <w:rsid w:val="059C8EB0"/>
    <w:rsid w:val="05A5BFF7"/>
    <w:rsid w:val="05C60A3B"/>
    <w:rsid w:val="05E34E3A"/>
    <w:rsid w:val="05E6B44A"/>
    <w:rsid w:val="05F0C713"/>
    <w:rsid w:val="05FAED34"/>
    <w:rsid w:val="05FFD243"/>
    <w:rsid w:val="0632735B"/>
    <w:rsid w:val="0651AD1F"/>
    <w:rsid w:val="06BE211F"/>
    <w:rsid w:val="06E2D714"/>
    <w:rsid w:val="07350B9F"/>
    <w:rsid w:val="073B9CED"/>
    <w:rsid w:val="073C6E0B"/>
    <w:rsid w:val="0783A0E9"/>
    <w:rsid w:val="07871C95"/>
    <w:rsid w:val="07B26F0C"/>
    <w:rsid w:val="07CB8998"/>
    <w:rsid w:val="0875685C"/>
    <w:rsid w:val="088E8C93"/>
    <w:rsid w:val="0890476B"/>
    <w:rsid w:val="08992AAE"/>
    <w:rsid w:val="091DFB9A"/>
    <w:rsid w:val="092EAA90"/>
    <w:rsid w:val="09757020"/>
    <w:rsid w:val="0978C4FF"/>
    <w:rsid w:val="09A861E7"/>
    <w:rsid w:val="0A22FE33"/>
    <w:rsid w:val="0A281C44"/>
    <w:rsid w:val="0A33FF6B"/>
    <w:rsid w:val="0A51BCAE"/>
    <w:rsid w:val="0A56A6D4"/>
    <w:rsid w:val="0A59828F"/>
    <w:rsid w:val="0A7DBBA4"/>
    <w:rsid w:val="0A8CAB17"/>
    <w:rsid w:val="0AC1CCC3"/>
    <w:rsid w:val="0AC309F9"/>
    <w:rsid w:val="0ADB938B"/>
    <w:rsid w:val="0AFD770E"/>
    <w:rsid w:val="0B2FA67F"/>
    <w:rsid w:val="0B3472A1"/>
    <w:rsid w:val="0B718239"/>
    <w:rsid w:val="0B7648E1"/>
    <w:rsid w:val="0B889FAF"/>
    <w:rsid w:val="0BBF6E9B"/>
    <w:rsid w:val="0BD1FB55"/>
    <w:rsid w:val="0C0F8BE0"/>
    <w:rsid w:val="0C13DD2F"/>
    <w:rsid w:val="0C25DAA6"/>
    <w:rsid w:val="0C3C3E93"/>
    <w:rsid w:val="0C81D9FC"/>
    <w:rsid w:val="0CA42A1C"/>
    <w:rsid w:val="0CA9A256"/>
    <w:rsid w:val="0D06EADF"/>
    <w:rsid w:val="0D131E55"/>
    <w:rsid w:val="0D1BAAF3"/>
    <w:rsid w:val="0D511582"/>
    <w:rsid w:val="0D535FCA"/>
    <w:rsid w:val="0D5FE439"/>
    <w:rsid w:val="0D6E5FFD"/>
    <w:rsid w:val="0DB0E435"/>
    <w:rsid w:val="0DC5ED5B"/>
    <w:rsid w:val="0DC8F8FC"/>
    <w:rsid w:val="0DE6CC34"/>
    <w:rsid w:val="0DFB9EE5"/>
    <w:rsid w:val="0DFBA92C"/>
    <w:rsid w:val="0E29FE39"/>
    <w:rsid w:val="0E3C33C0"/>
    <w:rsid w:val="0E49327D"/>
    <w:rsid w:val="0E8D2CEA"/>
    <w:rsid w:val="0EB506C7"/>
    <w:rsid w:val="0F15A515"/>
    <w:rsid w:val="0F2F0F54"/>
    <w:rsid w:val="0F5A3264"/>
    <w:rsid w:val="0F804AF7"/>
    <w:rsid w:val="0FF5631E"/>
    <w:rsid w:val="10008A35"/>
    <w:rsid w:val="101062EF"/>
    <w:rsid w:val="1099BBEF"/>
    <w:rsid w:val="10B0814E"/>
    <w:rsid w:val="10DF3B37"/>
    <w:rsid w:val="11BE9ABB"/>
    <w:rsid w:val="11C9A950"/>
    <w:rsid w:val="11CBE91F"/>
    <w:rsid w:val="11D2C046"/>
    <w:rsid w:val="11D2C131"/>
    <w:rsid w:val="11E089A6"/>
    <w:rsid w:val="12001132"/>
    <w:rsid w:val="120D6D5B"/>
    <w:rsid w:val="12229A50"/>
    <w:rsid w:val="123A567C"/>
    <w:rsid w:val="1252EDAD"/>
    <w:rsid w:val="128C37B3"/>
    <w:rsid w:val="12BABBCD"/>
    <w:rsid w:val="12C0E05C"/>
    <w:rsid w:val="12EC0D7C"/>
    <w:rsid w:val="1309ACA7"/>
    <w:rsid w:val="13323A32"/>
    <w:rsid w:val="136ACAFB"/>
    <w:rsid w:val="13A1606F"/>
    <w:rsid w:val="13A9E183"/>
    <w:rsid w:val="13AB5803"/>
    <w:rsid w:val="14217347"/>
    <w:rsid w:val="14782C86"/>
    <w:rsid w:val="14A4002A"/>
    <w:rsid w:val="14B56F31"/>
    <w:rsid w:val="14C191BC"/>
    <w:rsid w:val="14CE8516"/>
    <w:rsid w:val="14D006EC"/>
    <w:rsid w:val="14FA9803"/>
    <w:rsid w:val="15168CD4"/>
    <w:rsid w:val="153E9EAC"/>
    <w:rsid w:val="15A174A1"/>
    <w:rsid w:val="15EDBAE3"/>
    <w:rsid w:val="166925B2"/>
    <w:rsid w:val="16FF1615"/>
    <w:rsid w:val="16FFD18B"/>
    <w:rsid w:val="170D6D56"/>
    <w:rsid w:val="1734947C"/>
    <w:rsid w:val="1753A09D"/>
    <w:rsid w:val="1787C8C8"/>
    <w:rsid w:val="17A0CF27"/>
    <w:rsid w:val="17A99BAC"/>
    <w:rsid w:val="17B0F9FD"/>
    <w:rsid w:val="17C9C2EF"/>
    <w:rsid w:val="17DA2795"/>
    <w:rsid w:val="18007FC0"/>
    <w:rsid w:val="18580E14"/>
    <w:rsid w:val="1885BE97"/>
    <w:rsid w:val="189FDC46"/>
    <w:rsid w:val="18AD6375"/>
    <w:rsid w:val="18B3AB74"/>
    <w:rsid w:val="18B581E2"/>
    <w:rsid w:val="18C4540C"/>
    <w:rsid w:val="18D325E6"/>
    <w:rsid w:val="1924827C"/>
    <w:rsid w:val="192C862A"/>
    <w:rsid w:val="19358CD1"/>
    <w:rsid w:val="196B092B"/>
    <w:rsid w:val="19BB881F"/>
    <w:rsid w:val="19CBD96A"/>
    <w:rsid w:val="1A046A0C"/>
    <w:rsid w:val="1A0A0E82"/>
    <w:rsid w:val="1A0A4C3D"/>
    <w:rsid w:val="1A0C102B"/>
    <w:rsid w:val="1A33B232"/>
    <w:rsid w:val="1A5A8D17"/>
    <w:rsid w:val="1A65E1C9"/>
    <w:rsid w:val="1A919CE8"/>
    <w:rsid w:val="1AB4BCA8"/>
    <w:rsid w:val="1AB8881B"/>
    <w:rsid w:val="1B230D24"/>
    <w:rsid w:val="1B43A8FD"/>
    <w:rsid w:val="1B61358D"/>
    <w:rsid w:val="1B7CDC2E"/>
    <w:rsid w:val="1BA338FE"/>
    <w:rsid w:val="1BDF09D0"/>
    <w:rsid w:val="1BEF8590"/>
    <w:rsid w:val="1BFBF25A"/>
    <w:rsid w:val="1C082738"/>
    <w:rsid w:val="1C0C6C56"/>
    <w:rsid w:val="1C5BCECC"/>
    <w:rsid w:val="1C663C26"/>
    <w:rsid w:val="1CA03942"/>
    <w:rsid w:val="1CE0FF7B"/>
    <w:rsid w:val="1D113843"/>
    <w:rsid w:val="1D19CA8D"/>
    <w:rsid w:val="1D1A3467"/>
    <w:rsid w:val="1D369166"/>
    <w:rsid w:val="1D5133C7"/>
    <w:rsid w:val="1D727CFF"/>
    <w:rsid w:val="1D84B1A3"/>
    <w:rsid w:val="1E190E0C"/>
    <w:rsid w:val="1E9022BF"/>
    <w:rsid w:val="1F148A01"/>
    <w:rsid w:val="1F396650"/>
    <w:rsid w:val="1F504695"/>
    <w:rsid w:val="1F56F117"/>
    <w:rsid w:val="1F975F72"/>
    <w:rsid w:val="1FE454F0"/>
    <w:rsid w:val="2003D9DE"/>
    <w:rsid w:val="2035E60A"/>
    <w:rsid w:val="204817A8"/>
    <w:rsid w:val="2068B899"/>
    <w:rsid w:val="2092B40E"/>
    <w:rsid w:val="20FB9A43"/>
    <w:rsid w:val="2156AC79"/>
    <w:rsid w:val="216FBEB0"/>
    <w:rsid w:val="219CC626"/>
    <w:rsid w:val="21F17119"/>
    <w:rsid w:val="225E0FDD"/>
    <w:rsid w:val="228CA217"/>
    <w:rsid w:val="22AC7547"/>
    <w:rsid w:val="22C08A17"/>
    <w:rsid w:val="22D357B5"/>
    <w:rsid w:val="22FBA8F3"/>
    <w:rsid w:val="23153906"/>
    <w:rsid w:val="2348C40F"/>
    <w:rsid w:val="23731798"/>
    <w:rsid w:val="2374B1BE"/>
    <w:rsid w:val="23D41936"/>
    <w:rsid w:val="24597E9D"/>
    <w:rsid w:val="247080F0"/>
    <w:rsid w:val="24E22990"/>
    <w:rsid w:val="250F8E71"/>
    <w:rsid w:val="25560FBE"/>
    <w:rsid w:val="25639095"/>
    <w:rsid w:val="256CD778"/>
    <w:rsid w:val="257C53DF"/>
    <w:rsid w:val="25E64516"/>
    <w:rsid w:val="25E663E7"/>
    <w:rsid w:val="26153B11"/>
    <w:rsid w:val="262C3000"/>
    <w:rsid w:val="2636A082"/>
    <w:rsid w:val="2652F2EA"/>
    <w:rsid w:val="265DA479"/>
    <w:rsid w:val="2685BF47"/>
    <w:rsid w:val="26D7584F"/>
    <w:rsid w:val="270B4775"/>
    <w:rsid w:val="270F0EE4"/>
    <w:rsid w:val="2722195F"/>
    <w:rsid w:val="274FDF51"/>
    <w:rsid w:val="275AED05"/>
    <w:rsid w:val="2769DF8F"/>
    <w:rsid w:val="27DD766D"/>
    <w:rsid w:val="281809A4"/>
    <w:rsid w:val="2825CEBB"/>
    <w:rsid w:val="28621EB6"/>
    <w:rsid w:val="28892201"/>
    <w:rsid w:val="28922347"/>
    <w:rsid w:val="28B4DEB8"/>
    <w:rsid w:val="28B9FD3E"/>
    <w:rsid w:val="28DAEC75"/>
    <w:rsid w:val="29051B61"/>
    <w:rsid w:val="290D7C18"/>
    <w:rsid w:val="292AF4CF"/>
    <w:rsid w:val="29319288"/>
    <w:rsid w:val="294C9948"/>
    <w:rsid w:val="295E9B7D"/>
    <w:rsid w:val="297A9142"/>
    <w:rsid w:val="29BC2433"/>
    <w:rsid w:val="29BD56A8"/>
    <w:rsid w:val="29E6117E"/>
    <w:rsid w:val="2A0CD647"/>
    <w:rsid w:val="2A1446BE"/>
    <w:rsid w:val="2A2A0204"/>
    <w:rsid w:val="2A33C607"/>
    <w:rsid w:val="2A47F916"/>
    <w:rsid w:val="2A7156A7"/>
    <w:rsid w:val="2A765957"/>
    <w:rsid w:val="2A865054"/>
    <w:rsid w:val="2A9D6CB2"/>
    <w:rsid w:val="2AA1C71A"/>
    <w:rsid w:val="2AB1A0B4"/>
    <w:rsid w:val="2ACDAEBD"/>
    <w:rsid w:val="2B27DE61"/>
    <w:rsid w:val="2B296437"/>
    <w:rsid w:val="2B582A92"/>
    <w:rsid w:val="2B6B74F9"/>
    <w:rsid w:val="2B78EF41"/>
    <w:rsid w:val="2B96225E"/>
    <w:rsid w:val="2B9B29CB"/>
    <w:rsid w:val="2B9BAE97"/>
    <w:rsid w:val="2BA6D117"/>
    <w:rsid w:val="2BAAE1E0"/>
    <w:rsid w:val="2BED03AC"/>
    <w:rsid w:val="2C120EBA"/>
    <w:rsid w:val="2CCE49FD"/>
    <w:rsid w:val="2CD1742E"/>
    <w:rsid w:val="2CE64FBA"/>
    <w:rsid w:val="2CF9A7C8"/>
    <w:rsid w:val="2D02C8A9"/>
    <w:rsid w:val="2D49157D"/>
    <w:rsid w:val="2D7DE412"/>
    <w:rsid w:val="2D910768"/>
    <w:rsid w:val="2D9488D9"/>
    <w:rsid w:val="2DC6A19A"/>
    <w:rsid w:val="2E75A685"/>
    <w:rsid w:val="2EA11A97"/>
    <w:rsid w:val="2EC02589"/>
    <w:rsid w:val="2F069F8A"/>
    <w:rsid w:val="2F4A02C7"/>
    <w:rsid w:val="2F6AFE26"/>
    <w:rsid w:val="2F865033"/>
    <w:rsid w:val="2F9FE89A"/>
    <w:rsid w:val="2FCF527C"/>
    <w:rsid w:val="2FD442A0"/>
    <w:rsid w:val="2FDB2546"/>
    <w:rsid w:val="30077C41"/>
    <w:rsid w:val="3058B522"/>
    <w:rsid w:val="30A71216"/>
    <w:rsid w:val="30B29915"/>
    <w:rsid w:val="3104878A"/>
    <w:rsid w:val="312E76E6"/>
    <w:rsid w:val="3165BBE6"/>
    <w:rsid w:val="31EDF9DD"/>
    <w:rsid w:val="3249FEF4"/>
    <w:rsid w:val="32549938"/>
    <w:rsid w:val="32A3EF2A"/>
    <w:rsid w:val="32A54129"/>
    <w:rsid w:val="32A5AD48"/>
    <w:rsid w:val="32FCFE9E"/>
    <w:rsid w:val="33392C96"/>
    <w:rsid w:val="33402633"/>
    <w:rsid w:val="334CF763"/>
    <w:rsid w:val="339CA652"/>
    <w:rsid w:val="33BC519B"/>
    <w:rsid w:val="340DED4F"/>
    <w:rsid w:val="342F4B19"/>
    <w:rsid w:val="344EF18F"/>
    <w:rsid w:val="34982CF8"/>
    <w:rsid w:val="34C328A3"/>
    <w:rsid w:val="34CD6A76"/>
    <w:rsid w:val="34EA01C6"/>
    <w:rsid w:val="353305AA"/>
    <w:rsid w:val="3551250C"/>
    <w:rsid w:val="355E5C60"/>
    <w:rsid w:val="35904F1E"/>
    <w:rsid w:val="35C3B33D"/>
    <w:rsid w:val="35E231B4"/>
    <w:rsid w:val="36248DF3"/>
    <w:rsid w:val="363A7F08"/>
    <w:rsid w:val="3654B50C"/>
    <w:rsid w:val="3665E726"/>
    <w:rsid w:val="367430C1"/>
    <w:rsid w:val="36F8C0E4"/>
    <w:rsid w:val="371BCBF0"/>
    <w:rsid w:val="3733B4E1"/>
    <w:rsid w:val="3754E584"/>
    <w:rsid w:val="376D0B8F"/>
    <w:rsid w:val="377E3CBB"/>
    <w:rsid w:val="37866E45"/>
    <w:rsid w:val="37BFA089"/>
    <w:rsid w:val="37D0CE44"/>
    <w:rsid w:val="37E74A13"/>
    <w:rsid w:val="380128E9"/>
    <w:rsid w:val="383E35F4"/>
    <w:rsid w:val="3848D60A"/>
    <w:rsid w:val="3864F01F"/>
    <w:rsid w:val="38681C1B"/>
    <w:rsid w:val="38A22D1B"/>
    <w:rsid w:val="38D76D5F"/>
    <w:rsid w:val="393A02DE"/>
    <w:rsid w:val="3967B2CA"/>
    <w:rsid w:val="396EACF4"/>
    <w:rsid w:val="398D37BA"/>
    <w:rsid w:val="39A8971B"/>
    <w:rsid w:val="39B7A96C"/>
    <w:rsid w:val="39BF00D4"/>
    <w:rsid w:val="39EB8328"/>
    <w:rsid w:val="3A1AAD48"/>
    <w:rsid w:val="3A2398E7"/>
    <w:rsid w:val="3A2D27CB"/>
    <w:rsid w:val="3A2DA2A9"/>
    <w:rsid w:val="3A6E3888"/>
    <w:rsid w:val="3A8DD98E"/>
    <w:rsid w:val="3AD88D38"/>
    <w:rsid w:val="3ADA3C1A"/>
    <w:rsid w:val="3AFCA129"/>
    <w:rsid w:val="3B362A34"/>
    <w:rsid w:val="3B3C596E"/>
    <w:rsid w:val="3B4EAB5E"/>
    <w:rsid w:val="3B8DF628"/>
    <w:rsid w:val="3B8E81D7"/>
    <w:rsid w:val="3BB25A2E"/>
    <w:rsid w:val="3C3ABEE0"/>
    <w:rsid w:val="3C652100"/>
    <w:rsid w:val="3C6FB9A3"/>
    <w:rsid w:val="3C7D4534"/>
    <w:rsid w:val="3C93294C"/>
    <w:rsid w:val="3C950E83"/>
    <w:rsid w:val="3CBA3722"/>
    <w:rsid w:val="3CCE9A85"/>
    <w:rsid w:val="3CD34D57"/>
    <w:rsid w:val="3CE9A8B8"/>
    <w:rsid w:val="3CF7776C"/>
    <w:rsid w:val="3D3B360F"/>
    <w:rsid w:val="3DF447BB"/>
    <w:rsid w:val="3E0869DB"/>
    <w:rsid w:val="3E1BFB1A"/>
    <w:rsid w:val="3E1DB4CC"/>
    <w:rsid w:val="3E32CF20"/>
    <w:rsid w:val="3E37F69E"/>
    <w:rsid w:val="3E3AB364"/>
    <w:rsid w:val="3F0FB451"/>
    <w:rsid w:val="3F14F514"/>
    <w:rsid w:val="3F5DD495"/>
    <w:rsid w:val="4006E4AD"/>
    <w:rsid w:val="402C83E5"/>
    <w:rsid w:val="4031AD75"/>
    <w:rsid w:val="40667473"/>
    <w:rsid w:val="40A36812"/>
    <w:rsid w:val="40B74F1B"/>
    <w:rsid w:val="40DABE11"/>
    <w:rsid w:val="4112129D"/>
    <w:rsid w:val="41273C00"/>
    <w:rsid w:val="414CB202"/>
    <w:rsid w:val="41EBA6BE"/>
    <w:rsid w:val="430A5919"/>
    <w:rsid w:val="433E0599"/>
    <w:rsid w:val="4342FD7D"/>
    <w:rsid w:val="43903C3F"/>
    <w:rsid w:val="439C3326"/>
    <w:rsid w:val="43B81525"/>
    <w:rsid w:val="43D7C214"/>
    <w:rsid w:val="43F9B234"/>
    <w:rsid w:val="4420B9B7"/>
    <w:rsid w:val="44259BE8"/>
    <w:rsid w:val="445C4357"/>
    <w:rsid w:val="44627D8E"/>
    <w:rsid w:val="4475AA0E"/>
    <w:rsid w:val="448652EA"/>
    <w:rsid w:val="4521905F"/>
    <w:rsid w:val="454DD8B4"/>
    <w:rsid w:val="45AE182D"/>
    <w:rsid w:val="460CAE7E"/>
    <w:rsid w:val="46647105"/>
    <w:rsid w:val="46698289"/>
    <w:rsid w:val="466F8271"/>
    <w:rsid w:val="4677E3C9"/>
    <w:rsid w:val="467837CA"/>
    <w:rsid w:val="46972E77"/>
    <w:rsid w:val="46ACA541"/>
    <w:rsid w:val="46DADDE9"/>
    <w:rsid w:val="46E7045E"/>
    <w:rsid w:val="473F3FDA"/>
    <w:rsid w:val="475E964D"/>
    <w:rsid w:val="477EE34F"/>
    <w:rsid w:val="47BEB08E"/>
    <w:rsid w:val="47D5F54B"/>
    <w:rsid w:val="47D6F0E8"/>
    <w:rsid w:val="47F96D03"/>
    <w:rsid w:val="48262B77"/>
    <w:rsid w:val="48419B4C"/>
    <w:rsid w:val="486C2EBF"/>
    <w:rsid w:val="487B912D"/>
    <w:rsid w:val="489E2145"/>
    <w:rsid w:val="48A78014"/>
    <w:rsid w:val="48F9EF08"/>
    <w:rsid w:val="494A1221"/>
    <w:rsid w:val="4975D26A"/>
    <w:rsid w:val="4976B394"/>
    <w:rsid w:val="49E749DA"/>
    <w:rsid w:val="4A48BF4B"/>
    <w:rsid w:val="4A4F434C"/>
    <w:rsid w:val="4A557A23"/>
    <w:rsid w:val="4A8F575C"/>
    <w:rsid w:val="4AEFD3FD"/>
    <w:rsid w:val="4B1C81AC"/>
    <w:rsid w:val="4B238CBC"/>
    <w:rsid w:val="4B399B7A"/>
    <w:rsid w:val="4B607314"/>
    <w:rsid w:val="4B661AB6"/>
    <w:rsid w:val="4C1E1427"/>
    <w:rsid w:val="4C2D116E"/>
    <w:rsid w:val="4C64B85F"/>
    <w:rsid w:val="4C7904E9"/>
    <w:rsid w:val="4CAAB30D"/>
    <w:rsid w:val="4D359B66"/>
    <w:rsid w:val="4D494DB1"/>
    <w:rsid w:val="4D4ED419"/>
    <w:rsid w:val="4D56BC49"/>
    <w:rsid w:val="4DBF61C3"/>
    <w:rsid w:val="4DF9BE7C"/>
    <w:rsid w:val="4E2B516A"/>
    <w:rsid w:val="4E2B749C"/>
    <w:rsid w:val="4E3A457C"/>
    <w:rsid w:val="4E4411E0"/>
    <w:rsid w:val="4EB83848"/>
    <w:rsid w:val="4EE043D2"/>
    <w:rsid w:val="4F29E55E"/>
    <w:rsid w:val="4F2AD677"/>
    <w:rsid w:val="4F404258"/>
    <w:rsid w:val="4F5A07E2"/>
    <w:rsid w:val="4F6A5ECB"/>
    <w:rsid w:val="4F7290AB"/>
    <w:rsid w:val="4F79BB25"/>
    <w:rsid w:val="4F815B01"/>
    <w:rsid w:val="4F9A17C3"/>
    <w:rsid w:val="4FC16898"/>
    <w:rsid w:val="4FD9686C"/>
    <w:rsid w:val="4FDCFA31"/>
    <w:rsid w:val="4FF58C8D"/>
    <w:rsid w:val="502629E3"/>
    <w:rsid w:val="502EACEA"/>
    <w:rsid w:val="505DAE93"/>
    <w:rsid w:val="50753494"/>
    <w:rsid w:val="507B5188"/>
    <w:rsid w:val="508F0F86"/>
    <w:rsid w:val="50AA79E6"/>
    <w:rsid w:val="50B73CC5"/>
    <w:rsid w:val="50BF3A7A"/>
    <w:rsid w:val="50CFDD82"/>
    <w:rsid w:val="50DF4C1A"/>
    <w:rsid w:val="50E6A091"/>
    <w:rsid w:val="512E8021"/>
    <w:rsid w:val="5130F095"/>
    <w:rsid w:val="514D12F1"/>
    <w:rsid w:val="514E8752"/>
    <w:rsid w:val="518D6012"/>
    <w:rsid w:val="51C6FA13"/>
    <w:rsid w:val="51FE7503"/>
    <w:rsid w:val="523285F2"/>
    <w:rsid w:val="5270AB26"/>
    <w:rsid w:val="528B8EC1"/>
    <w:rsid w:val="52B3BC2C"/>
    <w:rsid w:val="531A9C86"/>
    <w:rsid w:val="5339B40D"/>
    <w:rsid w:val="534155B5"/>
    <w:rsid w:val="5352699A"/>
    <w:rsid w:val="53527FCE"/>
    <w:rsid w:val="5379B094"/>
    <w:rsid w:val="53E7CB22"/>
    <w:rsid w:val="540804B2"/>
    <w:rsid w:val="541D06EC"/>
    <w:rsid w:val="5422578F"/>
    <w:rsid w:val="54242850"/>
    <w:rsid w:val="5478EDF9"/>
    <w:rsid w:val="54804A32"/>
    <w:rsid w:val="549D7A0A"/>
    <w:rsid w:val="54AD6E9F"/>
    <w:rsid w:val="5500E7B9"/>
    <w:rsid w:val="554E9297"/>
    <w:rsid w:val="55907018"/>
    <w:rsid w:val="55B03C53"/>
    <w:rsid w:val="5609A37A"/>
    <w:rsid w:val="56173DA8"/>
    <w:rsid w:val="565C570B"/>
    <w:rsid w:val="56A8E7A1"/>
    <w:rsid w:val="56C80A36"/>
    <w:rsid w:val="57038476"/>
    <w:rsid w:val="570F9FC1"/>
    <w:rsid w:val="5789804B"/>
    <w:rsid w:val="578D4C30"/>
    <w:rsid w:val="57E81F65"/>
    <w:rsid w:val="57F2CEA5"/>
    <w:rsid w:val="5808C6CD"/>
    <w:rsid w:val="5844D2B3"/>
    <w:rsid w:val="58501F02"/>
    <w:rsid w:val="5887BBB2"/>
    <w:rsid w:val="58896288"/>
    <w:rsid w:val="589E38A2"/>
    <w:rsid w:val="58BDD8B0"/>
    <w:rsid w:val="5921C9DE"/>
    <w:rsid w:val="59286607"/>
    <w:rsid w:val="592B6611"/>
    <w:rsid w:val="597E7AE0"/>
    <w:rsid w:val="59B14420"/>
    <w:rsid w:val="59B6E83E"/>
    <w:rsid w:val="59D922FB"/>
    <w:rsid w:val="59DAAB58"/>
    <w:rsid w:val="59E6BD08"/>
    <w:rsid w:val="59E91F4D"/>
    <w:rsid w:val="5A47CC0F"/>
    <w:rsid w:val="5A5C211A"/>
    <w:rsid w:val="5A9B8615"/>
    <w:rsid w:val="5AA90862"/>
    <w:rsid w:val="5AC3660C"/>
    <w:rsid w:val="5B0155BE"/>
    <w:rsid w:val="5B12F636"/>
    <w:rsid w:val="5B61D770"/>
    <w:rsid w:val="5B797AD3"/>
    <w:rsid w:val="5B80906A"/>
    <w:rsid w:val="5BAB71A8"/>
    <w:rsid w:val="5BE99D6B"/>
    <w:rsid w:val="5BEB648A"/>
    <w:rsid w:val="5BFDDDB9"/>
    <w:rsid w:val="5C5C2A3F"/>
    <w:rsid w:val="5C8EE4E0"/>
    <w:rsid w:val="5CA405A5"/>
    <w:rsid w:val="5D35CA2A"/>
    <w:rsid w:val="5D7D0D44"/>
    <w:rsid w:val="5DA92ECA"/>
    <w:rsid w:val="5DB9396E"/>
    <w:rsid w:val="5DBF1088"/>
    <w:rsid w:val="5E07A6BA"/>
    <w:rsid w:val="5E23AAE6"/>
    <w:rsid w:val="5E3187E7"/>
    <w:rsid w:val="5E92A626"/>
    <w:rsid w:val="5EC0E4D5"/>
    <w:rsid w:val="5EE00D2B"/>
    <w:rsid w:val="5F041469"/>
    <w:rsid w:val="5F0E08EF"/>
    <w:rsid w:val="5F5CAF7A"/>
    <w:rsid w:val="5F782702"/>
    <w:rsid w:val="5F8069FE"/>
    <w:rsid w:val="5F98E20B"/>
    <w:rsid w:val="5F9F8C37"/>
    <w:rsid w:val="5FF35FD2"/>
    <w:rsid w:val="602BBE0D"/>
    <w:rsid w:val="6063B6F0"/>
    <w:rsid w:val="60C654F0"/>
    <w:rsid w:val="60F23C1A"/>
    <w:rsid w:val="612C8B5C"/>
    <w:rsid w:val="61BB6974"/>
    <w:rsid w:val="61C44163"/>
    <w:rsid w:val="61F9ACC4"/>
    <w:rsid w:val="62025030"/>
    <w:rsid w:val="620600A8"/>
    <w:rsid w:val="625EA642"/>
    <w:rsid w:val="632504A4"/>
    <w:rsid w:val="6357D0ED"/>
    <w:rsid w:val="6374ADAB"/>
    <w:rsid w:val="6382129B"/>
    <w:rsid w:val="63ED25A7"/>
    <w:rsid w:val="64268C79"/>
    <w:rsid w:val="64444E66"/>
    <w:rsid w:val="646B2EFD"/>
    <w:rsid w:val="649CD039"/>
    <w:rsid w:val="64A638E5"/>
    <w:rsid w:val="64AD3E16"/>
    <w:rsid w:val="65127550"/>
    <w:rsid w:val="653AB32B"/>
    <w:rsid w:val="65507F90"/>
    <w:rsid w:val="6557FC15"/>
    <w:rsid w:val="65A5E615"/>
    <w:rsid w:val="661A6E79"/>
    <w:rsid w:val="662149EE"/>
    <w:rsid w:val="6647C5C0"/>
    <w:rsid w:val="666FC97F"/>
    <w:rsid w:val="667111E0"/>
    <w:rsid w:val="66B09A53"/>
    <w:rsid w:val="66B86857"/>
    <w:rsid w:val="66F3FE18"/>
    <w:rsid w:val="66FF9FC4"/>
    <w:rsid w:val="671ABC37"/>
    <w:rsid w:val="6732BC67"/>
    <w:rsid w:val="67865AD7"/>
    <w:rsid w:val="67C72331"/>
    <w:rsid w:val="67C76A2F"/>
    <w:rsid w:val="67D551F1"/>
    <w:rsid w:val="680CBD0D"/>
    <w:rsid w:val="6840542D"/>
    <w:rsid w:val="68750B10"/>
    <w:rsid w:val="68AA8347"/>
    <w:rsid w:val="68E5F2ED"/>
    <w:rsid w:val="696AA295"/>
    <w:rsid w:val="69784059"/>
    <w:rsid w:val="697AAE2F"/>
    <w:rsid w:val="699FD726"/>
    <w:rsid w:val="69BAF7E5"/>
    <w:rsid w:val="6A120147"/>
    <w:rsid w:val="6A2D1A2E"/>
    <w:rsid w:val="6A2E8F0A"/>
    <w:rsid w:val="6A31BB02"/>
    <w:rsid w:val="6A8023D5"/>
    <w:rsid w:val="6AC70344"/>
    <w:rsid w:val="6AD48E48"/>
    <w:rsid w:val="6AECC73A"/>
    <w:rsid w:val="6AF7BDF3"/>
    <w:rsid w:val="6AF8A9FA"/>
    <w:rsid w:val="6AFC855A"/>
    <w:rsid w:val="6B094EEA"/>
    <w:rsid w:val="6B308D90"/>
    <w:rsid w:val="6B32A71F"/>
    <w:rsid w:val="6B347FB5"/>
    <w:rsid w:val="6B5B4C22"/>
    <w:rsid w:val="6B6782DD"/>
    <w:rsid w:val="6BDF1D68"/>
    <w:rsid w:val="6C131C96"/>
    <w:rsid w:val="6C20B0C9"/>
    <w:rsid w:val="6C288C19"/>
    <w:rsid w:val="6C2EC21D"/>
    <w:rsid w:val="6C63E38B"/>
    <w:rsid w:val="6D0064CF"/>
    <w:rsid w:val="6D8F8BD6"/>
    <w:rsid w:val="6DA10082"/>
    <w:rsid w:val="6DC8823F"/>
    <w:rsid w:val="6DFAAA41"/>
    <w:rsid w:val="6E719BCB"/>
    <w:rsid w:val="6EF3890E"/>
    <w:rsid w:val="6EFCA4E4"/>
    <w:rsid w:val="6F27D22A"/>
    <w:rsid w:val="6F54BB02"/>
    <w:rsid w:val="6F5C5140"/>
    <w:rsid w:val="6F771B02"/>
    <w:rsid w:val="6F7EBFD6"/>
    <w:rsid w:val="6F8C942E"/>
    <w:rsid w:val="7012850E"/>
    <w:rsid w:val="7044E88D"/>
    <w:rsid w:val="7085F38E"/>
    <w:rsid w:val="70B157F6"/>
    <w:rsid w:val="70B5FBA0"/>
    <w:rsid w:val="70BBF5EE"/>
    <w:rsid w:val="70F48D4C"/>
    <w:rsid w:val="70FA4150"/>
    <w:rsid w:val="710A3C0E"/>
    <w:rsid w:val="716488C8"/>
    <w:rsid w:val="7178A9EF"/>
    <w:rsid w:val="7195644A"/>
    <w:rsid w:val="71CD03D0"/>
    <w:rsid w:val="71EEEFA6"/>
    <w:rsid w:val="71FEEEFC"/>
    <w:rsid w:val="72A3A4E4"/>
    <w:rsid w:val="72E367F5"/>
    <w:rsid w:val="731388CD"/>
    <w:rsid w:val="73238084"/>
    <w:rsid w:val="734137DD"/>
    <w:rsid w:val="735EB61E"/>
    <w:rsid w:val="73B3B69E"/>
    <w:rsid w:val="74088CD6"/>
    <w:rsid w:val="740EB116"/>
    <w:rsid w:val="74195246"/>
    <w:rsid w:val="7494716D"/>
    <w:rsid w:val="74C69E22"/>
    <w:rsid w:val="7556707D"/>
    <w:rsid w:val="755D0A73"/>
    <w:rsid w:val="75692C0A"/>
    <w:rsid w:val="757394AF"/>
    <w:rsid w:val="75B50432"/>
    <w:rsid w:val="75D41483"/>
    <w:rsid w:val="76583022"/>
    <w:rsid w:val="7676878C"/>
    <w:rsid w:val="767B46A9"/>
    <w:rsid w:val="76CDACAE"/>
    <w:rsid w:val="7706191C"/>
    <w:rsid w:val="7741E18B"/>
    <w:rsid w:val="7749B5A9"/>
    <w:rsid w:val="774CA4A7"/>
    <w:rsid w:val="774D7908"/>
    <w:rsid w:val="777725C1"/>
    <w:rsid w:val="777A205C"/>
    <w:rsid w:val="77B7713E"/>
    <w:rsid w:val="77B9D120"/>
    <w:rsid w:val="77C01ECD"/>
    <w:rsid w:val="77C244F8"/>
    <w:rsid w:val="77D28E90"/>
    <w:rsid w:val="77F7A83E"/>
    <w:rsid w:val="77F9528D"/>
    <w:rsid w:val="78405DAA"/>
    <w:rsid w:val="784C6E00"/>
    <w:rsid w:val="7865EAB4"/>
    <w:rsid w:val="787ECD7B"/>
    <w:rsid w:val="78A3923A"/>
    <w:rsid w:val="78C7E416"/>
    <w:rsid w:val="78D1AF36"/>
    <w:rsid w:val="78DDE3C9"/>
    <w:rsid w:val="78DF5983"/>
    <w:rsid w:val="78F32E97"/>
    <w:rsid w:val="78F61A13"/>
    <w:rsid w:val="792C9516"/>
    <w:rsid w:val="7950E639"/>
    <w:rsid w:val="79C70641"/>
    <w:rsid w:val="79DF762D"/>
    <w:rsid w:val="79EA0B9F"/>
    <w:rsid w:val="7A0EDF6F"/>
    <w:rsid w:val="7A898E16"/>
    <w:rsid w:val="7AAAA1AB"/>
    <w:rsid w:val="7AF4341F"/>
    <w:rsid w:val="7B6A2D4A"/>
    <w:rsid w:val="7BBC0D06"/>
    <w:rsid w:val="7C4EBC05"/>
    <w:rsid w:val="7C780AA5"/>
    <w:rsid w:val="7C7AF6BC"/>
    <w:rsid w:val="7C7D199B"/>
    <w:rsid w:val="7CB0A6A9"/>
    <w:rsid w:val="7CB36A5E"/>
    <w:rsid w:val="7CD7F91E"/>
    <w:rsid w:val="7D0393E6"/>
    <w:rsid w:val="7D40BFBB"/>
    <w:rsid w:val="7D7DC797"/>
    <w:rsid w:val="7D95E84B"/>
    <w:rsid w:val="7DB6FD71"/>
    <w:rsid w:val="7DF05D4B"/>
    <w:rsid w:val="7EB4D990"/>
    <w:rsid w:val="7F00E48F"/>
    <w:rsid w:val="7F1033DE"/>
    <w:rsid w:val="7F1BA649"/>
    <w:rsid w:val="7F2C25A7"/>
    <w:rsid w:val="7F490A7F"/>
    <w:rsid w:val="7F5846DC"/>
    <w:rsid w:val="7F5AADCF"/>
    <w:rsid w:val="7F722CD4"/>
    <w:rsid w:val="7F90D193"/>
    <w:rsid w:val="7F9D3B99"/>
    <w:rsid w:val="7FA2AA78"/>
    <w:rsid w:val="7FAD0F41"/>
    <w:rsid w:val="7FAD31A4"/>
    <w:rsid w:val="7FC28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C005D64"/>
  <w15:chartTrackingRefBased/>
  <w15:docId w15:val="{ABB0FE3F-B44F-42EE-BED6-E1781FFF78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5F9F8C3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oter" Target="footer3.xml" Id="rId1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header" Target="header3.xml" Id="rId17" /><Relationship Type="http://schemas.openxmlformats.org/officeDocument/2006/relationships/styles" Target="styles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header" Target="header2.xml" Id="rId15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footer" Target="footer4.xml" Id="Re7469419c0fe48dd" /><Relationship Type="http://schemas.openxmlformats.org/officeDocument/2006/relationships/image" Target="/media/image7.png" Id="R92f875dbaa28486e" /><Relationship Type="http://schemas.openxmlformats.org/officeDocument/2006/relationships/image" Target="/media/image8.png" Id="R6b2cd551703340e7" /><Relationship Type="http://schemas.openxmlformats.org/officeDocument/2006/relationships/image" Target="/media/imagea.png" Id="R43d1c087a94a4224" /><Relationship Type="http://schemas.openxmlformats.org/officeDocument/2006/relationships/image" Target="/media/imageb.png" Id="Re8d4a4eb0ae54289" /><Relationship Type="http://schemas.openxmlformats.org/officeDocument/2006/relationships/image" Target="/media/imagec.png" Id="Rdbdac3ae88394c6c" /><Relationship Type="http://schemas.openxmlformats.org/officeDocument/2006/relationships/image" Target="/media/imaged.png" Id="R1d2a28be91ef4eac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Vision.dot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Vision</dc:title>
  <dc:subject>C-Registration System</dc:subject>
  <dc:creator>Wylie College</dc:creator>
  <keywords/>
  <dc:description/>
  <lastModifiedBy>Dzejlana Radoncic</lastModifiedBy>
  <revision>270</revision>
  <lastPrinted>1601-01-01T00:00:00.0000000Z</lastPrinted>
  <dcterms:created xsi:type="dcterms:W3CDTF">2024-11-10T14:27:00.0000000Z</dcterms:created>
  <dcterms:modified xsi:type="dcterms:W3CDTF">2024-12-03T17:09:50.2525220Z</dcterms:modified>
</coreProperties>
</file>